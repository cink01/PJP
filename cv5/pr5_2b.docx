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B2" w:rsidRDefault="007112B2" w:rsidP="009A4F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Při ukládání jednotlivých řetězců do tabulky symbolů (znaků) nezapomeňte v souladu se syntaxí jazyka C ukončit každý z nich znakem '\0' (NULL). </w:t>
      </w:r>
    </w:p>
    <w:p w:rsidR="009A4F31" w:rsidRDefault="009A4F31" w:rsidP="009A4F31">
      <w:pPr>
        <w:pStyle w:val="Default"/>
        <w:spacing w:after="87"/>
        <w:rPr>
          <w:sz w:val="22"/>
          <w:szCs w:val="22"/>
        </w:rPr>
      </w:pPr>
      <w:r>
        <w:rPr>
          <w:sz w:val="22"/>
          <w:szCs w:val="22"/>
        </w:rPr>
        <w:t xml:space="preserve">Uvozovky uvnitř </w:t>
      </w:r>
      <w:proofErr w:type="spellStart"/>
      <w:r>
        <w:rPr>
          <w:sz w:val="22"/>
          <w:szCs w:val="22"/>
        </w:rPr>
        <w:t>literálů</w:t>
      </w:r>
      <w:proofErr w:type="spellEnd"/>
      <w:r>
        <w:rPr>
          <w:sz w:val="22"/>
          <w:szCs w:val="22"/>
        </w:rPr>
        <w:t xml:space="preserve"> se budou zobrazovat bez prefixového zpětného lomítka, </w:t>
      </w:r>
    </w:p>
    <w:p w:rsidR="00105D40" w:rsidRDefault="009A4F31" w:rsidP="009A4F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Zpětné lomítko využijete k rozdělení </w:t>
      </w:r>
      <w:proofErr w:type="spellStart"/>
      <w:r>
        <w:rPr>
          <w:sz w:val="22"/>
          <w:szCs w:val="22"/>
        </w:rPr>
        <w:t>literálu</w:t>
      </w:r>
      <w:proofErr w:type="spellEnd"/>
      <w:r>
        <w:rPr>
          <w:sz w:val="22"/>
          <w:szCs w:val="22"/>
        </w:rPr>
        <w:t xml:space="preserve"> na více bezprostředně následujících řádků. </w:t>
      </w:r>
    </w:p>
    <w:p w:rsidR="009A4F31" w:rsidRDefault="009A4F31" w:rsidP="009A4F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Zároveň ošetřete případ, kdy se uvnitř </w:t>
      </w:r>
      <w:proofErr w:type="spellStart"/>
      <w:r>
        <w:rPr>
          <w:sz w:val="22"/>
          <w:szCs w:val="22"/>
        </w:rPr>
        <w:t>literálu</w:t>
      </w:r>
      <w:proofErr w:type="spellEnd"/>
      <w:r>
        <w:rPr>
          <w:sz w:val="22"/>
          <w:szCs w:val="22"/>
        </w:rPr>
        <w:t xml:space="preserve"> vyskytne nepředznamenaný znak konce řádku, </w:t>
      </w:r>
    </w:p>
    <w:p w:rsidR="009A4F31" w:rsidRDefault="009A4F31" w:rsidP="009A4F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tak, aby po zpracování následujícího kódového fragmentu: </w:t>
      </w:r>
    </w:p>
    <w:p w:rsidR="009A4F31" w:rsidRDefault="009A4F31" w:rsidP="009A4F31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Quotation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mark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: \" and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other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\ </w:t>
      </w:r>
    </w:p>
    <w:p w:rsidR="009A4F31" w:rsidRDefault="009A4F31" w:rsidP="009A4F31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: ");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Other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"); </w:t>
      </w:r>
    </w:p>
    <w:p w:rsidR="00426EF2" w:rsidRDefault="00426EF2" w:rsidP="009A4F31">
      <w:pPr>
        <w:pStyle w:val="Default"/>
        <w:rPr>
          <w:sz w:val="22"/>
          <w:szCs w:val="22"/>
        </w:rPr>
      </w:pPr>
    </w:p>
    <w:p w:rsidR="009A4F31" w:rsidRDefault="009A4F31" w:rsidP="009A4F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Váš program vypsal následující dva řádky: </w:t>
      </w:r>
    </w:p>
    <w:p w:rsidR="009A4F31" w:rsidRDefault="009A4F31" w:rsidP="009A4F31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Quotation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mark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: " and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other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: </w:t>
      </w:r>
    </w:p>
    <w:p w:rsidR="00B751DA" w:rsidRDefault="00105D40" w:rsidP="009A4F31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0FED9E" wp14:editId="271B8E08">
                <wp:simplePos x="0" y="0"/>
                <wp:positionH relativeFrom="column">
                  <wp:posOffset>5146163</wp:posOffset>
                </wp:positionH>
                <wp:positionV relativeFrom="paragraph">
                  <wp:posOffset>3492614</wp:posOffset>
                </wp:positionV>
                <wp:extent cx="3466532" cy="552734"/>
                <wp:effectExtent l="0" t="0" r="19685" b="1905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532" cy="552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05D40" w:rsidRPr="0070568A" w:rsidRDefault="00105D40" w:rsidP="00105D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\n</w:t>
                            </w:r>
                            <w:r w:rsidRPr="00171C2D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105D40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105D4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05D40">
                              <w:rPr>
                                <w:lang w:val="en-US"/>
                              </w:rPr>
                              <w:t>"Error: New line in the middle of a string\n");</w:t>
                            </w:r>
                            <w:r w:rsidRPr="00105D4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05D40">
                              <w:rPr>
                                <w:lang w:val="en-US"/>
                              </w:rPr>
                              <w:t>yyterminate</w:t>
                            </w:r>
                            <w:proofErr w:type="spellEnd"/>
                            <w:r w:rsidRPr="00105D40">
                              <w:rPr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FED9E" id="_x0000_t202" coordsize="21600,21600" o:spt="202" path="m,l,21600r21600,l21600,xe">
                <v:stroke joinstyle="miter"/>
                <v:path gradientshapeok="t" o:connecttype="rect"/>
              </v:shapetype>
              <v:shape id="Textové pole 18" o:spid="_x0000_s1026" type="#_x0000_t202" style="position:absolute;margin-left:405.2pt;margin-top:275pt;width:272.95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" fillcolor="white [3201]" strokecolor="white [3212]" strokeweight=".5pt">
                <v:textbox>
                  <w:txbxContent>
                    <w:p w:rsidR="00105D40" w:rsidRPr="0070568A" w:rsidRDefault="00105D40" w:rsidP="00105D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\n</w:t>
                      </w:r>
                      <w:r w:rsidRPr="00171C2D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105D40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105D40">
                        <w:rPr>
                          <w:lang w:val="en-US"/>
                        </w:rPr>
                        <w:t>(</w:t>
                      </w:r>
                      <w:proofErr w:type="gramEnd"/>
                      <w:r w:rsidRPr="00105D40">
                        <w:rPr>
                          <w:lang w:val="en-US"/>
                        </w:rPr>
                        <w:t>"Error: New line in the middle of a string\n");</w:t>
                      </w:r>
                      <w:r w:rsidRPr="00105D40">
                        <w:rPr>
                          <w:lang w:val="en-US"/>
                        </w:rPr>
                        <w:tab/>
                      </w:r>
                      <w:proofErr w:type="spellStart"/>
                      <w:r w:rsidRPr="00105D40">
                        <w:rPr>
                          <w:lang w:val="en-US"/>
                        </w:rPr>
                        <w:t>yyterminate</w:t>
                      </w:r>
                      <w:proofErr w:type="spellEnd"/>
                      <w:r w:rsidRPr="00105D40"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1B649" wp14:editId="0C7AF600">
                <wp:simplePos x="0" y="0"/>
                <wp:positionH relativeFrom="column">
                  <wp:posOffset>120015</wp:posOffset>
                </wp:positionH>
                <wp:positionV relativeFrom="paragraph">
                  <wp:posOffset>1596809</wp:posOffset>
                </wp:positionV>
                <wp:extent cx="2209165" cy="425450"/>
                <wp:effectExtent l="0" t="0" r="19685" b="1270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4F31" w:rsidRPr="0070568A" w:rsidRDefault="009A4F31" w:rsidP="00171C2D">
                            <w:pPr>
                              <w:rPr>
                                <w:lang w:val="en-US"/>
                              </w:rPr>
                            </w:pPr>
                            <w:r w:rsidRPr="00171C2D">
                              <w:rPr>
                                <w:lang w:val="en-US"/>
                              </w:rPr>
                              <w:t>\"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EA770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0F14A8" w:rsidRPr="000F14A8">
                              <w:rPr>
                                <w:lang w:val="en-US"/>
                              </w:rPr>
                              <w:t>str_ptr</w:t>
                            </w:r>
                            <w:proofErr w:type="spellEnd"/>
                            <w:r w:rsidR="000F14A8" w:rsidRPr="000F14A8">
                              <w:rPr>
                                <w:lang w:val="en-US"/>
                              </w:rPr>
                              <w:t xml:space="preserve"> = strings[first_free];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1B649"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7" type="#_x0000_t202" style="position:absolute;margin-left:9.45pt;margin-top:125.75pt;width:173.95pt;height:3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" fillcolor="white [3201]" strokecolor="white [3212]" strokeweight=".5pt">
                <v:textbox>
                  <w:txbxContent>
                    <w:p w:rsidR="009A4F31" w:rsidRPr="0070568A" w:rsidRDefault="009A4F31" w:rsidP="00171C2D">
                      <w:pPr>
                        <w:rPr>
                          <w:lang w:val="en-US"/>
                        </w:rPr>
                      </w:pPr>
                      <w:r w:rsidRPr="00171C2D">
                        <w:rPr>
                          <w:lang w:val="en-US"/>
                        </w:rPr>
                        <w:t>\"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="00EA770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="000F14A8" w:rsidRPr="000F14A8">
                        <w:rPr>
                          <w:lang w:val="en-US"/>
                        </w:rPr>
                        <w:t>str_ptr</w:t>
                      </w:r>
                      <w:proofErr w:type="spellEnd"/>
                      <w:r w:rsidR="000F14A8" w:rsidRPr="000F14A8">
                        <w:rPr>
                          <w:lang w:val="en-US"/>
                        </w:rPr>
                        <w:t xml:space="preserve"> = strings[first_free];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351035</wp:posOffset>
                </wp:positionH>
                <wp:positionV relativeFrom="paragraph">
                  <wp:posOffset>2027580</wp:posOffset>
                </wp:positionV>
                <wp:extent cx="2310994" cy="45719"/>
                <wp:effectExtent l="0" t="38100" r="32385" b="8826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9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461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5" o:spid="_x0000_s1026" type="#_x0000_t32" style="position:absolute;margin-left:27.65pt;margin-top:159.65pt;width:181.9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1450975</wp:posOffset>
                </wp:positionV>
                <wp:extent cx="2465070" cy="1264920"/>
                <wp:effectExtent l="0" t="0" r="11430" b="11430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1264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822" w:rsidRPr="00313822" w:rsidRDefault="00313822" w:rsidP="00313822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13822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" o:spid="_x0000_s1028" style="position:absolute;margin-left:215.05pt;margin-top:114.25pt;width:194.1pt;height:9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313822" w:rsidRPr="00313822" w:rsidRDefault="00313822" w:rsidP="00313822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313822"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  <w:t>STR</w:t>
                      </w:r>
                    </w:p>
                  </w:txbxContent>
                </v:textbox>
              </v:oval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68F83" wp14:editId="459C77A5">
                <wp:simplePos x="0" y="0"/>
                <wp:positionH relativeFrom="column">
                  <wp:posOffset>7244080</wp:posOffset>
                </wp:positionH>
                <wp:positionV relativeFrom="paragraph">
                  <wp:posOffset>1443355</wp:posOffset>
                </wp:positionV>
                <wp:extent cx="2465070" cy="1264920"/>
                <wp:effectExtent l="0" t="0" r="11430" b="1143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1264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822" w:rsidRPr="00313822" w:rsidRDefault="00313822" w:rsidP="00313822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13822"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68F83" id="Ovál 2" o:spid="_x0000_s1029" style="position:absolute;margin-left:570.4pt;margin-top:113.65pt;width:194.1pt;height:9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313822" w:rsidRPr="00313822" w:rsidRDefault="00313822" w:rsidP="00313822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313822"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  <w:t>INITIAL</w:t>
                      </w:r>
                    </w:p>
                  </w:txbxContent>
                </v:textbox>
              </v:oval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ACF75" wp14:editId="2CA59977">
                <wp:simplePos x="0" y="0"/>
                <wp:positionH relativeFrom="column">
                  <wp:posOffset>3822700</wp:posOffset>
                </wp:positionH>
                <wp:positionV relativeFrom="paragraph">
                  <wp:posOffset>2680970</wp:posOffset>
                </wp:positionV>
                <wp:extent cx="1524000" cy="773430"/>
                <wp:effectExtent l="146685" t="0" r="108585" b="0"/>
                <wp:wrapNone/>
                <wp:docPr id="6" name="Oblou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02031">
                          <a:off x="0" y="0"/>
                          <a:ext cx="1524000" cy="773430"/>
                        </a:xfrm>
                        <a:prstGeom prst="arc">
                          <a:avLst>
                            <a:gd name="adj1" fmla="val 13437923"/>
                            <a:gd name="adj2" fmla="val 9039025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BF14" id="Oblouk 6" o:spid="_x0000_s1026" style="position:absolute;margin-left:301pt;margin-top:211.1pt;width:120pt;height:60.9pt;rotation:426205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0,77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" path="m407180,44483nsc571552,591,761854,-11322,942317,10983v411381,50848,662194,262145,558461,470475c1422088,639495,1156584,755522,836951,771555,623369,782268,410788,746775,251461,673798l762000,386715,407180,44483xem407180,44483nfc571552,591,761854,-11322,942317,10983v411381,50848,662194,262145,558461,470475c1422088,639495,1156584,755522,836951,771555,623369,782268,410788,746775,251461,673798e" filled="f" strokecolor="#5b9bd5 [3204]" strokeweight=".5pt">
                <v:stroke endarrow="block" joinstyle="miter"/>
                <v:path arrowok="t" o:connecttype="custom" o:connectlocs="407180,44483;942317,10983;1500778,481458;836951,771555;251461,673798" o:connectangles="0,0,0,0,0"/>
              </v:shape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94295" wp14:editId="38AC1516">
                <wp:simplePos x="0" y="0"/>
                <wp:positionH relativeFrom="column">
                  <wp:posOffset>1866265</wp:posOffset>
                </wp:positionH>
                <wp:positionV relativeFrom="paragraph">
                  <wp:posOffset>2495550</wp:posOffset>
                </wp:positionV>
                <wp:extent cx="1524000" cy="744855"/>
                <wp:effectExtent l="160972" t="0" r="218123" b="0"/>
                <wp:wrapNone/>
                <wp:docPr id="9" name="Oblou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4336" flipV="1">
                          <a:off x="0" y="0"/>
                          <a:ext cx="1524000" cy="744855"/>
                        </a:xfrm>
                        <a:prstGeom prst="arc">
                          <a:avLst>
                            <a:gd name="adj1" fmla="val 11921873"/>
                            <a:gd name="adj2" fmla="val 9039025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366C" id="Oblouk 9" o:spid="_x0000_s1026" style="position:absolute;margin-left:146.95pt;margin-top:196.5pt;width:120pt;height:58.65pt;rotation:-7923669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0,744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" path="m135534,160406nsc286677,53727,540530,-6813,805586,609v348879,9769,639447,134271,704920,302041c1591428,510009,1303907,708753,876937,740594,655780,757087,430968,725246,262118,653517l762000,372428,135534,160406xem135534,160406nfc286677,53727,540530,-6813,805586,609v348879,9769,639447,134271,704920,302041c1591428,510009,1303907,708753,876937,740594,655780,757087,430968,725246,262118,653517e" filled="f" strokecolor="#5b9bd5 [3204]" strokeweight=".5pt">
                <v:stroke endarrow="block" joinstyle="miter"/>
                <v:path arrowok="t" o:connecttype="custom" o:connectlocs="135534,160406;805586,609;1510506,302650;876937,740594;262118,653517" o:connectangles="0,0,0,0,0"/>
              </v:shape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6C420" wp14:editId="45CEF257">
                <wp:simplePos x="0" y="0"/>
                <wp:positionH relativeFrom="column">
                  <wp:posOffset>1918970</wp:posOffset>
                </wp:positionH>
                <wp:positionV relativeFrom="paragraph">
                  <wp:posOffset>3535680</wp:posOffset>
                </wp:positionV>
                <wp:extent cx="2209165" cy="570230"/>
                <wp:effectExtent l="0" t="0" r="19685" b="2032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57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568A" w:rsidRPr="0070568A" w:rsidRDefault="00171C2D">
                            <w:pPr>
                              <w:rPr>
                                <w:lang w:val="en-US"/>
                              </w:rPr>
                            </w:pPr>
                            <w:r w:rsidRPr="00171C2D">
                              <w:rPr>
                                <w:lang w:val="en-US"/>
                              </w:rPr>
                              <w:t>\\\"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171C2D"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171C2D">
                              <w:rPr>
                                <w:lang w:val="en-US"/>
                              </w:rPr>
                              <w:t>str_ptr</w:t>
                            </w:r>
                            <w:proofErr w:type="spellEnd"/>
                            <w:r w:rsidRPr="00171C2D">
                              <w:rPr>
                                <w:lang w:val="en-US"/>
                              </w:rPr>
                              <w:t xml:space="preserve">++ = </w:t>
                            </w:r>
                            <w:proofErr w:type="spellStart"/>
                            <w:proofErr w:type="gramStart"/>
                            <w:r w:rsidRPr="00171C2D">
                              <w:rPr>
                                <w:lang w:val="en-US"/>
                              </w:rPr>
                              <w:t>yytext</w:t>
                            </w:r>
                            <w:proofErr w:type="spellEnd"/>
                            <w:r w:rsidRPr="00171C2D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71C2D">
                              <w:rPr>
                                <w:lang w:val="en-US"/>
                              </w:rPr>
                              <w:t>1];</w:t>
                            </w:r>
                            <w:r w:rsidR="007056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EA770C">
                              <w:rPr>
                                <w:lang w:val="en-US"/>
                              </w:rPr>
                              <w:t>vezmu</w:t>
                            </w:r>
                            <w:proofErr w:type="spellEnd"/>
                            <w:r w:rsidR="00EA770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C420" id="Textové pole 10" o:spid="_x0000_s1030" type="#_x0000_t202" style="position:absolute;margin-left:151.1pt;margin-top:278.4pt;width:173.95pt;height:4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" fillcolor="white [3201]" strokecolor="white [3212]" strokeweight=".5pt">
                <v:textbox>
                  <w:txbxContent>
                    <w:p w:rsidR="0070568A" w:rsidRPr="0070568A" w:rsidRDefault="00171C2D">
                      <w:pPr>
                        <w:rPr>
                          <w:lang w:val="en-US"/>
                        </w:rPr>
                      </w:pPr>
                      <w:r w:rsidRPr="00171C2D">
                        <w:rPr>
                          <w:lang w:val="en-US"/>
                        </w:rPr>
                        <w:t>\\\"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171C2D">
                        <w:rPr>
                          <w:lang w:val="en-US"/>
                        </w:rPr>
                        <w:t>*</w:t>
                      </w:r>
                      <w:proofErr w:type="spellStart"/>
                      <w:r w:rsidRPr="00171C2D">
                        <w:rPr>
                          <w:lang w:val="en-US"/>
                        </w:rPr>
                        <w:t>str_ptr</w:t>
                      </w:r>
                      <w:proofErr w:type="spellEnd"/>
                      <w:r w:rsidRPr="00171C2D">
                        <w:rPr>
                          <w:lang w:val="en-US"/>
                        </w:rPr>
                        <w:t xml:space="preserve">++ = </w:t>
                      </w:r>
                      <w:proofErr w:type="spellStart"/>
                      <w:proofErr w:type="gramStart"/>
                      <w:r w:rsidRPr="00171C2D">
                        <w:rPr>
                          <w:lang w:val="en-US"/>
                        </w:rPr>
                        <w:t>yytext</w:t>
                      </w:r>
                      <w:proofErr w:type="spellEnd"/>
                      <w:r w:rsidRPr="00171C2D">
                        <w:rPr>
                          <w:lang w:val="en-US"/>
                        </w:rPr>
                        <w:t>[</w:t>
                      </w:r>
                      <w:proofErr w:type="gramEnd"/>
                      <w:r w:rsidRPr="00171C2D">
                        <w:rPr>
                          <w:lang w:val="en-US"/>
                        </w:rPr>
                        <w:t>1];</w:t>
                      </w:r>
                      <w:r w:rsidR="0070568A">
                        <w:rPr>
                          <w:lang w:val="en-US"/>
                        </w:rPr>
                        <w:tab/>
                      </w:r>
                      <w:proofErr w:type="spellStart"/>
                      <w:r w:rsidR="00EA770C">
                        <w:rPr>
                          <w:lang w:val="en-US"/>
                        </w:rPr>
                        <w:t>vezmu</w:t>
                      </w:r>
                      <w:proofErr w:type="spellEnd"/>
                      <w:r w:rsidR="00EA770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“</w:t>
                      </w:r>
                    </w:p>
                  </w:txbxContent>
                </v:textbox>
              </v:shape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2631A2" wp14:editId="184AC319">
                <wp:simplePos x="0" y="0"/>
                <wp:positionH relativeFrom="column">
                  <wp:posOffset>3564890</wp:posOffset>
                </wp:positionH>
                <wp:positionV relativeFrom="paragraph">
                  <wp:posOffset>609600</wp:posOffset>
                </wp:positionV>
                <wp:extent cx="1524000" cy="773430"/>
                <wp:effectExtent l="89535" t="0" r="108585" b="0"/>
                <wp:wrapNone/>
                <wp:docPr id="13" name="Oblou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89364">
                          <a:off x="0" y="0"/>
                          <a:ext cx="1524000" cy="773430"/>
                        </a:xfrm>
                        <a:prstGeom prst="arc">
                          <a:avLst>
                            <a:gd name="adj1" fmla="val 13437923"/>
                            <a:gd name="adj2" fmla="val 9909829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C528" id="Oblouk 13" o:spid="_x0000_s1026" style="position:absolute;margin-left:280.7pt;margin-top:48pt;width:120pt;height:60.9pt;rotation:-722057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0,77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" path="m407180,44483nsc580435,-1781,782131,-12429,970439,14749v462130,66698,688787,331156,469838,548196c1310088,691999,1048598,773255,762916,773429,478733,773602,217973,693506,86479,565651l762000,386715,407180,44483xem407180,44483nfc580435,-1781,782131,-12429,970439,14749v462130,66698,688787,331156,469838,548196c1310088,691999,1048598,773255,762916,773429,478733,773602,217973,693506,86479,565651e" filled="f" strokecolor="#5b9bd5 [3204]" strokeweight=".5pt">
                <v:stroke endarrow="block" joinstyle="miter"/>
                <v:path arrowok="t" o:connecttype="custom" o:connectlocs="407180,44483;970439,14749;1440277,562945;762916,773429;86479,565651" o:connectangles="0,0,0,0,0"/>
              </v:shape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282575</wp:posOffset>
                </wp:positionV>
                <wp:extent cx="1301750" cy="299720"/>
                <wp:effectExtent l="0" t="0" r="12700" b="2413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568A" w:rsidRPr="0070568A" w:rsidRDefault="00171C2D">
                            <w:pPr>
                              <w:rPr>
                                <w:lang w:val="en-US"/>
                              </w:rPr>
                            </w:pPr>
                            <w:r w:rsidRPr="00171C2D">
                              <w:rPr>
                                <w:lang w:val="en-US"/>
                              </w:rPr>
                              <w:t>\\\n</w:t>
                            </w:r>
                            <w:r w:rsidR="007056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70568A">
                              <w:rPr>
                                <w:lang w:val="en-US"/>
                              </w:rPr>
                              <w:t>preskacu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" o:spid="_x0000_s1031" type="#_x0000_t202" style="position:absolute;margin-left:180.75pt;margin-top:22.25pt;width:102.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" fillcolor="white [3201]" strokecolor="white [3212]" strokeweight=".5pt">
                <v:textbox>
                  <w:txbxContent>
                    <w:p w:rsidR="0070568A" w:rsidRPr="0070568A" w:rsidRDefault="00171C2D">
                      <w:pPr>
                        <w:rPr>
                          <w:lang w:val="en-US"/>
                        </w:rPr>
                      </w:pPr>
                      <w:r w:rsidRPr="00171C2D">
                        <w:rPr>
                          <w:lang w:val="en-US"/>
                        </w:rPr>
                        <w:t>\\\n</w:t>
                      </w:r>
                      <w:r w:rsidR="0070568A">
                        <w:rPr>
                          <w:lang w:val="en-US"/>
                        </w:rPr>
                        <w:tab/>
                      </w:r>
                      <w:proofErr w:type="spellStart"/>
                      <w:r w:rsidR="0070568A">
                        <w:rPr>
                          <w:lang w:val="en-US"/>
                        </w:rPr>
                        <w:t>preskacu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6A8252" wp14:editId="7C166C50">
                <wp:simplePos x="0" y="0"/>
                <wp:positionH relativeFrom="column">
                  <wp:posOffset>6088380</wp:posOffset>
                </wp:positionH>
                <wp:positionV relativeFrom="paragraph">
                  <wp:posOffset>835660</wp:posOffset>
                </wp:positionV>
                <wp:extent cx="2984500" cy="372745"/>
                <wp:effectExtent l="0" t="0" r="25400" b="27305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568A" w:rsidRPr="0070568A" w:rsidRDefault="00171C2D" w:rsidP="00171C2D">
                            <w:pPr>
                              <w:rPr>
                                <w:lang w:val="en-US"/>
                              </w:rPr>
                            </w:pPr>
                            <w:r w:rsidRPr="00171C2D">
                              <w:rPr>
                                <w:lang w:val="en-US"/>
                              </w:rPr>
                              <w:t>\"</w:t>
                            </w:r>
                            <w:r w:rsidRPr="00171C2D">
                              <w:rPr>
                                <w:lang w:val="en-US"/>
                              </w:rPr>
                              <w:tab/>
                              <w:t>*</w:t>
                            </w:r>
                            <w:proofErr w:type="spellStart"/>
                            <w:r w:rsidRPr="00171C2D">
                              <w:rPr>
                                <w:lang w:val="en-US"/>
                              </w:rPr>
                              <w:t>str_ptr</w:t>
                            </w:r>
                            <w:proofErr w:type="spellEnd"/>
                            <w:r w:rsidRPr="00171C2D">
                              <w:rPr>
                                <w:lang w:val="en-US"/>
                              </w:rPr>
                              <w:t xml:space="preserve"> = '\0';</w:t>
                            </w:r>
                            <w:r w:rsidRPr="00171C2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1C2D">
                              <w:rPr>
                                <w:lang w:val="en-US"/>
                              </w:rPr>
                              <w:t>first_free</w:t>
                            </w:r>
                            <w:proofErr w:type="spellEnd"/>
                            <w:r w:rsidRPr="00171C2D">
                              <w:rPr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8252" id="Textové pole 11" o:spid="_x0000_s1032" type="#_x0000_t202" style="position:absolute;margin-left:479.4pt;margin-top:65.8pt;width:235pt;height:2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" fillcolor="white [3201]" strokecolor="white [3212]" strokeweight=".5pt">
                <v:textbox>
                  <w:txbxContent>
                    <w:p w:rsidR="0070568A" w:rsidRPr="0070568A" w:rsidRDefault="00171C2D" w:rsidP="00171C2D">
                      <w:pPr>
                        <w:rPr>
                          <w:lang w:val="en-US"/>
                        </w:rPr>
                      </w:pPr>
                      <w:r w:rsidRPr="00171C2D">
                        <w:rPr>
                          <w:lang w:val="en-US"/>
                        </w:rPr>
                        <w:t>\"</w:t>
                      </w:r>
                      <w:r w:rsidRPr="00171C2D">
                        <w:rPr>
                          <w:lang w:val="en-US"/>
                        </w:rPr>
                        <w:tab/>
                        <w:t>*</w:t>
                      </w:r>
                      <w:proofErr w:type="spellStart"/>
                      <w:r w:rsidRPr="00171C2D">
                        <w:rPr>
                          <w:lang w:val="en-US"/>
                        </w:rPr>
                        <w:t>str_ptr</w:t>
                      </w:r>
                      <w:proofErr w:type="spellEnd"/>
                      <w:r w:rsidRPr="00171C2D">
                        <w:rPr>
                          <w:lang w:val="en-US"/>
                        </w:rPr>
                        <w:t xml:space="preserve"> = '\0';</w:t>
                      </w:r>
                      <w:r w:rsidRPr="00171C2D">
                        <w:rPr>
                          <w:lang w:val="en-US"/>
                        </w:rPr>
                        <w:tab/>
                      </w:r>
                      <w:proofErr w:type="spellStart"/>
                      <w:r w:rsidRPr="00171C2D">
                        <w:rPr>
                          <w:lang w:val="en-US"/>
                        </w:rPr>
                        <w:t>first_free</w:t>
                      </w:r>
                      <w:proofErr w:type="spellEnd"/>
                      <w:r w:rsidRPr="00171C2D">
                        <w:rPr>
                          <w:lang w:val="en-US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08B9A" wp14:editId="5B884FDC">
                <wp:simplePos x="0" y="0"/>
                <wp:positionH relativeFrom="column">
                  <wp:posOffset>4368165</wp:posOffset>
                </wp:positionH>
                <wp:positionV relativeFrom="paragraph">
                  <wp:posOffset>105410</wp:posOffset>
                </wp:positionV>
                <wp:extent cx="2743200" cy="299720"/>
                <wp:effectExtent l="0" t="0" r="19050" b="2413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568A" w:rsidRPr="0070568A" w:rsidRDefault="0070568A">
                            <w:pPr>
                              <w:rPr>
                                <w:lang w:val="en-US"/>
                              </w:rPr>
                            </w:pPr>
                            <w:r w:rsidRPr="0070568A">
                              <w:rPr>
                                <w:b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   *</w:t>
                            </w:r>
                            <w:proofErr w:type="spellStart"/>
                            <w:r w:rsidRPr="0070568A">
                              <w:rPr>
                                <w:lang w:val="en-US"/>
                              </w:rPr>
                              <w:t>str_ptr</w:t>
                            </w:r>
                            <w:proofErr w:type="spellEnd"/>
                            <w:r w:rsidRPr="0070568A">
                              <w:rPr>
                                <w:lang w:val="en-US"/>
                              </w:rPr>
                              <w:t xml:space="preserve">++ = </w:t>
                            </w:r>
                            <w:proofErr w:type="spellStart"/>
                            <w:proofErr w:type="gramStart"/>
                            <w:r w:rsidRPr="0070568A">
                              <w:rPr>
                                <w:lang w:val="en-US"/>
                              </w:rPr>
                              <w:t>yytext</w:t>
                            </w:r>
                            <w:proofErr w:type="spellEnd"/>
                            <w:r w:rsidRPr="0070568A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0568A">
                              <w:rPr>
                                <w:lang w:val="en-US"/>
                              </w:rPr>
                              <w:t xml:space="preserve">0];  //lib </w:t>
                            </w:r>
                            <w:proofErr w:type="spellStart"/>
                            <w:r w:rsidRPr="0070568A">
                              <w:rPr>
                                <w:lang w:val="en-US"/>
                              </w:rPr>
                              <w:t>znak</w:t>
                            </w:r>
                            <w:proofErr w:type="spellEnd"/>
                            <w:r w:rsidRPr="00705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568A">
                              <w:rPr>
                                <w:lang w:val="en-US"/>
                              </w:rPr>
                              <w:t>ulozim</w:t>
                            </w:r>
                            <w:proofErr w:type="spellEnd"/>
                            <w:r w:rsidRPr="00705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568A">
                              <w:rPr>
                                <w:lang w:val="en-US"/>
                              </w:rPr>
                              <w:t>libovolny</w:t>
                            </w:r>
                            <w:proofErr w:type="spellEnd"/>
                            <w:r w:rsidRPr="00705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568A">
                              <w:rPr>
                                <w:lang w:val="en-US"/>
                              </w:rPr>
                              <w:t>znak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08B9A" id="Textové pole 8" o:spid="_x0000_s1033" type="#_x0000_t202" style="position:absolute;margin-left:343.95pt;margin-top:8.3pt;width:3in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" fillcolor="white [3201]" strokecolor="white [3212]" strokeweight=".5pt">
                <v:textbox>
                  <w:txbxContent>
                    <w:p w:rsidR="0070568A" w:rsidRPr="0070568A" w:rsidRDefault="0070568A">
                      <w:pPr>
                        <w:rPr>
                          <w:lang w:val="en-US"/>
                        </w:rPr>
                      </w:pPr>
                      <w:r w:rsidRPr="0070568A">
                        <w:rPr>
                          <w:b/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   *</w:t>
                      </w:r>
                      <w:proofErr w:type="spellStart"/>
                      <w:r w:rsidRPr="0070568A">
                        <w:rPr>
                          <w:lang w:val="en-US"/>
                        </w:rPr>
                        <w:t>str_ptr</w:t>
                      </w:r>
                      <w:proofErr w:type="spellEnd"/>
                      <w:r w:rsidRPr="0070568A">
                        <w:rPr>
                          <w:lang w:val="en-US"/>
                        </w:rPr>
                        <w:t xml:space="preserve">++ = </w:t>
                      </w:r>
                      <w:proofErr w:type="spellStart"/>
                      <w:proofErr w:type="gramStart"/>
                      <w:r w:rsidRPr="0070568A">
                        <w:rPr>
                          <w:lang w:val="en-US"/>
                        </w:rPr>
                        <w:t>yytext</w:t>
                      </w:r>
                      <w:proofErr w:type="spellEnd"/>
                      <w:r w:rsidRPr="0070568A">
                        <w:rPr>
                          <w:lang w:val="en-US"/>
                        </w:rPr>
                        <w:t>[</w:t>
                      </w:r>
                      <w:proofErr w:type="gramEnd"/>
                      <w:r w:rsidRPr="0070568A">
                        <w:rPr>
                          <w:lang w:val="en-US"/>
                        </w:rPr>
                        <w:t xml:space="preserve">0];  //lib </w:t>
                      </w:r>
                      <w:proofErr w:type="spellStart"/>
                      <w:r w:rsidRPr="0070568A">
                        <w:rPr>
                          <w:lang w:val="en-US"/>
                        </w:rPr>
                        <w:t>znak</w:t>
                      </w:r>
                      <w:proofErr w:type="spellEnd"/>
                      <w:r w:rsidRPr="00705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0568A">
                        <w:rPr>
                          <w:lang w:val="en-US"/>
                        </w:rPr>
                        <w:t>ulozim</w:t>
                      </w:r>
                      <w:proofErr w:type="spellEnd"/>
                      <w:r w:rsidRPr="00705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0568A">
                        <w:rPr>
                          <w:lang w:val="en-US"/>
                        </w:rPr>
                        <w:t>libovolny</w:t>
                      </w:r>
                      <w:proofErr w:type="spellEnd"/>
                      <w:r w:rsidRPr="00705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0568A">
                        <w:rPr>
                          <w:lang w:val="en-US"/>
                        </w:rPr>
                        <w:t>znak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770C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1300480</wp:posOffset>
                </wp:positionV>
                <wp:extent cx="3905885" cy="4150360"/>
                <wp:effectExtent l="0" t="0" r="0" b="0"/>
                <wp:wrapNone/>
                <wp:docPr id="3" name="Oblou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9627">
                          <a:off x="0" y="0"/>
                          <a:ext cx="3905885" cy="4150360"/>
                        </a:xfrm>
                        <a:prstGeom prst="arc">
                          <a:avLst>
                            <a:gd name="adj1" fmla="val 16200000"/>
                            <a:gd name="adj2" fmla="val 20812067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9425" id="Oblouk 3" o:spid="_x0000_s1026" style="position:absolute;margin-left:337.45pt;margin-top:102.4pt;width:307.55pt;height:326.8pt;rotation:-267646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885,415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" path="m1952942,nsc2870142,,3663756,678223,3860450,1630158l1952943,2075180v,-691727,-1,-1383453,-1,-2075180xem1952942,nfc2870142,,3663756,678223,3860450,1630158e" filled="f" strokecolor="#5b9bd5 [3204]" strokeweight=".5pt">
                <v:stroke endarrow="block" joinstyle="miter"/>
                <v:path arrowok="t" o:connecttype="custom" o:connectlocs="1952942,0;3860450,1630158" o:connectangles="0,0"/>
              </v:shape>
            </w:pict>
          </mc:Fallback>
        </mc:AlternateContent>
      </w:r>
      <w:r w:rsidR="00426EF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B9531" wp14:editId="50274946">
                <wp:simplePos x="0" y="0"/>
                <wp:positionH relativeFrom="column">
                  <wp:posOffset>2128712</wp:posOffset>
                </wp:positionH>
                <wp:positionV relativeFrom="paragraph">
                  <wp:posOffset>988334</wp:posOffset>
                </wp:positionV>
                <wp:extent cx="1524000" cy="773430"/>
                <wp:effectExtent l="89535" t="0" r="108585" b="0"/>
                <wp:wrapNone/>
                <wp:docPr id="5" name="Oblou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89364">
                          <a:off x="0" y="0"/>
                          <a:ext cx="1524000" cy="773430"/>
                        </a:xfrm>
                        <a:prstGeom prst="arc">
                          <a:avLst>
                            <a:gd name="adj1" fmla="val 13021232"/>
                            <a:gd name="adj2" fmla="val 7919128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3A33" id="Oblouk 5" o:spid="_x0000_s1026" style="position:absolute;margin-left:167.6pt;margin-top:77.8pt;width:120pt;height:60.9pt;rotation:-722057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0,77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" path="m336562,65886nsc493132,12412,683232,-9673,870048,3908v322475,23442,579918,148328,640611,310760c1585590,515204,1340521,710767,950885,761362,782198,783266,603817,775191,445433,738479l762000,386715,336562,65886xem336562,65886nfc493132,12412,683232,-9673,870048,3908v322475,23442,579918,148328,640611,310760c1585590,515204,1340521,710767,950885,761362,782198,783266,603817,775191,445433,738479e" filled="f" strokecolor="#5b9bd5 [3204]" strokeweight=".5pt">
                <v:stroke endarrow="block" joinstyle="miter"/>
                <v:path arrowok="t" o:connecttype="custom" o:connectlocs="336562,65886;870048,3908;1510659,314668;950885,761362;445433,738479" o:connectangles="0,0,0,0,0"/>
              </v:shape>
            </w:pict>
          </mc:Fallback>
        </mc:AlternateContent>
      </w:r>
      <w:proofErr w:type="spellStart"/>
      <w:r w:rsidR="009A4F31">
        <w:rPr>
          <w:rFonts w:ascii="Courier New" w:hAnsi="Courier New" w:cs="Courier New"/>
          <w:b/>
          <w:bCs/>
          <w:sz w:val="20"/>
          <w:szCs w:val="20"/>
        </w:rPr>
        <w:t>Other</w:t>
      </w:r>
      <w:proofErr w:type="spellEnd"/>
      <w:r w:rsidR="009A4F3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9A4F31">
        <w:rPr>
          <w:rFonts w:ascii="Courier New" w:hAnsi="Courier New" w:cs="Courier New"/>
          <w:b/>
          <w:bCs/>
          <w:sz w:val="20"/>
          <w:szCs w:val="20"/>
        </w:rPr>
        <w:t>string</w:t>
      </w:r>
      <w:proofErr w:type="spellEnd"/>
      <w:r w:rsidR="009A4F3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A4F3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9295A" wp14:editId="4C046711">
                <wp:simplePos x="0" y="0"/>
                <wp:positionH relativeFrom="column">
                  <wp:posOffset>789585</wp:posOffset>
                </wp:positionH>
                <wp:positionV relativeFrom="paragraph">
                  <wp:posOffset>5653278</wp:posOffset>
                </wp:positionV>
                <wp:extent cx="2209165" cy="570230"/>
                <wp:effectExtent l="0" t="0" r="19685" b="2032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57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4F31" w:rsidRDefault="009A4F3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dále</w:t>
                            </w:r>
                            <w:proofErr w:type="spellEnd"/>
                            <w:proofErr w:type="gramEnd"/>
                          </w:p>
                          <w:p w:rsidR="009A4F31" w:rsidRDefault="009A4F31">
                            <w:pPr>
                              <w:rPr>
                                <w:lang w:val="en-US"/>
                              </w:rPr>
                            </w:pPr>
                            <w:r w:rsidRPr="009A4F31">
                              <w:rPr>
                                <w:lang w:val="en-US"/>
                              </w:rPr>
                              <w:t>.|\n</w:t>
                            </w:r>
                          </w:p>
                          <w:p w:rsidR="009A4F31" w:rsidRPr="009A4F31" w:rsidRDefault="009A4F31">
                            <w:r w:rsidRPr="009A4F31">
                              <w:t>.|\n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295A" id="Textové pole 17" o:spid="_x0000_s1034" type="#_x0000_t202" style="position:absolute;margin-left:62.15pt;margin-top:445.15pt;width:173.95pt;height:4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" fillcolor="white [3201]" strokecolor="white [3212]" strokeweight=".5pt">
                <v:textbox>
                  <w:txbxContent>
                    <w:p w:rsidR="009A4F31" w:rsidRDefault="009A4F3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dále</w:t>
                      </w:r>
                      <w:proofErr w:type="spellEnd"/>
                      <w:proofErr w:type="gramEnd"/>
                    </w:p>
                    <w:p w:rsidR="009A4F31" w:rsidRDefault="009A4F31">
                      <w:pPr>
                        <w:rPr>
                          <w:lang w:val="en-US"/>
                        </w:rPr>
                      </w:pPr>
                      <w:r w:rsidRPr="009A4F31">
                        <w:rPr>
                          <w:lang w:val="en-US"/>
                        </w:rPr>
                        <w:t>.|\n</w:t>
                      </w:r>
                    </w:p>
                    <w:p w:rsidR="009A4F31" w:rsidRPr="009A4F31" w:rsidRDefault="009A4F31">
                      <w:r w:rsidRPr="009A4F31">
                        <w:t>.|\n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51DA" w:rsidSect="0031382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22"/>
    <w:rsid w:val="000F14A8"/>
    <w:rsid w:val="00105D40"/>
    <w:rsid w:val="00171C2D"/>
    <w:rsid w:val="00313822"/>
    <w:rsid w:val="00426EF2"/>
    <w:rsid w:val="0043716B"/>
    <w:rsid w:val="0070568A"/>
    <w:rsid w:val="007112B2"/>
    <w:rsid w:val="00884B20"/>
    <w:rsid w:val="009A4F31"/>
    <w:rsid w:val="00B751DA"/>
    <w:rsid w:val="00D078B5"/>
    <w:rsid w:val="00E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3D751-D3DD-4761-B634-48B86C53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9A4F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8456CBE6.dotm</Template>
  <TotalTime>99</TotalTime>
  <Pages>1</Pages>
  <Words>94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vspj</cp:lastModifiedBy>
  <cp:revision>8</cp:revision>
  <dcterms:created xsi:type="dcterms:W3CDTF">2018-04-04T06:55:00Z</dcterms:created>
  <dcterms:modified xsi:type="dcterms:W3CDTF">2018-04-04T11:57:00Z</dcterms:modified>
</cp:coreProperties>
</file>