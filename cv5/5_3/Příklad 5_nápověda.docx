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47" w:rsidRDefault="00A67FFE">
      <w:pPr>
        <w:rPr>
          <w:lang w:val="en-US"/>
        </w:rPr>
      </w:pPr>
      <w:proofErr w:type="spellStart"/>
      <w:r>
        <w:rPr>
          <w:lang w:val="en-US"/>
        </w:rPr>
        <w:t>Příklad</w:t>
      </w:r>
      <w:proofErr w:type="spellEnd"/>
      <w:r>
        <w:rPr>
          <w:lang w:val="en-US"/>
        </w:rPr>
        <w:t xml:space="preserve"> 5_3</w:t>
      </w:r>
    </w:p>
    <w:p w:rsidR="00A67FFE" w:rsidRDefault="00A67FFE" w:rsidP="00A67FFE"/>
    <w:p w:rsidR="00A67FFE" w:rsidRDefault="00A67FFE" w:rsidP="00A67FFE">
      <w:r>
        <w:t>DIGIT    [0-9]</w:t>
      </w:r>
    </w:p>
    <w:p w:rsidR="00A67FFE" w:rsidRDefault="00A67FFE" w:rsidP="00A67FFE">
      <w:r>
        <w:t>ID       [a-z][a-z0-9]*</w:t>
      </w:r>
    </w:p>
    <w:p w:rsidR="00A67FFE" w:rsidRDefault="00A67FFE" w:rsidP="00A67FFE"/>
    <w:p w:rsidR="00A67FFE" w:rsidRDefault="00A67FFE" w:rsidP="00A67FFE">
      <w:r>
        <w:t xml:space="preserve">Přirozená čísla    </w:t>
      </w:r>
    </w:p>
    <w:p w:rsidR="00A67FFE" w:rsidRDefault="00A67FFE" w:rsidP="00A67FFE">
      <w:r>
        <w:t xml:space="preserve">Des. </w:t>
      </w:r>
      <w:proofErr w:type="gramStart"/>
      <w:r>
        <w:t>čísla</w:t>
      </w:r>
      <w:proofErr w:type="gramEnd"/>
    </w:p>
    <w:p w:rsidR="00A67FFE" w:rsidRDefault="00A67FFE" w:rsidP="00A67FFE">
      <w:r>
        <w:t xml:space="preserve">Klíčová slova          </w:t>
      </w:r>
    </w:p>
    <w:p w:rsidR="00A67FFE" w:rsidRDefault="00A67FFE" w:rsidP="00A67FFE">
      <w:proofErr w:type="spellStart"/>
      <w:r>
        <w:t>if|then|begin|end|procedure|function</w:t>
      </w:r>
      <w:proofErr w:type="spellEnd"/>
      <w:r>
        <w:t xml:space="preserve">        </w:t>
      </w:r>
    </w:p>
    <w:p w:rsidR="00A67FFE" w:rsidRDefault="00A67FFE" w:rsidP="00A67FFE">
      <w:r>
        <w:t xml:space="preserve">{ID}        </w:t>
      </w:r>
      <w:proofErr w:type="spellStart"/>
      <w:r>
        <w:t>printf</w:t>
      </w:r>
      <w:proofErr w:type="spellEnd"/>
      <w:r>
        <w:t>("</w:t>
      </w:r>
      <w:proofErr w:type="spellStart"/>
      <w:r>
        <w:t>Identifikator</w:t>
      </w:r>
      <w:proofErr w:type="spellEnd"/>
      <w:r>
        <w:t xml:space="preserve">: %s\n", </w:t>
      </w:r>
      <w:proofErr w:type="spellStart"/>
      <w:r>
        <w:t>yytext</w:t>
      </w:r>
      <w:proofErr w:type="spellEnd"/>
      <w:r>
        <w:t>);</w:t>
      </w:r>
    </w:p>
    <w:p w:rsidR="00A67FFE" w:rsidRDefault="00A67FFE" w:rsidP="00A67FFE">
      <w:r>
        <w:t>Operátory</w:t>
      </w:r>
    </w:p>
    <w:p w:rsidR="00A67FFE" w:rsidRDefault="00A67FFE" w:rsidP="00A67FFE">
      <w:r>
        <w:t xml:space="preserve">"+"|"-"|"*"|"/"   </w:t>
      </w:r>
    </w:p>
    <w:p w:rsidR="00A67FFE" w:rsidRDefault="00A67FFE" w:rsidP="00A67FFE">
      <w:r>
        <w:t>"{"[^}\n]*"}"</w:t>
      </w:r>
      <w:bookmarkStart w:id="0" w:name="_GoBack"/>
      <w:bookmarkEnd w:id="0"/>
      <w:r>
        <w:t xml:space="preserve">     /* </w:t>
      </w:r>
      <w:proofErr w:type="spellStart"/>
      <w:r>
        <w:t>odstran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*/</w:t>
      </w:r>
    </w:p>
    <w:p w:rsidR="00A67FFE" w:rsidRDefault="00A67FFE" w:rsidP="00A67FFE">
      <w:r>
        <w:t xml:space="preserve">[ \t\n]+          /* </w:t>
      </w:r>
      <w:proofErr w:type="spellStart"/>
      <w:r>
        <w:t>odstran</w:t>
      </w:r>
      <w:proofErr w:type="spellEnd"/>
      <w:r>
        <w:t xml:space="preserve"> mezery */</w:t>
      </w:r>
    </w:p>
    <w:p w:rsidR="00A67FFE" w:rsidRDefault="00A67FFE" w:rsidP="00A67FFE">
      <w:r>
        <w:t xml:space="preserve">.           </w:t>
      </w:r>
      <w:proofErr w:type="spellStart"/>
      <w:r>
        <w:t>printf</w:t>
      </w:r>
      <w:proofErr w:type="spellEnd"/>
      <w:r>
        <w:t>("</w:t>
      </w:r>
      <w:proofErr w:type="spellStart"/>
      <w:r>
        <w:t>Neznamy</w:t>
      </w:r>
      <w:proofErr w:type="spellEnd"/>
      <w:r>
        <w:t xml:space="preserve"> znak: %s\n", </w:t>
      </w:r>
      <w:proofErr w:type="spellStart"/>
      <w:r>
        <w:t>yytext</w:t>
      </w:r>
      <w:proofErr w:type="spellEnd"/>
      <w:r>
        <w:t>);</w:t>
      </w:r>
    </w:p>
    <w:p w:rsidR="00A67FFE" w:rsidRDefault="00A67FFE" w:rsidP="00A67FFE"/>
    <w:sectPr w:rsidR="00A67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FE"/>
    <w:rsid w:val="00A67FFE"/>
    <w:rsid w:val="00C34C47"/>
    <w:rsid w:val="00D4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4CAD-BA2A-4E06-8254-FBE9255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8456CBE6.dotm</Template>
  <TotalTime>28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vspj</dc:creator>
  <cp:keywords/>
  <dc:description/>
  <cp:lastModifiedBy>vspj</cp:lastModifiedBy>
  <cp:revision>2</cp:revision>
  <dcterms:created xsi:type="dcterms:W3CDTF">2018-04-04T12:16:00Z</dcterms:created>
  <dcterms:modified xsi:type="dcterms:W3CDTF">2018-04-04T13:01:00Z</dcterms:modified>
</cp:coreProperties>
</file>