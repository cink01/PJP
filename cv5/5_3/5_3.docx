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908" w:rsidRPr="002D6908" w:rsidRDefault="002D6908" w:rsidP="002D69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cs-CZ"/>
        </w:rPr>
      </w:pPr>
      <w:r w:rsidRPr="002D6908">
        <w:rPr>
          <w:rFonts w:ascii="Calibri" w:eastAsia="Times New Roman" w:hAnsi="Calibri" w:cs="Calibri"/>
          <w:color w:val="212121"/>
          <w:lang w:eastAsia="cs-CZ"/>
        </w:rPr>
        <w:t xml:space="preserve">Pomocí nástroje lex vytvořte lexikální analyzátor podmnožiny jazyka Pascal. Bude rozpoznávat a vypisovat přirozená čísla, kladná desetinná čísla, identifikátory, klíčová slova </w:t>
      </w:r>
      <w:proofErr w:type="spellStart"/>
      <w:r w:rsidRPr="002D6908">
        <w:rPr>
          <w:rFonts w:ascii="Calibri" w:eastAsia="Times New Roman" w:hAnsi="Calibri" w:cs="Calibri"/>
          <w:color w:val="212121"/>
          <w:lang w:eastAsia="cs-CZ"/>
        </w:rPr>
        <w:t>if</w:t>
      </w:r>
      <w:proofErr w:type="spellEnd"/>
      <w:r w:rsidRPr="002D6908">
        <w:rPr>
          <w:rFonts w:ascii="Calibri" w:eastAsia="Times New Roman" w:hAnsi="Calibri" w:cs="Calibri"/>
          <w:color w:val="212121"/>
          <w:lang w:eastAsia="cs-CZ"/>
        </w:rPr>
        <w:t xml:space="preserve">, </w:t>
      </w:r>
      <w:proofErr w:type="spellStart"/>
      <w:r w:rsidRPr="002D6908">
        <w:rPr>
          <w:rFonts w:ascii="Calibri" w:eastAsia="Times New Roman" w:hAnsi="Calibri" w:cs="Calibri"/>
          <w:color w:val="212121"/>
          <w:lang w:eastAsia="cs-CZ"/>
        </w:rPr>
        <w:t>then</w:t>
      </w:r>
      <w:proofErr w:type="spellEnd"/>
      <w:r w:rsidRPr="002D6908">
        <w:rPr>
          <w:rFonts w:ascii="Calibri" w:eastAsia="Times New Roman" w:hAnsi="Calibri" w:cs="Calibri"/>
          <w:color w:val="212121"/>
          <w:lang w:eastAsia="cs-CZ"/>
        </w:rPr>
        <w:t xml:space="preserve">, </w:t>
      </w:r>
      <w:proofErr w:type="spellStart"/>
      <w:r w:rsidRPr="002D6908">
        <w:rPr>
          <w:rFonts w:ascii="Calibri" w:eastAsia="Times New Roman" w:hAnsi="Calibri" w:cs="Calibri"/>
          <w:color w:val="212121"/>
          <w:lang w:eastAsia="cs-CZ"/>
        </w:rPr>
        <w:t>begin</w:t>
      </w:r>
      <w:proofErr w:type="spellEnd"/>
      <w:r w:rsidRPr="002D6908">
        <w:rPr>
          <w:rFonts w:ascii="Calibri" w:eastAsia="Times New Roman" w:hAnsi="Calibri" w:cs="Calibri"/>
          <w:color w:val="212121"/>
          <w:lang w:eastAsia="cs-CZ"/>
        </w:rPr>
        <w:t xml:space="preserve">, end, </w:t>
      </w:r>
      <w:proofErr w:type="spellStart"/>
      <w:r w:rsidRPr="002D6908">
        <w:rPr>
          <w:rFonts w:ascii="Calibri" w:eastAsia="Times New Roman" w:hAnsi="Calibri" w:cs="Calibri"/>
          <w:color w:val="212121"/>
          <w:lang w:eastAsia="cs-CZ"/>
        </w:rPr>
        <w:t>procedure</w:t>
      </w:r>
      <w:proofErr w:type="spellEnd"/>
      <w:r w:rsidRPr="002D6908">
        <w:rPr>
          <w:rFonts w:ascii="Calibri" w:eastAsia="Times New Roman" w:hAnsi="Calibri" w:cs="Calibri"/>
          <w:color w:val="212121"/>
          <w:lang w:eastAsia="cs-CZ"/>
        </w:rPr>
        <w:t xml:space="preserve"> a </w:t>
      </w:r>
      <w:proofErr w:type="spellStart"/>
      <w:r w:rsidRPr="002D6908">
        <w:rPr>
          <w:rFonts w:ascii="Calibri" w:eastAsia="Times New Roman" w:hAnsi="Calibri" w:cs="Calibri"/>
          <w:color w:val="212121"/>
          <w:lang w:eastAsia="cs-CZ"/>
        </w:rPr>
        <w:t>function</w:t>
      </w:r>
      <w:proofErr w:type="spellEnd"/>
      <w:r w:rsidRPr="002D6908">
        <w:rPr>
          <w:rFonts w:ascii="Calibri" w:eastAsia="Times New Roman" w:hAnsi="Calibri" w:cs="Calibri"/>
          <w:color w:val="212121"/>
          <w:lang w:eastAsia="cs-CZ"/>
        </w:rPr>
        <w:t xml:space="preserve"> a operátory +, -, * a /. Dále bude ignorovat všechny typy mezer a jednořádkové komentáře ve složených závorkách. Nezapomeňte ošetřit konflikt identifikátorů s klíčovými slovy!</w:t>
      </w:r>
    </w:p>
    <w:p w:rsidR="002D6908" w:rsidRPr="002D6908" w:rsidRDefault="002D6908" w:rsidP="002D69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cs-CZ"/>
        </w:rPr>
      </w:pPr>
      <w:r w:rsidRPr="002D6908">
        <w:rPr>
          <w:rFonts w:ascii="Calibri" w:eastAsia="Times New Roman" w:hAnsi="Calibri" w:cs="Calibri"/>
          <w:color w:val="212121"/>
          <w:lang w:eastAsia="cs-CZ"/>
        </w:rPr>
        <w:t>V případě výskytu jakéhokoli jiného znaku vypíše odpovídající chybové hlášení. Program rozpozná, zda vstup převezme z příkazového řádku, nebo ze standardního vstupu.</w:t>
      </w:r>
    </w:p>
    <w:p w:rsidR="00B751DA" w:rsidRDefault="008D1F7E">
      <w:r>
        <w:t>Nápověda:</w:t>
      </w:r>
    </w:p>
    <w:p w:rsidR="008D1F7E" w:rsidRDefault="008D1F7E" w:rsidP="008D1F7E">
      <w:r>
        <w:t>DIGIT    [0-9]</w:t>
      </w:r>
    </w:p>
    <w:p w:rsidR="008D1F7E" w:rsidRDefault="008D1F7E" w:rsidP="008D1F7E">
      <w:r>
        <w:t>ID       [a-z][a-z0-9]*</w:t>
      </w:r>
    </w:p>
    <w:p w:rsidR="008D1F7E" w:rsidRDefault="008D1F7E" w:rsidP="008D1F7E"/>
    <w:p w:rsidR="008D1F7E" w:rsidRDefault="008D1F7E" w:rsidP="008D1F7E"/>
    <w:p w:rsidR="008D1F7E" w:rsidRDefault="008D1F7E" w:rsidP="008D1F7E">
      <w:r>
        <w:t xml:space="preserve">Přirozená čísla    </w:t>
      </w:r>
    </w:p>
    <w:p w:rsidR="008D1F7E" w:rsidRDefault="008D1F7E" w:rsidP="008D1F7E">
      <w:r>
        <w:t xml:space="preserve">Des. </w:t>
      </w:r>
      <w:proofErr w:type="gramStart"/>
      <w:r>
        <w:t>čísla</w:t>
      </w:r>
      <w:proofErr w:type="gramEnd"/>
    </w:p>
    <w:p w:rsidR="008D1F7E" w:rsidRDefault="008D1F7E" w:rsidP="008D1F7E">
      <w:r>
        <w:t xml:space="preserve">Klíčová slova          </w:t>
      </w:r>
    </w:p>
    <w:p w:rsidR="008D1F7E" w:rsidRDefault="008D1F7E" w:rsidP="008D1F7E">
      <w:proofErr w:type="spellStart"/>
      <w:r>
        <w:t>if|then|begin|end|procedure|function</w:t>
      </w:r>
      <w:proofErr w:type="spellEnd"/>
      <w:r>
        <w:t xml:space="preserve">        </w:t>
      </w:r>
    </w:p>
    <w:p w:rsidR="008D1F7E" w:rsidRDefault="008D1F7E" w:rsidP="008D1F7E">
      <w:r>
        <w:t xml:space="preserve">{ID}        </w:t>
      </w:r>
      <w:proofErr w:type="spellStart"/>
      <w:r>
        <w:t>printf</w:t>
      </w:r>
      <w:proofErr w:type="spellEnd"/>
      <w:r>
        <w:t>("</w:t>
      </w:r>
      <w:proofErr w:type="spellStart"/>
      <w:r>
        <w:t>Identifikator</w:t>
      </w:r>
      <w:proofErr w:type="spellEnd"/>
      <w:r>
        <w:t xml:space="preserve">: %s\n", </w:t>
      </w:r>
      <w:proofErr w:type="spellStart"/>
      <w:r>
        <w:t>yytext</w:t>
      </w:r>
      <w:proofErr w:type="spellEnd"/>
      <w:r>
        <w:t>);</w:t>
      </w:r>
    </w:p>
    <w:p w:rsidR="008D1F7E" w:rsidRDefault="008D1F7E" w:rsidP="008D1F7E">
      <w:r>
        <w:t>Operátory</w:t>
      </w:r>
    </w:p>
    <w:p w:rsidR="008D1F7E" w:rsidRDefault="008D1F7E" w:rsidP="008D1F7E">
      <w:r>
        <w:t xml:space="preserve">"+"|"-"|"*"|"/"   </w:t>
      </w:r>
    </w:p>
    <w:p w:rsidR="008D1F7E" w:rsidRDefault="008D1F7E" w:rsidP="008D1F7E">
      <w:bookmarkStart w:id="0" w:name="_GoBack"/>
      <w:bookmarkEnd w:id="0"/>
      <w:r>
        <w:t xml:space="preserve">"{"[^}\n]*"}"     /* </w:t>
      </w:r>
      <w:proofErr w:type="spellStart"/>
      <w:r>
        <w:t>odstran</w:t>
      </w:r>
      <w:proofErr w:type="spellEnd"/>
      <w:r>
        <w:t xml:space="preserve"> </w:t>
      </w:r>
      <w:proofErr w:type="spellStart"/>
      <w:r>
        <w:t>komentare</w:t>
      </w:r>
      <w:proofErr w:type="spellEnd"/>
      <w:r>
        <w:t xml:space="preserve"> */</w:t>
      </w:r>
    </w:p>
    <w:p w:rsidR="008D1F7E" w:rsidRDefault="008D1F7E" w:rsidP="008D1F7E">
      <w:r>
        <w:t xml:space="preserve">[ \t\n]+          /* </w:t>
      </w:r>
      <w:proofErr w:type="spellStart"/>
      <w:r>
        <w:t>odstran</w:t>
      </w:r>
      <w:proofErr w:type="spellEnd"/>
      <w:r>
        <w:t xml:space="preserve"> mezery */</w:t>
      </w:r>
    </w:p>
    <w:p w:rsidR="008D1F7E" w:rsidRDefault="008D1F7E" w:rsidP="008D1F7E">
      <w:r>
        <w:t xml:space="preserve">.           </w:t>
      </w:r>
      <w:proofErr w:type="spellStart"/>
      <w:r>
        <w:t>printf</w:t>
      </w:r>
      <w:proofErr w:type="spellEnd"/>
      <w:r>
        <w:t>("</w:t>
      </w:r>
      <w:proofErr w:type="spellStart"/>
      <w:r>
        <w:t>Neznamy</w:t>
      </w:r>
      <w:proofErr w:type="spellEnd"/>
      <w:r>
        <w:t xml:space="preserve"> znak: %s\n", </w:t>
      </w:r>
      <w:proofErr w:type="spellStart"/>
      <w:r>
        <w:t>yytext</w:t>
      </w:r>
      <w:proofErr w:type="spellEnd"/>
      <w:r>
        <w:t>);</w:t>
      </w:r>
    </w:p>
    <w:p w:rsidR="002D6908" w:rsidRDefault="002D6908"/>
    <w:p w:rsidR="002D6908" w:rsidRDefault="002D6908"/>
    <w:sectPr w:rsidR="002D6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06"/>
    <w:rsid w:val="002D6908"/>
    <w:rsid w:val="0043716B"/>
    <w:rsid w:val="00622506"/>
    <w:rsid w:val="00884B20"/>
    <w:rsid w:val="008D1F7E"/>
    <w:rsid w:val="00B7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D4CF4"/>
  <w15:chartTrackingRefBased/>
  <w15:docId w15:val="{27C87DA4-85C6-4180-AF8F-10AE102A3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8456CBE6.dotm</Template>
  <TotalTime>2</TotalTime>
  <Pages>1</Pages>
  <Words>134</Words>
  <Characters>791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PaedDr. František Smrčka, Ph.D.</dc:creator>
  <cp:keywords/>
  <dc:description/>
  <cp:lastModifiedBy>vspj</cp:lastModifiedBy>
  <cp:revision>3</cp:revision>
  <dcterms:created xsi:type="dcterms:W3CDTF">2018-04-04T08:20:00Z</dcterms:created>
  <dcterms:modified xsi:type="dcterms:W3CDTF">2018-04-04T12:42:00Z</dcterms:modified>
</cp:coreProperties>
</file>