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80639" w14:textId="0AD5974A" w:rsidR="00FB3E37" w:rsidRPr="00E12C17" w:rsidRDefault="00FB3E37" w:rsidP="00FB3E37">
      <w:pPr>
        <w:spacing w:line="360" w:lineRule="auto"/>
        <w:jc w:val="center"/>
        <w:rPr>
          <w:b/>
          <w:caps/>
          <w:kern w:val="32"/>
          <w:sz w:val="36"/>
          <w:szCs w:val="36"/>
        </w:rPr>
      </w:pPr>
      <w:bookmarkStart w:id="0" w:name="_Hlk9789439"/>
      <w:bookmarkEnd w:id="0"/>
      <w:r w:rsidRPr="00E12C17">
        <w:rPr>
          <w:b/>
          <w:caps/>
          <w:kern w:val="32"/>
          <w:sz w:val="36"/>
          <w:szCs w:val="36"/>
        </w:rPr>
        <w:t>Vysoká škola polytechnická Jihlava</w:t>
      </w:r>
    </w:p>
    <w:p w14:paraId="7AA36BCE" w14:textId="05806DEF" w:rsidR="00FB3E37" w:rsidRPr="00E12C17" w:rsidRDefault="00726238" w:rsidP="00FB3E37">
      <w:pPr>
        <w:spacing w:line="360" w:lineRule="auto"/>
        <w:jc w:val="center"/>
        <w:rPr>
          <w:sz w:val="36"/>
          <w:szCs w:val="36"/>
        </w:rPr>
      </w:pPr>
      <w:sdt>
        <w:sdtPr>
          <w:rPr>
            <w:sz w:val="36"/>
            <w:szCs w:val="36"/>
          </w:rPr>
          <w:id w:val="-1165709699"/>
          <w:placeholder>
            <w:docPart w:val="7174979B426C42018B04E00F1DD0CDF3"/>
          </w:placeholder>
          <w:dropDownList>
            <w:listItem w:value="Zvolte položku."/>
            <w:listItem w:displayText="Katedra cestovního ruchu" w:value="Katedra cestovního ruchu"/>
            <w:listItem w:displayText="Katedra ekonomických studií" w:value="Katedra ekonomických studií"/>
            <w:listItem w:displayText="Katedra sociální práce" w:value="Katedra sociální práce"/>
            <w:listItem w:displayText="Katedra technických studií" w:value="Katedra technických studií"/>
            <w:listItem w:displayText="Katedra zdravotnických studií" w:value="Katedra zdravotnických studií"/>
          </w:dropDownList>
        </w:sdtPr>
        <w:sdtEndPr/>
        <w:sdtContent>
          <w:r w:rsidR="00E25D13">
            <w:rPr>
              <w:sz w:val="36"/>
              <w:szCs w:val="36"/>
            </w:rPr>
            <w:t>Katedra technických studií</w:t>
          </w:r>
        </w:sdtContent>
      </w:sdt>
      <w:r w:rsidR="0069085A">
        <w:rPr>
          <w:sz w:val="36"/>
          <w:szCs w:val="36"/>
        </w:rPr>
        <w:t xml:space="preserve"> </w:t>
      </w:r>
      <w:r w:rsidR="00E25D13">
        <w:rPr>
          <w:sz w:val="36"/>
          <w:szCs w:val="36"/>
        </w:rPr>
        <w:br/>
      </w:r>
      <w:r w:rsidR="00FA1F3E">
        <w:rPr>
          <w:spacing w:val="40"/>
          <w:kern w:val="32"/>
          <w:sz w:val="28"/>
          <w:szCs w:val="36"/>
        </w:rPr>
        <w:t>Programovací jazyky a překladače</w:t>
      </w:r>
    </w:p>
    <w:p w14:paraId="2F40FE0E" w14:textId="7CD10F33" w:rsidR="00E25D13" w:rsidRPr="008E5EE7" w:rsidRDefault="00FA1F3E" w:rsidP="00E25D13">
      <w:pPr>
        <w:spacing w:before="2800" w:line="360" w:lineRule="auto"/>
        <w:jc w:val="center"/>
        <w:rPr>
          <w:b/>
          <w:spacing w:val="40"/>
          <w:kern w:val="32"/>
          <w:sz w:val="36"/>
          <w:szCs w:val="36"/>
        </w:rPr>
      </w:pPr>
      <w:r w:rsidRPr="00FA1F3E">
        <w:rPr>
          <w:b/>
          <w:sz w:val="36"/>
          <w:szCs w:val="36"/>
        </w:rPr>
        <w:t>Překladač z jazyka daného gramatikou do mezikódu ve formě čtveřic</w:t>
      </w:r>
      <w:r w:rsidR="00E25D13">
        <w:rPr>
          <w:b/>
          <w:spacing w:val="40"/>
          <w:kern w:val="32"/>
          <w:sz w:val="36"/>
          <w:szCs w:val="36"/>
        </w:rPr>
        <w:br/>
      </w:r>
      <w:r w:rsidR="00E25D13" w:rsidRPr="00E25D13">
        <w:rPr>
          <w:spacing w:val="40"/>
          <w:kern w:val="32"/>
          <w:sz w:val="28"/>
          <w:szCs w:val="36"/>
        </w:rPr>
        <w:t>semestrální</w:t>
      </w:r>
      <w:r w:rsidR="00E25D13" w:rsidRPr="00E25D13">
        <w:rPr>
          <w:spacing w:val="40"/>
          <w:kern w:val="32"/>
          <w:sz w:val="32"/>
          <w:szCs w:val="36"/>
        </w:rPr>
        <w:t xml:space="preserve"> </w:t>
      </w:r>
      <w:r w:rsidR="00E25D13" w:rsidRPr="00E25D13">
        <w:rPr>
          <w:spacing w:val="40"/>
          <w:kern w:val="32"/>
          <w:sz w:val="28"/>
          <w:szCs w:val="36"/>
        </w:rPr>
        <w:t>práce</w:t>
      </w:r>
    </w:p>
    <w:p w14:paraId="0CCDBCD9" w14:textId="0ECDBC92" w:rsidR="00FB3E37" w:rsidRPr="00090FF1" w:rsidRDefault="00FB3E37" w:rsidP="00E25D13">
      <w:pPr>
        <w:spacing w:before="5760" w:line="480" w:lineRule="auto"/>
        <w:rPr>
          <w:sz w:val="28"/>
          <w:szCs w:val="28"/>
        </w:rPr>
      </w:pPr>
      <w:r>
        <w:rPr>
          <w:sz w:val="28"/>
          <w:szCs w:val="28"/>
        </w:rPr>
        <w:t>Autor</w:t>
      </w:r>
      <w:r w:rsidR="00882623">
        <w:rPr>
          <w:sz w:val="28"/>
          <w:szCs w:val="28"/>
        </w:rPr>
        <w:t xml:space="preserve"> práce</w:t>
      </w:r>
      <w:r>
        <w:rPr>
          <w:sz w:val="28"/>
          <w:szCs w:val="28"/>
        </w:rPr>
        <w:t xml:space="preserve">: </w:t>
      </w:r>
      <w:r w:rsidR="00882623">
        <w:rPr>
          <w:sz w:val="28"/>
          <w:szCs w:val="28"/>
        </w:rPr>
        <w:tab/>
      </w:r>
      <w:r w:rsidR="00E25D13">
        <w:rPr>
          <w:sz w:val="28"/>
          <w:szCs w:val="28"/>
        </w:rPr>
        <w:t xml:space="preserve">Tomáš </w:t>
      </w:r>
      <w:r w:rsidR="00C14817">
        <w:rPr>
          <w:sz w:val="28"/>
          <w:szCs w:val="28"/>
        </w:rPr>
        <w:t>Cink</w:t>
      </w:r>
      <w:r w:rsidR="00E25D13">
        <w:rPr>
          <w:sz w:val="28"/>
          <w:szCs w:val="28"/>
        </w:rPr>
        <w:br/>
        <w:t>Jihlava 2019</w:t>
      </w:r>
    </w:p>
    <w:p w14:paraId="66475B13" w14:textId="65734564" w:rsidR="000C684D" w:rsidRDefault="000C684D">
      <w:r>
        <w:br w:type="page"/>
      </w:r>
    </w:p>
    <w:p w14:paraId="62867901" w14:textId="77777777" w:rsidR="00FB3E37" w:rsidRDefault="00FB3E37" w:rsidP="00FB3E37">
      <w:pPr>
        <w:pStyle w:val="Nzev"/>
      </w:pPr>
      <w:r>
        <w:lastRenderedPageBreak/>
        <w:t>Obsah</w:t>
      </w:r>
    </w:p>
    <w:p w14:paraId="436B6835" w14:textId="7A6239CF" w:rsidR="00182C82" w:rsidRDefault="006576AB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094948" w:history="1">
        <w:r w:rsidR="00182C82" w:rsidRPr="00786ED7">
          <w:rPr>
            <w:rStyle w:val="Hypertextovodkaz"/>
            <w:noProof/>
          </w:rPr>
          <w:t>Zadání</w:t>
        </w:r>
        <w:r w:rsidR="00182C82">
          <w:rPr>
            <w:noProof/>
            <w:webHidden/>
          </w:rPr>
          <w:tab/>
        </w:r>
        <w:r w:rsidR="00182C82">
          <w:rPr>
            <w:noProof/>
            <w:webHidden/>
          </w:rPr>
          <w:fldChar w:fldCharType="begin"/>
        </w:r>
        <w:r w:rsidR="00182C82">
          <w:rPr>
            <w:noProof/>
            <w:webHidden/>
          </w:rPr>
          <w:instrText xml:space="preserve"> PAGEREF _Toc10094948 \h </w:instrText>
        </w:r>
        <w:r w:rsidR="00182C82">
          <w:rPr>
            <w:noProof/>
            <w:webHidden/>
          </w:rPr>
        </w:r>
        <w:r w:rsidR="00182C82">
          <w:rPr>
            <w:noProof/>
            <w:webHidden/>
          </w:rPr>
          <w:fldChar w:fldCharType="separate"/>
        </w:r>
        <w:r w:rsidR="00182C82">
          <w:rPr>
            <w:noProof/>
            <w:webHidden/>
          </w:rPr>
          <w:t>3</w:t>
        </w:r>
        <w:r w:rsidR="00182C82">
          <w:rPr>
            <w:noProof/>
            <w:webHidden/>
          </w:rPr>
          <w:fldChar w:fldCharType="end"/>
        </w:r>
      </w:hyperlink>
    </w:p>
    <w:p w14:paraId="0A898250" w14:textId="4208460B" w:rsidR="00182C82" w:rsidRDefault="00182C82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94949" w:history="1">
        <w:r w:rsidRPr="00786ED7">
          <w:rPr>
            <w:rStyle w:val="Hypertextovodkaz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86ED7">
          <w:rPr>
            <w:rStyle w:val="Hypertextovodkaz"/>
            <w:noProof/>
          </w:rPr>
          <w:t>Analýza problému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58EE5C" w14:textId="22064F9C" w:rsidR="00182C82" w:rsidRDefault="00182C82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94950" w:history="1">
        <w:r w:rsidRPr="00786ED7">
          <w:rPr>
            <w:rStyle w:val="Hypertextovodkaz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86ED7">
          <w:rPr>
            <w:rStyle w:val="Hypertextovodkaz"/>
            <w:noProof/>
          </w:rPr>
          <w:t>Teoretický a technický návrh řešení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BD1B35" w14:textId="03D9EAAA" w:rsidR="00182C82" w:rsidRDefault="00182C82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94951" w:history="1">
        <w:r w:rsidRPr="00786ED7">
          <w:rPr>
            <w:rStyle w:val="Hypertextovodkaz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86ED7">
          <w:rPr>
            <w:rStyle w:val="Hypertextovodkaz"/>
            <w:noProof/>
          </w:rPr>
          <w:t>Lex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C9ADA5" w14:textId="1644A536" w:rsidR="00182C82" w:rsidRDefault="00182C82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94952" w:history="1">
        <w:r w:rsidRPr="00786ED7">
          <w:rPr>
            <w:rStyle w:val="Hypertextovodkaz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86ED7">
          <w:rPr>
            <w:rStyle w:val="Hypertextovodkaz"/>
            <w:noProof/>
          </w:rPr>
          <w:t>Yacc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179AA2" w14:textId="2341D313" w:rsidR="00182C82" w:rsidRDefault="00182C82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94953" w:history="1">
        <w:r w:rsidRPr="00786ED7">
          <w:rPr>
            <w:rStyle w:val="Hypertextovodkaz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86ED7">
          <w:rPr>
            <w:rStyle w:val="Hypertextovodkaz"/>
            <w:noProof/>
          </w:rPr>
          <w:t>Makefile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F943741" w14:textId="22173C73" w:rsidR="00182C82" w:rsidRDefault="00182C82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94954" w:history="1">
        <w:r w:rsidRPr="00786ED7">
          <w:rPr>
            <w:rStyle w:val="Hypertextovodkaz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86ED7">
          <w:rPr>
            <w:rStyle w:val="Hypertextovodkaz"/>
            <w:noProof/>
          </w:rPr>
          <w:t>Testování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418A2F0" w14:textId="690CD7E1" w:rsidR="00182C82" w:rsidRDefault="00182C82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94955" w:history="1">
        <w:r w:rsidRPr="00786ED7">
          <w:rPr>
            <w:rStyle w:val="Hypertextovodkaz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86ED7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BD9B1B4" w14:textId="6F0239AC" w:rsidR="00975A56" w:rsidRDefault="006576AB" w:rsidP="00C14817">
      <w:pPr>
        <w:pStyle w:val="Nzev"/>
      </w:pPr>
      <w:r>
        <w:fldChar w:fldCharType="end"/>
      </w:r>
      <w:bookmarkStart w:id="1" w:name="_Toc342837153"/>
      <w:r w:rsidR="00975A56" w:rsidRPr="00BF4A0B">
        <w:t xml:space="preserve">Seznam </w:t>
      </w:r>
      <w:r w:rsidR="00975A56">
        <w:t>obrázků</w:t>
      </w:r>
      <w:bookmarkEnd w:id="1"/>
    </w:p>
    <w:p w14:paraId="6182AAB8" w14:textId="68D0B9E6" w:rsidR="00182C82" w:rsidRDefault="00B70ED2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"Obrázek" </w:instrText>
      </w:r>
      <w:r>
        <w:rPr>
          <w:b/>
          <w:bCs/>
          <w:noProof/>
        </w:rPr>
        <w:fldChar w:fldCharType="separate"/>
      </w:r>
      <w:hyperlink w:anchor="_Toc10094956" w:history="1">
        <w:r w:rsidR="00182C82" w:rsidRPr="00956A95">
          <w:rPr>
            <w:rStyle w:val="Hypertextovodkaz"/>
            <w:noProof/>
          </w:rPr>
          <w:t>Obrázek 1 - Gramatika (zdroj: zadání semestrální práce)</w:t>
        </w:r>
        <w:r w:rsidR="00182C82">
          <w:rPr>
            <w:noProof/>
            <w:webHidden/>
          </w:rPr>
          <w:tab/>
        </w:r>
        <w:r w:rsidR="00182C82">
          <w:rPr>
            <w:noProof/>
            <w:webHidden/>
          </w:rPr>
          <w:fldChar w:fldCharType="begin"/>
        </w:r>
        <w:r w:rsidR="00182C82">
          <w:rPr>
            <w:noProof/>
            <w:webHidden/>
          </w:rPr>
          <w:instrText xml:space="preserve"> PAGEREF _Toc10094956 \h </w:instrText>
        </w:r>
        <w:r w:rsidR="00182C82">
          <w:rPr>
            <w:noProof/>
            <w:webHidden/>
          </w:rPr>
        </w:r>
        <w:r w:rsidR="00182C82">
          <w:rPr>
            <w:noProof/>
            <w:webHidden/>
          </w:rPr>
          <w:fldChar w:fldCharType="separate"/>
        </w:r>
        <w:r w:rsidR="00182C82">
          <w:rPr>
            <w:noProof/>
            <w:webHidden/>
          </w:rPr>
          <w:t>3</w:t>
        </w:r>
        <w:r w:rsidR="00182C82">
          <w:rPr>
            <w:noProof/>
            <w:webHidden/>
          </w:rPr>
          <w:fldChar w:fldCharType="end"/>
        </w:r>
      </w:hyperlink>
    </w:p>
    <w:p w14:paraId="6CDC3E31" w14:textId="5748675B" w:rsidR="00182C82" w:rsidRDefault="00182C82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94957" w:history="1">
        <w:r w:rsidRPr="00956A95">
          <w:rPr>
            <w:rStyle w:val="Hypertextovodkaz"/>
            <w:noProof/>
          </w:rPr>
          <w:t>Obrázek 2 - Lexikální analýza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4AC679" w14:textId="1835DB59" w:rsidR="00182C82" w:rsidRDefault="00182C82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94958" w:history="1">
        <w:r w:rsidRPr="00956A95">
          <w:rPr>
            <w:rStyle w:val="Hypertextovodkaz"/>
            <w:noProof/>
          </w:rPr>
          <w:t>Obrázek 3 - Ukázka ze souboru sp.y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AD06B8" w14:textId="37F0868C" w:rsidR="00182C82" w:rsidRDefault="00182C82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94959" w:history="1">
        <w:r w:rsidRPr="00956A95">
          <w:rPr>
            <w:rStyle w:val="Hypertextovodkaz"/>
            <w:noProof/>
          </w:rPr>
          <w:t>Obrázek 4 - Práce s parametrem 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E796DC" w14:textId="251059F2" w:rsidR="00182C82" w:rsidRDefault="00182C82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94960" w:history="1">
        <w:r w:rsidRPr="00956A95">
          <w:rPr>
            <w:rStyle w:val="Hypertextovodkaz"/>
            <w:noProof/>
          </w:rPr>
          <w:t>Obrázek 5 - Výpis čtveřic s pozicemi a symboly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69363D7" w14:textId="3A846308" w:rsidR="00182C82" w:rsidRDefault="00182C82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94961" w:history="1">
        <w:r w:rsidRPr="00956A95">
          <w:rPr>
            <w:rStyle w:val="Hypertextovodkaz"/>
            <w:noProof/>
          </w:rPr>
          <w:t>Obrázek 6 - Makefile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F6A1ADB" w14:textId="49A9D42E" w:rsidR="00182C82" w:rsidRDefault="00182C82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94962" w:history="1">
        <w:r w:rsidRPr="00956A95">
          <w:rPr>
            <w:rStyle w:val="Hypertextovodkaz"/>
            <w:noProof/>
          </w:rPr>
          <w:t>Obrázek 7 - Výpis nápovědy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494FED3" w14:textId="1DCA4445" w:rsidR="00182C82" w:rsidRDefault="00182C82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94963" w:history="1">
        <w:r w:rsidRPr="00956A95">
          <w:rPr>
            <w:rStyle w:val="Hypertextovodkaz"/>
            <w:noProof/>
          </w:rPr>
          <w:t>Obrázek 8 - Testovací soubor 1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300D87F" w14:textId="2D08BABB" w:rsidR="00182C82" w:rsidRDefault="00182C82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94964" w:history="1">
        <w:r w:rsidRPr="00956A95">
          <w:rPr>
            <w:rStyle w:val="Hypertextovodkaz"/>
            <w:noProof/>
          </w:rPr>
          <w:t>Obrázek 9 - Test č.1 mezikód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27E2CB9" w14:textId="7B6DF6C6" w:rsidR="00182C82" w:rsidRDefault="00182C82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94965" w:history="1">
        <w:r w:rsidRPr="00956A95">
          <w:rPr>
            <w:rStyle w:val="Hypertextovodkaz"/>
            <w:noProof/>
          </w:rPr>
          <w:t>Obrázek 10 - Testovací soubor 2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D866B9A" w14:textId="2B07A32B" w:rsidR="00182C82" w:rsidRDefault="00182C82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94966" w:history="1">
        <w:r w:rsidRPr="00956A95">
          <w:rPr>
            <w:rStyle w:val="Hypertextovodkaz"/>
            <w:noProof/>
          </w:rPr>
          <w:t>Obrázek 11 - Test č.2 mezikód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8DAEE35" w14:textId="0A5AA089" w:rsidR="00182C82" w:rsidRDefault="00182C82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94967" w:history="1">
        <w:r w:rsidRPr="00956A95">
          <w:rPr>
            <w:rStyle w:val="Hypertextovodkaz"/>
            <w:noProof/>
          </w:rPr>
          <w:t>Obrázek 12 - Test 2 základní trasování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1F11303" w14:textId="07D4A444" w:rsidR="00182C82" w:rsidRDefault="00182C82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94968" w:history="1">
        <w:r w:rsidRPr="00956A95">
          <w:rPr>
            <w:rStyle w:val="Hypertextovodkaz"/>
            <w:noProof/>
          </w:rPr>
          <w:t>Obrázek 13 - Testovací soubor 3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87336EE" w14:textId="2DBA09EE" w:rsidR="00182C82" w:rsidRDefault="00182C82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94969" w:history="1">
        <w:r w:rsidRPr="00956A95">
          <w:rPr>
            <w:rStyle w:val="Hypertextovodkaz"/>
            <w:noProof/>
          </w:rPr>
          <w:t>Obrázek 14 - Úplné trasování testu 3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70EFDF5" w14:textId="27DBC608" w:rsidR="00182C82" w:rsidRDefault="00182C82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94970" w:history="1">
        <w:r w:rsidRPr="00956A95">
          <w:rPr>
            <w:rStyle w:val="Hypertextovodkaz"/>
            <w:noProof/>
          </w:rPr>
          <w:t>Obrázek 15 - Test č. 3 mezikód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531945E" w14:textId="7C07A8C8" w:rsidR="00182C82" w:rsidRDefault="00182C82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94971" w:history="1">
        <w:r w:rsidRPr="00956A95">
          <w:rPr>
            <w:rStyle w:val="Hypertextovodkaz"/>
            <w:noProof/>
          </w:rPr>
          <w:t>Obrázek 16 - Testování možnosti -d s posláním souboru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A15B75D" w14:textId="415A2C80" w:rsidR="00182C82" w:rsidRDefault="00182C82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94972" w:history="1">
        <w:r w:rsidRPr="00956A95">
          <w:rPr>
            <w:rStyle w:val="Hypertextovodkaz"/>
            <w:noProof/>
          </w:rPr>
          <w:t>Obrázek 17 - Testování syntaxe pomocí zadání do terminálu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E281CC3" w14:textId="4C8A55A2" w:rsidR="00182C82" w:rsidRDefault="00182C82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94973" w:history="1">
        <w:r w:rsidRPr="00956A95">
          <w:rPr>
            <w:rStyle w:val="Hypertextovodkaz"/>
            <w:noProof/>
          </w:rPr>
          <w:t>Obrázek 18 - Testování chybného souboru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3E44498" w14:textId="34747B4F" w:rsidR="00182C82" w:rsidRDefault="00182C82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94974" w:history="1">
        <w:r w:rsidRPr="00956A95">
          <w:rPr>
            <w:rStyle w:val="Hypertextovodkaz"/>
            <w:noProof/>
          </w:rPr>
          <w:t>Obrázek 19 - Testování chybné syntaxe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28476A2" w14:textId="14998B53" w:rsidR="00975A56" w:rsidRDefault="00B70ED2" w:rsidP="00975A56">
      <w:pPr>
        <w:pStyle w:val="Zkladntext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6F09EA9E" w14:textId="77777777" w:rsidR="003106CD" w:rsidRPr="00BF4A0B" w:rsidRDefault="003106CD" w:rsidP="003106CD">
      <w:pPr>
        <w:pStyle w:val="Nzev"/>
      </w:pPr>
      <w:r w:rsidRPr="00BF4A0B">
        <w:t xml:space="preserve">Seznam </w:t>
      </w:r>
      <w:r>
        <w:t>tabulek</w:t>
      </w:r>
    </w:p>
    <w:bookmarkStart w:id="2" w:name="_GoBack"/>
    <w:bookmarkEnd w:id="2"/>
    <w:p w14:paraId="1ECB82CA" w14:textId="701E9BE2" w:rsidR="00182C82" w:rsidRDefault="003106CD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"Tabulka" </w:instrText>
      </w:r>
      <w:r>
        <w:fldChar w:fldCharType="separate"/>
      </w:r>
      <w:hyperlink w:anchor="_Toc10094975" w:history="1">
        <w:r w:rsidR="00182C82" w:rsidRPr="004B7B44">
          <w:rPr>
            <w:rStyle w:val="Hypertextovodkaz"/>
            <w:noProof/>
          </w:rPr>
          <w:t>Tabulka 1 - Syntaxe a sémantika (zdroj: zadání semestrální práce)</w:t>
        </w:r>
        <w:r w:rsidR="00182C82">
          <w:rPr>
            <w:noProof/>
            <w:webHidden/>
          </w:rPr>
          <w:tab/>
        </w:r>
        <w:r w:rsidR="00182C82">
          <w:rPr>
            <w:noProof/>
            <w:webHidden/>
          </w:rPr>
          <w:fldChar w:fldCharType="begin"/>
        </w:r>
        <w:r w:rsidR="00182C82">
          <w:rPr>
            <w:noProof/>
            <w:webHidden/>
          </w:rPr>
          <w:instrText xml:space="preserve"> PAGEREF _Toc10094975 \h </w:instrText>
        </w:r>
        <w:r w:rsidR="00182C82">
          <w:rPr>
            <w:noProof/>
            <w:webHidden/>
          </w:rPr>
        </w:r>
        <w:r w:rsidR="00182C82">
          <w:rPr>
            <w:noProof/>
            <w:webHidden/>
          </w:rPr>
          <w:fldChar w:fldCharType="separate"/>
        </w:r>
        <w:r w:rsidR="00182C82">
          <w:rPr>
            <w:noProof/>
            <w:webHidden/>
          </w:rPr>
          <w:t>3</w:t>
        </w:r>
        <w:r w:rsidR="00182C82">
          <w:rPr>
            <w:noProof/>
            <w:webHidden/>
          </w:rPr>
          <w:fldChar w:fldCharType="end"/>
        </w:r>
      </w:hyperlink>
    </w:p>
    <w:p w14:paraId="00655122" w14:textId="382272FE" w:rsidR="00182C82" w:rsidRDefault="00182C82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94976" w:history="1">
        <w:r w:rsidRPr="004B7B44">
          <w:rPr>
            <w:rStyle w:val="Hypertextovodkaz"/>
            <w:noProof/>
          </w:rPr>
          <w:t>Tabulka 2 - Parametry (zdroj: zadání semestrální práce)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EF9F66" w14:textId="73E4778E" w:rsidR="003106CD" w:rsidRDefault="003106CD" w:rsidP="003106CD">
      <w:pPr>
        <w:pStyle w:val="Zkladntext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6E5D4AA9" w14:textId="77777777" w:rsidR="00975A56" w:rsidRPr="00B47088" w:rsidRDefault="00975A56" w:rsidP="00975A56">
      <w:pPr>
        <w:pStyle w:val="Nzev"/>
      </w:pPr>
      <w:bookmarkStart w:id="3" w:name="_Toc342837154"/>
      <w:r w:rsidRPr="00BF4A0B">
        <w:t xml:space="preserve">Seznam </w:t>
      </w:r>
      <w:r>
        <w:t>použitých zkratek</w:t>
      </w:r>
      <w:bookmarkEnd w:id="3"/>
    </w:p>
    <w:p w14:paraId="1EBDB925" w14:textId="30323A32" w:rsidR="00DA1DD6" w:rsidRPr="00FA1F3E" w:rsidRDefault="00FA1F3E" w:rsidP="00985EFF">
      <w:pPr>
        <w:pStyle w:val="Zkladntext"/>
        <w:rPr>
          <w:rFonts w:ascii="Arial" w:hAnsi="Arial" w:cs="Arial"/>
          <w:color w:val="222222"/>
          <w:shd w:val="clear" w:color="auto" w:fill="FFFFFF"/>
          <w:lang w:val="en-US"/>
        </w:rPr>
      </w:pPr>
      <w:r w:rsidRPr="00FA1F3E">
        <w:rPr>
          <w:rFonts w:ascii="Arial" w:hAnsi="Arial" w:cs="Arial"/>
          <w:color w:val="222222"/>
          <w:shd w:val="clear" w:color="auto" w:fill="FFFFFF"/>
          <w:lang w:val="en-US"/>
        </w:rPr>
        <w:t>YACC</w:t>
      </w:r>
      <w:r w:rsidRPr="00FA1F3E">
        <w:rPr>
          <w:rFonts w:ascii="Arial" w:hAnsi="Arial" w:cs="Arial"/>
          <w:color w:val="222222"/>
          <w:shd w:val="clear" w:color="auto" w:fill="FFFFFF"/>
          <w:lang w:val="en-US"/>
        </w:rPr>
        <w:tab/>
        <w:t>Yet another compiler compiler</w:t>
      </w:r>
    </w:p>
    <w:p w14:paraId="39803C15" w14:textId="284FD77C" w:rsidR="006576AB" w:rsidRPr="00A50D3A" w:rsidRDefault="00DA1DD6" w:rsidP="00A50D3A">
      <w:pPr>
        <w:pStyle w:val="Nadpis1"/>
        <w:numPr>
          <w:ilvl w:val="0"/>
          <w:numId w:val="0"/>
        </w:numPr>
      </w:pPr>
      <w:bookmarkStart w:id="4" w:name="_Toc10094948"/>
      <w:r>
        <w:lastRenderedPageBreak/>
        <w:t>Z</w:t>
      </w:r>
      <w:r w:rsidR="00B843C9">
        <w:t>adání</w:t>
      </w:r>
      <w:bookmarkEnd w:id="4"/>
    </w:p>
    <w:p w14:paraId="3A70925C" w14:textId="77777777" w:rsidR="00FA1F3E" w:rsidRDefault="00FA1F3E" w:rsidP="00FA1F3E">
      <w:pPr>
        <w:pStyle w:val="Zkladntext"/>
      </w:pPr>
      <w:r w:rsidRPr="00B7628A">
        <w:t>Navrhněte, vytvořte, otestujte a zdokumentujte překladač programovacího jazyka, generovaného následující gramatikou:</w:t>
      </w:r>
    </w:p>
    <w:p w14:paraId="0BABB98D" w14:textId="77777777" w:rsidR="00FA1F3E" w:rsidRDefault="00FA1F3E" w:rsidP="00FA1F3E"/>
    <w:p w14:paraId="108A007E" w14:textId="77777777" w:rsidR="00227DCD" w:rsidRDefault="00FA1F3E" w:rsidP="00227DCD">
      <w:pPr>
        <w:keepNext/>
        <w:jc w:val="center"/>
      </w:pPr>
      <w:r w:rsidRPr="00B7628A">
        <w:rPr>
          <w:noProof/>
        </w:rPr>
        <w:drawing>
          <wp:inline distT="0" distB="0" distL="0" distR="0" wp14:anchorId="06606DDF" wp14:editId="3C63C4FA">
            <wp:extent cx="5037257" cy="299492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1FCD" w14:textId="55E40441" w:rsidR="00FA1F3E" w:rsidRDefault="00227DCD" w:rsidP="00227DCD">
      <w:pPr>
        <w:pStyle w:val="Titulek"/>
        <w:jc w:val="center"/>
      </w:pPr>
      <w:bookmarkStart w:id="5" w:name="_Toc10094956"/>
      <w:r>
        <w:t xml:space="preserve">Obrázek </w:t>
      </w:r>
      <w:r w:rsidR="00726238">
        <w:fldChar w:fldCharType="begin"/>
      </w:r>
      <w:r w:rsidR="00726238">
        <w:instrText xml:space="preserve"> SEQ Obrázek \* ARABIC </w:instrText>
      </w:r>
      <w:r w:rsidR="00726238">
        <w:fldChar w:fldCharType="separate"/>
      </w:r>
      <w:r w:rsidR="005174F9">
        <w:rPr>
          <w:noProof/>
        </w:rPr>
        <w:t>1</w:t>
      </w:r>
      <w:r w:rsidR="00726238">
        <w:rPr>
          <w:noProof/>
        </w:rPr>
        <w:fldChar w:fldCharType="end"/>
      </w:r>
      <w:r>
        <w:t xml:space="preserve"> - Gramatika (zdroj: zadání semestrální práce)</w:t>
      </w:r>
      <w:bookmarkEnd w:id="5"/>
    </w:p>
    <w:p w14:paraId="77A2E38C" w14:textId="20ED6D93" w:rsidR="00FA1F3E" w:rsidRDefault="00FA1F3E" w:rsidP="00FA1F3E">
      <w:pPr>
        <w:pStyle w:val="Zkladntext"/>
      </w:pPr>
      <w:r w:rsidRPr="00B7628A">
        <w:t>a generujícího intermediální kód (mezikód) ve formě čtveřic (</w:t>
      </w:r>
      <w:r w:rsidRPr="00FA1F3E">
        <w:rPr>
          <w:lang w:val="en-US"/>
        </w:rPr>
        <w:t>quadruples</w:t>
      </w:r>
      <w:r w:rsidRPr="00B7628A">
        <w:t>) s</w:t>
      </w:r>
      <w:r>
        <w:t> </w:t>
      </w:r>
      <w:r w:rsidRPr="00B7628A">
        <w:t>tímto</w:t>
      </w:r>
      <w:r>
        <w:t xml:space="preserve"> </w:t>
      </w:r>
      <w:r w:rsidRPr="00B7628A">
        <w:t xml:space="preserve">obecným formátem:  </w:t>
      </w:r>
    </w:p>
    <w:p w14:paraId="3F00572A" w14:textId="77777777" w:rsidR="00FA1F3E" w:rsidRDefault="00FA1F3E" w:rsidP="00FA1F3E">
      <w:pPr>
        <w:pStyle w:val="Zkladntext"/>
      </w:pPr>
      <w:r w:rsidRPr="00B7628A">
        <w:rPr>
          <w:noProof/>
        </w:rPr>
        <w:drawing>
          <wp:inline distT="0" distB="0" distL="0" distR="0" wp14:anchorId="5A8870CD" wp14:editId="3F5C5B57">
            <wp:extent cx="2804403" cy="335309"/>
            <wp:effectExtent l="0" t="0" r="0" b="762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AFEA" w14:textId="77777777" w:rsidR="00FA1F3E" w:rsidRPr="00B7628A" w:rsidRDefault="00FA1F3E" w:rsidP="00FA1F3E">
      <w:pPr>
        <w:pStyle w:val="Zkladntext"/>
      </w:pPr>
      <w:r w:rsidRPr="00B7628A">
        <w:t xml:space="preserve">a následující syntaxí a sémantikou: </w:t>
      </w:r>
    </w:p>
    <w:p w14:paraId="66956CB0" w14:textId="77777777" w:rsidR="00FA1F3E" w:rsidRDefault="00FA1F3E" w:rsidP="00FA1F3E">
      <w:pPr>
        <w:jc w:val="center"/>
      </w:pPr>
    </w:p>
    <w:p w14:paraId="05F47F03" w14:textId="6FFB2457" w:rsidR="00227DCD" w:rsidRDefault="00227DCD" w:rsidP="00227DCD">
      <w:pPr>
        <w:pStyle w:val="Titulek"/>
        <w:keepNext/>
        <w:jc w:val="center"/>
      </w:pPr>
      <w:bookmarkStart w:id="6" w:name="_Toc10094975"/>
      <w:r>
        <w:t xml:space="preserve">Tabulka </w:t>
      </w:r>
      <w:r w:rsidR="00726238">
        <w:fldChar w:fldCharType="begin"/>
      </w:r>
      <w:r w:rsidR="00726238">
        <w:instrText xml:space="preserve"> SEQ Tabulka \* ARABIC </w:instrText>
      </w:r>
      <w:r w:rsidR="00726238">
        <w:fldChar w:fldCharType="separate"/>
      </w:r>
      <w:r>
        <w:rPr>
          <w:noProof/>
        </w:rPr>
        <w:t>1</w:t>
      </w:r>
      <w:r w:rsidR="00726238">
        <w:rPr>
          <w:noProof/>
        </w:rPr>
        <w:fldChar w:fldCharType="end"/>
      </w:r>
      <w:r>
        <w:t xml:space="preserve"> - Syntaxe a sémantika </w:t>
      </w:r>
      <w:r w:rsidRPr="00FC7EE8">
        <w:t>(zdroj: zadání semestrální práce)</w:t>
      </w:r>
      <w:bookmarkEnd w:id="6"/>
    </w:p>
    <w:p w14:paraId="0D777D1F" w14:textId="77777777" w:rsidR="00FA1F3E" w:rsidRDefault="00FA1F3E" w:rsidP="00FA1F3E">
      <w:pPr>
        <w:jc w:val="center"/>
      </w:pPr>
      <w:r w:rsidRPr="00B7628A">
        <w:rPr>
          <w:noProof/>
        </w:rPr>
        <w:drawing>
          <wp:inline distT="0" distB="0" distL="0" distR="0" wp14:anchorId="5528DD8A" wp14:editId="1BC7D52C">
            <wp:extent cx="5760720" cy="156527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C07D84B" w14:textId="77777777" w:rsidR="00FA1F3E" w:rsidRDefault="00FA1F3E" w:rsidP="00FA1F3E">
      <w:pPr>
        <w:rPr>
          <w:b/>
        </w:rPr>
      </w:pPr>
      <w:r w:rsidRPr="00B7628A">
        <w:rPr>
          <w:b/>
        </w:rPr>
        <w:t>Poznámky ke specifikaci jazyka a způsobu implementace</w:t>
      </w:r>
      <w:r>
        <w:rPr>
          <w:b/>
        </w:rPr>
        <w:t>:</w:t>
      </w:r>
    </w:p>
    <w:p w14:paraId="14017A68" w14:textId="77777777" w:rsidR="00FA1F3E" w:rsidRDefault="00FA1F3E" w:rsidP="00FA1F3E">
      <w:pPr>
        <w:pStyle w:val="Zkladntext"/>
        <w:numPr>
          <w:ilvl w:val="0"/>
          <w:numId w:val="31"/>
        </w:numPr>
      </w:pPr>
      <w:r w:rsidRPr="00B7628A">
        <w:t>Všechny „neviditelné“ mezery (</w:t>
      </w:r>
      <w:r w:rsidRPr="00FA1F3E">
        <w:rPr>
          <w:lang w:val="en-US"/>
        </w:rPr>
        <w:t>white spaces</w:t>
      </w:r>
      <w:r w:rsidRPr="00B7628A">
        <w:t>) jsou ignorovány</w:t>
      </w:r>
    </w:p>
    <w:p w14:paraId="17C1B45C" w14:textId="77777777" w:rsidR="00FA1F3E" w:rsidRDefault="00FA1F3E" w:rsidP="00FA1F3E">
      <w:pPr>
        <w:pStyle w:val="Zkladntext"/>
        <w:numPr>
          <w:ilvl w:val="0"/>
          <w:numId w:val="31"/>
        </w:numPr>
      </w:pPr>
      <w:r w:rsidRPr="00B7628A">
        <w:lastRenderedPageBreak/>
        <w:t xml:space="preserve">Jazyk povoluje samostatně stojící celořádkové komentáře, předznamenané středníkem: </w:t>
      </w:r>
    </w:p>
    <w:p w14:paraId="5AD9BF11" w14:textId="77777777" w:rsidR="00FA1F3E" w:rsidRDefault="00FA1F3E" w:rsidP="00FA1F3E">
      <w:pPr>
        <w:pStyle w:val="Zkladntext"/>
        <w:spacing w:line="240" w:lineRule="auto"/>
        <w:ind w:firstLine="360"/>
      </w:pPr>
      <w:r w:rsidRPr="00B7628A">
        <w:t xml:space="preserve">Kód 1 </w:t>
      </w:r>
    </w:p>
    <w:p w14:paraId="6CB5D504" w14:textId="77777777" w:rsidR="00FA1F3E" w:rsidRDefault="00FA1F3E" w:rsidP="00FA1F3E">
      <w:pPr>
        <w:pStyle w:val="Zkladntext"/>
        <w:spacing w:line="240" w:lineRule="auto"/>
        <w:ind w:firstLine="360"/>
      </w:pPr>
      <w:r w:rsidRPr="00B7628A">
        <w:t xml:space="preserve">; Toto je příklad komentáře </w:t>
      </w:r>
    </w:p>
    <w:p w14:paraId="52DDF782" w14:textId="34F41200" w:rsidR="00FA1F3E" w:rsidRDefault="00FA1F3E" w:rsidP="00FA1F3E">
      <w:pPr>
        <w:pStyle w:val="Zkladntext"/>
        <w:spacing w:line="240" w:lineRule="auto"/>
        <w:ind w:firstLine="360"/>
      </w:pPr>
      <w:r w:rsidRPr="00B7628A">
        <w:t>Kód</w:t>
      </w:r>
      <w:r>
        <w:t xml:space="preserve"> </w:t>
      </w:r>
      <w:r w:rsidRPr="00B7628A">
        <w:t>2</w:t>
      </w:r>
    </w:p>
    <w:p w14:paraId="12636770" w14:textId="77777777" w:rsidR="00FA1F3E" w:rsidRDefault="00FA1F3E" w:rsidP="00FA1F3E">
      <w:pPr>
        <w:pStyle w:val="Zkladntext"/>
        <w:spacing w:line="240" w:lineRule="auto"/>
        <w:ind w:firstLine="360"/>
      </w:pPr>
    </w:p>
    <w:p w14:paraId="1D58052E" w14:textId="77777777" w:rsidR="00FA1F3E" w:rsidRDefault="00FA1F3E" w:rsidP="00FA1F3E">
      <w:pPr>
        <w:pStyle w:val="Zkladntext"/>
        <w:numPr>
          <w:ilvl w:val="0"/>
          <w:numId w:val="31"/>
        </w:numPr>
      </w:pPr>
      <w:r w:rsidRPr="00B7628A">
        <w:t>Výsledný překladač bude realizován pomocí standardních generátorů (např. typu lex a yacc) ve formě dvou souborů, lexikálního a syntaktického analyzátoru. Překlad projektu zajistěte prostřednictvím utility make. Ke zdrojovým kódům dodejte nejméně 3 testovací příklady.</w:t>
      </w:r>
    </w:p>
    <w:p w14:paraId="54CB64D7" w14:textId="77777777" w:rsidR="00FA1F3E" w:rsidRDefault="00FA1F3E" w:rsidP="00FA1F3E">
      <w:pPr>
        <w:pStyle w:val="Zkladntext"/>
        <w:numPr>
          <w:ilvl w:val="0"/>
          <w:numId w:val="31"/>
        </w:numPr>
      </w:pPr>
      <w:r w:rsidRPr="00B7628A">
        <w:t>Překladač pracuje se standardním vstupem a výstupem (stdin, stdout)</w:t>
      </w:r>
    </w:p>
    <w:p w14:paraId="19E86F9D" w14:textId="2CE2D212" w:rsidR="00FA1F3E" w:rsidRDefault="00FA1F3E" w:rsidP="00FA1F3E">
      <w:pPr>
        <w:pStyle w:val="Zkladntext"/>
        <w:numPr>
          <w:ilvl w:val="0"/>
          <w:numId w:val="31"/>
        </w:numPr>
      </w:pPr>
      <w:r w:rsidRPr="00B7628A">
        <w:t>Zajistěte, aby překladač po nalezení jakékoli syntaktické chyby nepřerušil svoji práci, ale zpracoval i zbytek vstupního kódu. Na konci vypíše, pokud možno co nevýstižnější informaci o chybách, které se v průběhu překladu vyskytly.</w:t>
      </w:r>
    </w:p>
    <w:p w14:paraId="050E95E8" w14:textId="77777777" w:rsidR="00FA1F3E" w:rsidRPr="00B7628A" w:rsidRDefault="00FA1F3E" w:rsidP="00FA1F3E">
      <w:pPr>
        <w:pStyle w:val="Zkladntext"/>
        <w:numPr>
          <w:ilvl w:val="0"/>
          <w:numId w:val="31"/>
        </w:numPr>
      </w:pPr>
      <w:r w:rsidRPr="00B7628A">
        <w:t xml:space="preserve">Spustitelný soubor, realizující Váš překladač, bude v závislosti na parametrech příkazového řádku pracovat v následujících režimech: </w:t>
      </w:r>
    </w:p>
    <w:p w14:paraId="1B999DC8" w14:textId="77777777" w:rsidR="00FA1F3E" w:rsidRDefault="00FA1F3E" w:rsidP="00FA1F3E"/>
    <w:p w14:paraId="34C492A6" w14:textId="4280F5F9" w:rsidR="00227DCD" w:rsidRDefault="00227DCD" w:rsidP="00227DCD">
      <w:pPr>
        <w:pStyle w:val="Titulek"/>
        <w:keepNext/>
      </w:pPr>
      <w:bookmarkStart w:id="7" w:name="_Toc10094976"/>
      <w:r>
        <w:t xml:space="preserve">Tabulka </w:t>
      </w:r>
      <w:r w:rsidR="00726238">
        <w:fldChar w:fldCharType="begin"/>
      </w:r>
      <w:r w:rsidR="00726238">
        <w:instrText xml:space="preserve"> SEQ Tabulka \* ARABIC </w:instrText>
      </w:r>
      <w:r w:rsidR="00726238">
        <w:fldChar w:fldCharType="separate"/>
      </w:r>
      <w:r>
        <w:rPr>
          <w:noProof/>
        </w:rPr>
        <w:t>2</w:t>
      </w:r>
      <w:r w:rsidR="00726238">
        <w:rPr>
          <w:noProof/>
        </w:rPr>
        <w:fldChar w:fldCharType="end"/>
      </w:r>
      <w:r>
        <w:t xml:space="preserve"> - Parametry </w:t>
      </w:r>
      <w:r w:rsidRPr="00D71BB7">
        <w:t>(zdroj: zadání semestrální práce)</w:t>
      </w:r>
      <w:bookmarkEnd w:id="7"/>
    </w:p>
    <w:p w14:paraId="6F46B37B" w14:textId="77777777" w:rsidR="00FA1F3E" w:rsidRPr="00B7628A" w:rsidRDefault="00FA1F3E" w:rsidP="00FA1F3E">
      <w:r w:rsidRPr="00B7628A">
        <w:rPr>
          <w:noProof/>
        </w:rPr>
        <w:drawing>
          <wp:inline distT="0" distB="0" distL="0" distR="0" wp14:anchorId="5C49AAE3" wp14:editId="112D9F42">
            <wp:extent cx="5760720" cy="269240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143F" w14:textId="39722DF1" w:rsidR="006576AB" w:rsidRDefault="006576AB">
      <w:r>
        <w:br w:type="page"/>
      </w:r>
    </w:p>
    <w:p w14:paraId="060622DC" w14:textId="355D1602" w:rsidR="00B843C9" w:rsidRDefault="00FA1F3E" w:rsidP="00B843C9">
      <w:pPr>
        <w:pStyle w:val="Nadpis1"/>
      </w:pPr>
      <w:bookmarkStart w:id="8" w:name="_Toc10094949"/>
      <w:r w:rsidRPr="00FA1F3E">
        <w:lastRenderedPageBreak/>
        <w:t>Analýza</w:t>
      </w:r>
      <w:r>
        <w:t xml:space="preserve"> problému</w:t>
      </w:r>
      <w:bookmarkEnd w:id="8"/>
    </w:p>
    <w:p w14:paraId="4F221594" w14:textId="685A067B" w:rsidR="00FA1F3E" w:rsidRDefault="00B70ED2" w:rsidP="00B70ED2">
      <w:pPr>
        <w:pStyle w:val="Zkladntext"/>
      </w:pPr>
      <w:r>
        <w:t xml:space="preserve">Hlavním krokem k analýze je rozvrhnout tokeny potřebné v gramatice. V zadání jsou zvýrazněné a jsou to slova </w:t>
      </w:r>
      <w:r w:rsidRPr="00B70ED2">
        <w:rPr>
          <w:i/>
        </w:rPr>
        <w:t xml:space="preserve">program, </w:t>
      </w:r>
      <w:r w:rsidRPr="00A63756">
        <w:rPr>
          <w:i/>
          <w:lang w:val="en-US"/>
        </w:rPr>
        <w:t>begin</w:t>
      </w:r>
      <w:r w:rsidRPr="00B70ED2">
        <w:rPr>
          <w:i/>
        </w:rPr>
        <w:t xml:space="preserve">, end, </w:t>
      </w:r>
      <w:r w:rsidRPr="00A63756">
        <w:rPr>
          <w:i/>
          <w:lang w:val="en-US"/>
        </w:rPr>
        <w:t>if</w:t>
      </w:r>
      <w:r w:rsidRPr="00B70ED2">
        <w:rPr>
          <w:i/>
        </w:rPr>
        <w:t xml:space="preserve">, </w:t>
      </w:r>
      <w:r w:rsidRPr="00A63756">
        <w:rPr>
          <w:i/>
          <w:lang w:val="en-US"/>
        </w:rPr>
        <w:t>then</w:t>
      </w:r>
      <w:r w:rsidRPr="00B70ED2">
        <w:rPr>
          <w:i/>
        </w:rPr>
        <w:t>, and</w:t>
      </w:r>
      <w:r>
        <w:t xml:space="preserve"> a symboly </w:t>
      </w:r>
      <w:r w:rsidRPr="00B70ED2">
        <w:rPr>
          <w:i/>
        </w:rPr>
        <w:t>„;“</w:t>
      </w:r>
      <w:r>
        <w:t xml:space="preserve"> pro zaznačení komentáře, </w:t>
      </w:r>
      <w:r w:rsidRPr="00B70ED2">
        <w:rPr>
          <w:i/>
        </w:rPr>
        <w:t>„.“</w:t>
      </w:r>
      <w:r>
        <w:t xml:space="preserve"> pro označení konce programu, </w:t>
      </w:r>
      <w:r w:rsidRPr="00B70ED2">
        <w:rPr>
          <w:i/>
        </w:rPr>
        <w:t>„+“</w:t>
      </w:r>
      <w:r>
        <w:t xml:space="preserve"> ke sčítání dvou </w:t>
      </w:r>
      <w:r w:rsidRPr="00A63756">
        <w:rPr>
          <w:lang w:val="en-US"/>
        </w:rPr>
        <w:t>expression</w:t>
      </w:r>
      <w:r>
        <w:t xml:space="preserve"> a přiřazení pomocí </w:t>
      </w:r>
      <w:r w:rsidRPr="00B70ED2">
        <w:rPr>
          <w:i/>
        </w:rPr>
        <w:t>„:=“</w:t>
      </w:r>
      <w:r w:rsidR="00A63756">
        <w:t>. Dále lze zadat libovolnou proměnnou značenou v </w:t>
      </w:r>
      <w:r w:rsidR="00A63756" w:rsidRPr="00B82FCB">
        <w:rPr>
          <w:i/>
        </w:rPr>
        <w:t>ID</w:t>
      </w:r>
      <w:r w:rsidR="00A63756">
        <w:t xml:space="preserve"> anebo numerické hodnoty značené </w:t>
      </w:r>
      <w:r w:rsidR="00A63756" w:rsidRPr="00B82FCB">
        <w:rPr>
          <w:i/>
        </w:rPr>
        <w:t>NUM</w:t>
      </w:r>
      <w:r w:rsidR="00A63756">
        <w:t>. Tyto tokeny jsou vytvořeny v lexikální analýze.</w:t>
      </w:r>
    </w:p>
    <w:p w14:paraId="49DE1F06" w14:textId="2B9DA6E2" w:rsidR="009915B2" w:rsidRDefault="00A63756" w:rsidP="00B70ED2">
      <w:pPr>
        <w:pStyle w:val="Zkladntext"/>
      </w:pPr>
      <w:r>
        <w:t xml:space="preserve">Pro syntaktickou analýzu lze využít zadanou gramatiku, kde </w:t>
      </w:r>
      <w:r w:rsidR="009915B2">
        <w:t>jsou zvolené</w:t>
      </w:r>
      <w:r>
        <w:t xml:space="preserve"> neterminály </w:t>
      </w:r>
      <w:r w:rsidRPr="00A63756">
        <w:rPr>
          <w:i/>
        </w:rPr>
        <w:t>PROG</w:t>
      </w:r>
      <w:r>
        <w:t xml:space="preserve">, </w:t>
      </w:r>
      <w:r w:rsidRPr="00A63756">
        <w:rPr>
          <w:i/>
        </w:rPr>
        <w:t>BLOCK</w:t>
      </w:r>
      <w:r>
        <w:t xml:space="preserve">, </w:t>
      </w:r>
      <w:r w:rsidRPr="00A63756">
        <w:rPr>
          <w:i/>
        </w:rPr>
        <w:t>LIST</w:t>
      </w:r>
      <w:r>
        <w:t xml:space="preserve">, </w:t>
      </w:r>
      <w:r w:rsidRPr="00A63756">
        <w:rPr>
          <w:i/>
        </w:rPr>
        <w:t>STMT</w:t>
      </w:r>
      <w:r>
        <w:t xml:space="preserve">, </w:t>
      </w:r>
      <w:r w:rsidR="00B82FCB" w:rsidRPr="00A63756">
        <w:rPr>
          <w:i/>
        </w:rPr>
        <w:t>EXPR,</w:t>
      </w:r>
      <w:r w:rsidR="009915B2">
        <w:rPr>
          <w:i/>
        </w:rPr>
        <w:t xml:space="preserve"> </w:t>
      </w:r>
      <w:r w:rsidR="009915B2">
        <w:t xml:space="preserve">ve kterých se dále využívá terminálů </w:t>
      </w:r>
      <w:r w:rsidR="009915B2" w:rsidRPr="00B82FCB">
        <w:rPr>
          <w:i/>
        </w:rPr>
        <w:t>ID</w:t>
      </w:r>
      <w:r w:rsidR="009915B2">
        <w:t xml:space="preserve"> a </w:t>
      </w:r>
      <w:r w:rsidR="009915B2" w:rsidRPr="00B82FCB">
        <w:rPr>
          <w:i/>
        </w:rPr>
        <w:t>NUM</w:t>
      </w:r>
      <w:r w:rsidR="009915B2">
        <w:t xml:space="preserve"> a též tokenů z lexikální analýzy</w:t>
      </w:r>
      <w:r>
        <w:t xml:space="preserve">. </w:t>
      </w:r>
    </w:p>
    <w:p w14:paraId="4C1778B1" w14:textId="77777777" w:rsidR="009915B2" w:rsidRDefault="009915B2">
      <w:pPr>
        <w:rPr>
          <w:rFonts w:cs="Arial"/>
          <w:b/>
          <w:bCs/>
          <w:color w:val="000000" w:themeColor="text1"/>
          <w:kern w:val="32"/>
          <w:sz w:val="32"/>
          <w:szCs w:val="32"/>
        </w:rPr>
      </w:pPr>
      <w:r>
        <w:br w:type="page"/>
      </w:r>
    </w:p>
    <w:p w14:paraId="77B195AB" w14:textId="24FE5534" w:rsidR="00376BDA" w:rsidRDefault="00FA1F3E" w:rsidP="00FA1F3E">
      <w:pPr>
        <w:pStyle w:val="Nadpis1"/>
      </w:pPr>
      <w:bookmarkStart w:id="9" w:name="_Toc10094950"/>
      <w:r w:rsidRPr="00FA1F3E">
        <w:lastRenderedPageBreak/>
        <w:t>Teoretický a technický návrh řešení</w:t>
      </w:r>
      <w:bookmarkEnd w:id="9"/>
    </w:p>
    <w:p w14:paraId="3CE23E47" w14:textId="2AA0E3D0" w:rsidR="00FA1F3E" w:rsidRDefault="00227DCD">
      <w:r>
        <w:t>V této části budou popsány definice z lexikální a syntaktické analýzy</w:t>
      </w:r>
    </w:p>
    <w:p w14:paraId="79505DAE" w14:textId="57DE6280" w:rsidR="00227DCD" w:rsidRDefault="00227DCD" w:rsidP="00227DCD">
      <w:pPr>
        <w:pStyle w:val="Nadpis2"/>
      </w:pPr>
      <w:bookmarkStart w:id="10" w:name="_Toc10094951"/>
      <w:r>
        <w:t>Lex</w:t>
      </w:r>
      <w:bookmarkEnd w:id="10"/>
    </w:p>
    <w:p w14:paraId="09759CB9" w14:textId="6FAA5D1A" w:rsidR="00227DCD" w:rsidRDefault="00227DCD" w:rsidP="00227DCD">
      <w:pPr>
        <w:pStyle w:val="Zkladntext"/>
      </w:pPr>
      <w:r>
        <w:t xml:space="preserve">Tato část má obsažené deklarace knihoven pro přístup ke vstupním výstupním operacím a pomocným deklaracím ze souboru </w:t>
      </w:r>
      <w:r w:rsidRPr="00227DCD">
        <w:rPr>
          <w:i/>
        </w:rPr>
        <w:t>sp.h</w:t>
      </w:r>
      <w:r>
        <w:t>. Také jsou zde definovány deklarace pro tokeny, proměnné, číselné hodnoty, ignorování mezer a ošetření komentářů.</w:t>
      </w:r>
    </w:p>
    <w:p w14:paraId="6191E0B7" w14:textId="6031136E" w:rsidR="00227DCD" w:rsidRDefault="005174F9" w:rsidP="00227DCD">
      <w:pPr>
        <w:pStyle w:val="Zkladntext"/>
        <w:keepNext/>
      </w:pPr>
      <w:r w:rsidRPr="005174F9">
        <w:rPr>
          <w:noProof/>
        </w:rPr>
        <w:drawing>
          <wp:inline distT="0" distB="0" distL="0" distR="0" wp14:anchorId="11E9B712" wp14:editId="491A7958">
            <wp:extent cx="4248743" cy="4696480"/>
            <wp:effectExtent l="0" t="0" r="0" b="889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337F" w14:textId="6F1F6924" w:rsidR="00227DCD" w:rsidRDefault="00227DCD" w:rsidP="00227DCD">
      <w:pPr>
        <w:pStyle w:val="Titulek"/>
        <w:jc w:val="both"/>
        <w:rPr>
          <w:noProof/>
        </w:rPr>
      </w:pPr>
      <w:bookmarkStart w:id="11" w:name="_Toc10094957"/>
      <w:r>
        <w:t xml:space="preserve">Obrázek </w:t>
      </w:r>
      <w:r w:rsidR="00726238">
        <w:fldChar w:fldCharType="begin"/>
      </w:r>
      <w:r w:rsidR="00726238">
        <w:instrText xml:space="preserve"> SEQ Obrázek \* ARABIC </w:instrText>
      </w:r>
      <w:r w:rsidR="00726238">
        <w:fldChar w:fldCharType="separate"/>
      </w:r>
      <w:r w:rsidR="005174F9">
        <w:rPr>
          <w:noProof/>
        </w:rPr>
        <w:t>2</w:t>
      </w:r>
      <w:r w:rsidR="00726238">
        <w:rPr>
          <w:noProof/>
        </w:rPr>
        <w:fldChar w:fldCharType="end"/>
      </w:r>
      <w:r>
        <w:t xml:space="preserve"> -</w:t>
      </w:r>
      <w:r>
        <w:rPr>
          <w:noProof/>
        </w:rPr>
        <w:t xml:space="preserve"> Lexikální analýza (vlastní)</w:t>
      </w:r>
      <w:bookmarkEnd w:id="11"/>
    </w:p>
    <w:p w14:paraId="3EAB0006" w14:textId="412CB83A" w:rsidR="00227DCD" w:rsidRDefault="00227DCD" w:rsidP="00227DCD"/>
    <w:p w14:paraId="6BA45EF0" w14:textId="6C99A780" w:rsidR="00227DCD" w:rsidRDefault="00227DCD" w:rsidP="00227DCD">
      <w:pPr>
        <w:pStyle w:val="Nadpis2"/>
      </w:pPr>
      <w:bookmarkStart w:id="12" w:name="_Toc10094952"/>
      <w:r>
        <w:t>Yacc</w:t>
      </w:r>
      <w:bookmarkEnd w:id="12"/>
    </w:p>
    <w:p w14:paraId="5DBBBDD4" w14:textId="4CE2F0EF" w:rsidR="00227DCD" w:rsidRDefault="00227DCD" w:rsidP="00227DCD">
      <w:pPr>
        <w:pStyle w:val="Zkladntext"/>
      </w:pPr>
      <w:r>
        <w:t xml:space="preserve">V tomto souboru jsou definovány potřebné knihovny, pomocné proměnné, </w:t>
      </w:r>
      <w:r w:rsidR="003106CD">
        <w:t>gramatiku definovanou v zadání, zachycení chyb, ošetření parametrů pro vstup a výpis mezikódu a tabulky symbolů.</w:t>
      </w:r>
    </w:p>
    <w:p w14:paraId="3494E827" w14:textId="77777777" w:rsidR="003106CD" w:rsidRDefault="003106CD" w:rsidP="003106CD">
      <w:pPr>
        <w:pStyle w:val="Zkladntext"/>
        <w:keepNext/>
      </w:pPr>
      <w:r>
        <w:rPr>
          <w:noProof/>
        </w:rPr>
        <w:lastRenderedPageBreak/>
        <w:drawing>
          <wp:inline distT="0" distB="0" distL="0" distR="0" wp14:anchorId="12A83C69" wp14:editId="6468B374">
            <wp:extent cx="5400675" cy="5943600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1DE99" w14:textId="65B3E045" w:rsidR="003106CD" w:rsidRPr="00227DCD" w:rsidRDefault="003106CD" w:rsidP="003106CD">
      <w:pPr>
        <w:pStyle w:val="Titulek"/>
        <w:jc w:val="both"/>
      </w:pPr>
      <w:bookmarkStart w:id="13" w:name="_Toc10094958"/>
      <w:r>
        <w:t xml:space="preserve">Obrázek </w:t>
      </w:r>
      <w:r w:rsidR="00726238">
        <w:fldChar w:fldCharType="begin"/>
      </w:r>
      <w:r w:rsidR="00726238">
        <w:instrText xml:space="preserve"> SEQ Obrázek \* ARABIC </w:instrText>
      </w:r>
      <w:r w:rsidR="00726238">
        <w:fldChar w:fldCharType="separate"/>
      </w:r>
      <w:r w:rsidR="005174F9">
        <w:rPr>
          <w:noProof/>
        </w:rPr>
        <w:t>3</w:t>
      </w:r>
      <w:r w:rsidR="00726238">
        <w:rPr>
          <w:noProof/>
        </w:rPr>
        <w:fldChar w:fldCharType="end"/>
      </w:r>
      <w:r>
        <w:t xml:space="preserve"> - Ukázka ze souboru sp.y (vlastní)</w:t>
      </w:r>
      <w:bookmarkEnd w:id="13"/>
    </w:p>
    <w:p w14:paraId="66A6941A" w14:textId="1CA063E0" w:rsidR="00227DCD" w:rsidRDefault="00227DCD" w:rsidP="00227DCD">
      <w:pPr>
        <w:pStyle w:val="Zkladntext"/>
      </w:pPr>
    </w:p>
    <w:p w14:paraId="7CB3B312" w14:textId="77777777" w:rsidR="003106CD" w:rsidRDefault="003106CD" w:rsidP="003106CD">
      <w:pPr>
        <w:pStyle w:val="Zkladntext"/>
        <w:keepNext/>
      </w:pPr>
      <w:r w:rsidRPr="003106CD">
        <w:rPr>
          <w:noProof/>
        </w:rPr>
        <w:lastRenderedPageBreak/>
        <w:drawing>
          <wp:inline distT="0" distB="0" distL="0" distR="0" wp14:anchorId="672CA0CF" wp14:editId="0F5332E9">
            <wp:extent cx="8519354" cy="3382233"/>
            <wp:effectExtent l="0" t="3175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15694" cy="3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39C1" w14:textId="3F3E09BC" w:rsidR="003106CD" w:rsidRDefault="003106CD" w:rsidP="003106CD">
      <w:pPr>
        <w:pStyle w:val="Titulek"/>
        <w:jc w:val="both"/>
      </w:pPr>
      <w:bookmarkStart w:id="14" w:name="_Toc10094959"/>
      <w:r>
        <w:t xml:space="preserve">Obrázek </w:t>
      </w:r>
      <w:r w:rsidR="00726238">
        <w:fldChar w:fldCharType="begin"/>
      </w:r>
      <w:r w:rsidR="00726238">
        <w:instrText xml:space="preserve"> SEQ Obrázek \* ARABIC </w:instrText>
      </w:r>
      <w:r w:rsidR="00726238">
        <w:fldChar w:fldCharType="separate"/>
      </w:r>
      <w:r w:rsidR="005174F9">
        <w:rPr>
          <w:noProof/>
        </w:rPr>
        <w:t>4</w:t>
      </w:r>
      <w:r w:rsidR="00726238">
        <w:rPr>
          <w:noProof/>
        </w:rPr>
        <w:fldChar w:fldCharType="end"/>
      </w:r>
      <w:r>
        <w:t xml:space="preserve"> - Práce s</w:t>
      </w:r>
      <w:r w:rsidR="00D278A8">
        <w:t> </w:t>
      </w:r>
      <w:proofErr w:type="gramStart"/>
      <w:r>
        <w:t>parametrem</w:t>
      </w:r>
      <w:r w:rsidR="00D278A8">
        <w:t xml:space="preserve">  (</w:t>
      </w:r>
      <w:proofErr w:type="gramEnd"/>
      <w:r w:rsidR="00D278A8">
        <w:t>vlastní)</w:t>
      </w:r>
      <w:bookmarkEnd w:id="14"/>
    </w:p>
    <w:p w14:paraId="42A322BD" w14:textId="77777777" w:rsidR="003106CD" w:rsidRDefault="003106CD" w:rsidP="003106CD">
      <w:pPr>
        <w:keepNext/>
      </w:pPr>
      <w:r w:rsidRPr="003106CD">
        <w:rPr>
          <w:noProof/>
        </w:rPr>
        <w:lastRenderedPageBreak/>
        <w:drawing>
          <wp:inline distT="0" distB="0" distL="0" distR="0" wp14:anchorId="71002EE0" wp14:editId="5951F76F">
            <wp:extent cx="5399405" cy="3102610"/>
            <wp:effectExtent l="0" t="0" r="0" b="254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E4CC" w14:textId="6148DB86" w:rsidR="003106CD" w:rsidRDefault="003106CD" w:rsidP="003106CD">
      <w:pPr>
        <w:pStyle w:val="Titulek"/>
      </w:pPr>
      <w:bookmarkStart w:id="15" w:name="_Toc10094960"/>
      <w:r>
        <w:t xml:space="preserve">Obrázek </w:t>
      </w:r>
      <w:r w:rsidR="00726238">
        <w:fldChar w:fldCharType="begin"/>
      </w:r>
      <w:r w:rsidR="00726238">
        <w:instrText xml:space="preserve"> SEQ Obrázek \* ARABIC </w:instrText>
      </w:r>
      <w:r w:rsidR="00726238">
        <w:fldChar w:fldCharType="separate"/>
      </w:r>
      <w:r w:rsidR="005174F9">
        <w:rPr>
          <w:noProof/>
        </w:rPr>
        <w:t>5</w:t>
      </w:r>
      <w:r w:rsidR="00726238">
        <w:rPr>
          <w:noProof/>
        </w:rPr>
        <w:fldChar w:fldCharType="end"/>
      </w:r>
      <w:r>
        <w:t xml:space="preserve"> - Výpis čtveřic s pozicemi a symboly</w:t>
      </w:r>
      <w:r w:rsidR="00D278A8">
        <w:t xml:space="preserve"> (vlastní)</w:t>
      </w:r>
      <w:bookmarkEnd w:id="15"/>
    </w:p>
    <w:p w14:paraId="4BCDF59D" w14:textId="3CF82826" w:rsidR="003106CD" w:rsidRDefault="003106CD" w:rsidP="003106CD">
      <w:pPr>
        <w:pStyle w:val="Nadpis2"/>
      </w:pPr>
      <w:bookmarkStart w:id="16" w:name="_Toc10094953"/>
      <w:r>
        <w:t>Makefile</w:t>
      </w:r>
      <w:bookmarkEnd w:id="16"/>
    </w:p>
    <w:p w14:paraId="17290855" w14:textId="2546DEC8" w:rsidR="003106CD" w:rsidRDefault="003106CD" w:rsidP="003106CD">
      <w:pPr>
        <w:pStyle w:val="Zkladntext"/>
      </w:pPr>
      <w:r>
        <w:t xml:space="preserve">Pro zjednodušení kompilace spustitelného souboru slouží soubor </w:t>
      </w:r>
      <w:r w:rsidRPr="003106CD">
        <w:rPr>
          <w:i/>
        </w:rPr>
        <w:t>Makefile</w:t>
      </w:r>
      <w:r>
        <w:t xml:space="preserve">, který provede všechny potřebné příkazy za nás. Dále obsahuje přidané příkazy jako </w:t>
      </w:r>
      <w:r w:rsidRPr="003106CD">
        <w:rPr>
          <w:i/>
        </w:rPr>
        <w:t xml:space="preserve">make </w:t>
      </w:r>
      <w:r w:rsidRPr="003106CD">
        <w:rPr>
          <w:i/>
          <w:lang w:val="en-US"/>
        </w:rPr>
        <w:t>help</w:t>
      </w:r>
      <w:r>
        <w:t>. Který zobrazí nápovědu ke spuštění programu.</w:t>
      </w:r>
    </w:p>
    <w:p w14:paraId="5D1F4897" w14:textId="681D8E79" w:rsidR="003106CD" w:rsidRDefault="005174F9" w:rsidP="003106CD">
      <w:pPr>
        <w:pStyle w:val="Zkladntext"/>
        <w:keepNext/>
      </w:pPr>
      <w:r w:rsidRPr="005174F9">
        <w:rPr>
          <w:noProof/>
        </w:rPr>
        <w:lastRenderedPageBreak/>
        <w:drawing>
          <wp:inline distT="0" distB="0" distL="0" distR="0" wp14:anchorId="088FC60F" wp14:editId="0EADE8CC">
            <wp:extent cx="4077269" cy="6506483"/>
            <wp:effectExtent l="0" t="0" r="0" b="889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x</w:t>
      </w:r>
    </w:p>
    <w:p w14:paraId="2ADD5E1F" w14:textId="470A8B0D" w:rsidR="003106CD" w:rsidRPr="003106CD" w:rsidRDefault="003106CD" w:rsidP="003106CD">
      <w:pPr>
        <w:pStyle w:val="Titulek"/>
        <w:jc w:val="both"/>
      </w:pPr>
      <w:bookmarkStart w:id="17" w:name="_Toc10094961"/>
      <w:r>
        <w:t xml:space="preserve">Obrázek </w:t>
      </w:r>
      <w:r w:rsidR="00726238">
        <w:fldChar w:fldCharType="begin"/>
      </w:r>
      <w:r w:rsidR="00726238">
        <w:instrText xml:space="preserve"> SEQ Obrázek \* ARABIC </w:instrText>
      </w:r>
      <w:r w:rsidR="00726238">
        <w:fldChar w:fldCharType="separate"/>
      </w:r>
      <w:r w:rsidR="005174F9">
        <w:rPr>
          <w:noProof/>
        </w:rPr>
        <w:t>6</w:t>
      </w:r>
      <w:r w:rsidR="00726238">
        <w:rPr>
          <w:noProof/>
        </w:rPr>
        <w:fldChar w:fldCharType="end"/>
      </w:r>
      <w:r>
        <w:t xml:space="preserve"> - Makefile (vlastní)</w:t>
      </w:r>
      <w:bookmarkEnd w:id="17"/>
    </w:p>
    <w:p w14:paraId="0569B52E" w14:textId="77777777" w:rsidR="003106CD" w:rsidRDefault="003106CD">
      <w:pPr>
        <w:rPr>
          <w:rFonts w:cs="Arial"/>
          <w:b/>
          <w:bCs/>
          <w:color w:val="000000" w:themeColor="text1"/>
          <w:kern w:val="32"/>
          <w:sz w:val="32"/>
          <w:szCs w:val="32"/>
        </w:rPr>
      </w:pPr>
      <w:r>
        <w:br w:type="page"/>
      </w:r>
    </w:p>
    <w:p w14:paraId="66C15A27" w14:textId="65D70863" w:rsidR="00FA1F3E" w:rsidRDefault="00FA1F3E" w:rsidP="00FA1F3E">
      <w:pPr>
        <w:pStyle w:val="Nadpis1"/>
      </w:pPr>
      <w:bookmarkStart w:id="18" w:name="_Toc10094954"/>
      <w:r>
        <w:lastRenderedPageBreak/>
        <w:t>Testování</w:t>
      </w:r>
      <w:bookmarkEnd w:id="18"/>
    </w:p>
    <w:p w14:paraId="6ADB8E5C" w14:textId="4196C775" w:rsidR="00D04132" w:rsidRDefault="009915B2" w:rsidP="009915B2">
      <w:pPr>
        <w:pStyle w:val="Zkladntext"/>
      </w:pPr>
      <w:r>
        <w:t>Pro testování jsou vytvořeny tři testovací soubory</w:t>
      </w:r>
      <w:r w:rsidR="003106CD">
        <w:t>, které budou využiti k testování funkčnosti a ukázce práce s</w:t>
      </w:r>
      <w:r w:rsidR="00423E1B">
        <w:t> </w:t>
      </w:r>
      <w:r w:rsidR="003106CD">
        <w:t>parametry</w:t>
      </w:r>
      <w:r w:rsidR="00423E1B">
        <w:t>.</w:t>
      </w:r>
    </w:p>
    <w:p w14:paraId="53E24C98" w14:textId="77777777" w:rsidR="00D04132" w:rsidRDefault="00D04132" w:rsidP="00D04132">
      <w:pPr>
        <w:pStyle w:val="Zkladntext"/>
        <w:keepNext/>
      </w:pPr>
      <w:r>
        <w:rPr>
          <w:noProof/>
        </w:rPr>
        <w:drawing>
          <wp:inline distT="0" distB="0" distL="0" distR="0" wp14:anchorId="2E137F9B" wp14:editId="2CA590F8">
            <wp:extent cx="5895975" cy="1885950"/>
            <wp:effectExtent l="0" t="0" r="9525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628" cy="188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E99DC" w14:textId="67F35649" w:rsidR="00D04132" w:rsidRDefault="00D04132" w:rsidP="00D04132">
      <w:pPr>
        <w:pStyle w:val="Titulek"/>
        <w:jc w:val="both"/>
      </w:pPr>
      <w:bookmarkStart w:id="19" w:name="_Toc10094962"/>
      <w:r>
        <w:t xml:space="preserve">Obrázek </w:t>
      </w:r>
      <w:r w:rsidR="00726238">
        <w:fldChar w:fldCharType="begin"/>
      </w:r>
      <w:r w:rsidR="00726238">
        <w:instrText xml:space="preserve"> SEQ Obrázek \* ARABIC </w:instrText>
      </w:r>
      <w:r w:rsidR="00726238">
        <w:fldChar w:fldCharType="separate"/>
      </w:r>
      <w:r w:rsidR="005174F9">
        <w:rPr>
          <w:noProof/>
        </w:rPr>
        <w:t>7</w:t>
      </w:r>
      <w:r w:rsidR="00726238">
        <w:rPr>
          <w:noProof/>
        </w:rPr>
        <w:fldChar w:fldCharType="end"/>
      </w:r>
      <w:r>
        <w:t xml:space="preserve"> - Výpis nápovědy</w:t>
      </w:r>
      <w:r w:rsidR="00D278A8">
        <w:t xml:space="preserve"> (vlastní)</w:t>
      </w:r>
      <w:bookmarkEnd w:id="19"/>
    </w:p>
    <w:p w14:paraId="4BC7B9D1" w14:textId="48305959" w:rsidR="00D04132" w:rsidRDefault="00D04132" w:rsidP="00D04132"/>
    <w:p w14:paraId="01E07DAF" w14:textId="77777777" w:rsidR="00D04132" w:rsidRPr="00D04132" w:rsidRDefault="00D04132" w:rsidP="00D04132"/>
    <w:p w14:paraId="46541304" w14:textId="77777777" w:rsidR="00D04132" w:rsidRDefault="00D04132" w:rsidP="00D04132">
      <w:pPr>
        <w:pStyle w:val="Zkladntext"/>
        <w:keepNext/>
      </w:pPr>
      <w:r w:rsidRPr="00D041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53F8F6" wp14:editId="5982BCFF">
            <wp:extent cx="2362200" cy="297180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3C5AF" w14:textId="4495BF18" w:rsidR="00D04132" w:rsidRDefault="00D04132" w:rsidP="00D04132">
      <w:pPr>
        <w:pStyle w:val="Titulek"/>
        <w:jc w:val="both"/>
      </w:pPr>
      <w:bookmarkStart w:id="20" w:name="_Toc10094963"/>
      <w:r>
        <w:t xml:space="preserve">Obrázek </w:t>
      </w:r>
      <w:r w:rsidR="00726238">
        <w:fldChar w:fldCharType="begin"/>
      </w:r>
      <w:r w:rsidR="00726238">
        <w:instrText xml:space="preserve"> SEQ Obrázek \* ARABIC </w:instrText>
      </w:r>
      <w:r w:rsidR="00726238">
        <w:fldChar w:fldCharType="separate"/>
      </w:r>
      <w:r w:rsidR="005174F9">
        <w:rPr>
          <w:noProof/>
        </w:rPr>
        <w:t>8</w:t>
      </w:r>
      <w:r w:rsidR="00726238">
        <w:rPr>
          <w:noProof/>
        </w:rPr>
        <w:fldChar w:fldCharType="end"/>
      </w:r>
      <w:r>
        <w:t xml:space="preserve"> - Testovací soubor 1</w:t>
      </w:r>
      <w:r w:rsidR="00D278A8">
        <w:t xml:space="preserve"> (vlastní)</w:t>
      </w:r>
      <w:bookmarkEnd w:id="20"/>
    </w:p>
    <w:p w14:paraId="3B3BE153" w14:textId="77777777" w:rsidR="00696A86" w:rsidRDefault="00696A86" w:rsidP="008F786C">
      <w:pPr>
        <w:pStyle w:val="Zkladntext"/>
        <w:keepNext/>
        <w:rPr>
          <w:noProof/>
        </w:rPr>
      </w:pPr>
    </w:p>
    <w:p w14:paraId="17AE0077" w14:textId="2BD59182" w:rsidR="008F786C" w:rsidRDefault="00D04132" w:rsidP="008F786C">
      <w:pPr>
        <w:pStyle w:val="Zkladntext"/>
        <w:keepNext/>
      </w:pPr>
      <w:r>
        <w:rPr>
          <w:noProof/>
        </w:rPr>
        <w:drawing>
          <wp:inline distT="0" distB="0" distL="0" distR="0" wp14:anchorId="50CC8221" wp14:editId="2734B377">
            <wp:extent cx="4067175" cy="7629525"/>
            <wp:effectExtent l="0" t="0" r="9525" b="9525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2"/>
                    <a:stretch/>
                  </pic:blipFill>
                  <pic:spPr bwMode="auto">
                    <a:xfrm>
                      <a:off x="0" y="0"/>
                      <a:ext cx="4067175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330C8" w14:textId="0AA0A856" w:rsidR="009915B2" w:rsidRPr="009915B2" w:rsidRDefault="008F786C" w:rsidP="008F786C">
      <w:pPr>
        <w:pStyle w:val="Titulek"/>
        <w:jc w:val="both"/>
      </w:pPr>
      <w:bookmarkStart w:id="21" w:name="_Toc10094964"/>
      <w:r>
        <w:t xml:space="preserve">Obrázek </w:t>
      </w:r>
      <w:r w:rsidR="00726238">
        <w:fldChar w:fldCharType="begin"/>
      </w:r>
      <w:r w:rsidR="00726238">
        <w:instrText xml:space="preserve"> SEQ Obrázek \* ARABIC </w:instrText>
      </w:r>
      <w:r w:rsidR="00726238">
        <w:fldChar w:fldCharType="separate"/>
      </w:r>
      <w:r w:rsidR="005174F9">
        <w:rPr>
          <w:noProof/>
        </w:rPr>
        <w:t>9</w:t>
      </w:r>
      <w:r w:rsidR="00726238">
        <w:rPr>
          <w:noProof/>
        </w:rPr>
        <w:fldChar w:fldCharType="end"/>
      </w:r>
      <w:r>
        <w:t xml:space="preserve"> - Test č.1 mezikód (vlastní)</w:t>
      </w:r>
      <w:bookmarkEnd w:id="21"/>
    </w:p>
    <w:p w14:paraId="4A75D817" w14:textId="77777777" w:rsidR="008F786C" w:rsidRDefault="00FA1F3E" w:rsidP="008F786C">
      <w:pPr>
        <w:keepNext/>
      </w:pPr>
      <w:r>
        <w:br w:type="page"/>
      </w:r>
      <w:r w:rsidR="00D04132">
        <w:rPr>
          <w:noProof/>
        </w:rPr>
        <w:lastRenderedPageBreak/>
        <w:drawing>
          <wp:inline distT="0" distB="0" distL="0" distR="0" wp14:anchorId="2977D7E3" wp14:editId="75A1E1C6">
            <wp:extent cx="2762250" cy="4524375"/>
            <wp:effectExtent l="0" t="0" r="0" b="952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3FF74" w14:textId="4700E8AE" w:rsidR="00D04132" w:rsidRDefault="008F786C" w:rsidP="008F786C">
      <w:pPr>
        <w:pStyle w:val="Titulek"/>
      </w:pPr>
      <w:bookmarkStart w:id="22" w:name="_Toc10094965"/>
      <w:r>
        <w:t xml:space="preserve">Obrázek </w:t>
      </w:r>
      <w:r w:rsidR="00726238">
        <w:fldChar w:fldCharType="begin"/>
      </w:r>
      <w:r w:rsidR="00726238">
        <w:instrText xml:space="preserve"> SEQ Obrázek \* ARABIC </w:instrText>
      </w:r>
      <w:r w:rsidR="00726238">
        <w:fldChar w:fldCharType="separate"/>
      </w:r>
      <w:r w:rsidR="005174F9">
        <w:rPr>
          <w:noProof/>
        </w:rPr>
        <w:t>10</w:t>
      </w:r>
      <w:r w:rsidR="00726238">
        <w:rPr>
          <w:noProof/>
        </w:rPr>
        <w:fldChar w:fldCharType="end"/>
      </w:r>
      <w:r>
        <w:t xml:space="preserve"> - Testovací soubor 2 (vlastní)</w:t>
      </w:r>
      <w:bookmarkEnd w:id="22"/>
    </w:p>
    <w:p w14:paraId="54570F83" w14:textId="77777777" w:rsidR="00D04132" w:rsidRDefault="00D04132"/>
    <w:p w14:paraId="2BAD6193" w14:textId="77777777" w:rsidR="008F786C" w:rsidRDefault="00D04132" w:rsidP="008F786C">
      <w:pPr>
        <w:keepNext/>
      </w:pPr>
      <w:r>
        <w:rPr>
          <w:noProof/>
        </w:rPr>
        <w:drawing>
          <wp:inline distT="0" distB="0" distL="0" distR="0" wp14:anchorId="0F37C6C3" wp14:editId="69D0EEEB">
            <wp:extent cx="4029075" cy="3752850"/>
            <wp:effectExtent l="0" t="0" r="9525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6105C" w14:textId="410D300B" w:rsidR="00D04132" w:rsidRDefault="008F786C" w:rsidP="008F786C">
      <w:pPr>
        <w:pStyle w:val="Titulek"/>
      </w:pPr>
      <w:bookmarkStart w:id="23" w:name="_Toc10094966"/>
      <w:r>
        <w:t xml:space="preserve">Obrázek </w:t>
      </w:r>
      <w:r w:rsidR="00726238">
        <w:fldChar w:fldCharType="begin"/>
      </w:r>
      <w:r w:rsidR="00726238">
        <w:instrText xml:space="preserve"> SEQ Obrázek \* ARABIC </w:instrText>
      </w:r>
      <w:r w:rsidR="00726238">
        <w:fldChar w:fldCharType="separate"/>
      </w:r>
      <w:r w:rsidR="005174F9">
        <w:rPr>
          <w:noProof/>
        </w:rPr>
        <w:t>11</w:t>
      </w:r>
      <w:r w:rsidR="00726238">
        <w:rPr>
          <w:noProof/>
        </w:rPr>
        <w:fldChar w:fldCharType="end"/>
      </w:r>
      <w:r>
        <w:t xml:space="preserve"> </w:t>
      </w:r>
      <w:r w:rsidRPr="008F3D80">
        <w:t>- Test č.</w:t>
      </w:r>
      <w:r>
        <w:t>2</w:t>
      </w:r>
      <w:r w:rsidRPr="008F3D80">
        <w:t xml:space="preserve"> mezikód</w:t>
      </w:r>
      <w:r>
        <w:t xml:space="preserve"> (vlastní)</w:t>
      </w:r>
      <w:bookmarkEnd w:id="23"/>
    </w:p>
    <w:p w14:paraId="3060B7C5" w14:textId="77777777" w:rsidR="008F786C" w:rsidRDefault="00D04132" w:rsidP="008F786C">
      <w:pPr>
        <w:keepNext/>
        <w:ind w:firstLine="708"/>
      </w:pPr>
      <w:r>
        <w:rPr>
          <w:noProof/>
        </w:rPr>
        <w:lastRenderedPageBreak/>
        <w:drawing>
          <wp:inline distT="0" distB="0" distL="0" distR="0" wp14:anchorId="5CB6A157" wp14:editId="715520EC">
            <wp:extent cx="2543175" cy="7791450"/>
            <wp:effectExtent l="0" t="0" r="9525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E821C" w14:textId="79924277" w:rsidR="00D04132" w:rsidRDefault="008F786C" w:rsidP="008F786C">
      <w:pPr>
        <w:pStyle w:val="Titulek"/>
      </w:pPr>
      <w:bookmarkStart w:id="24" w:name="_Toc10094967"/>
      <w:r>
        <w:t xml:space="preserve">Obrázek </w:t>
      </w:r>
      <w:r w:rsidR="00726238">
        <w:fldChar w:fldCharType="begin"/>
      </w:r>
      <w:r w:rsidR="00726238">
        <w:instrText xml:space="preserve"> SEQ Obrázek \* ARABIC </w:instrText>
      </w:r>
      <w:r w:rsidR="00726238">
        <w:fldChar w:fldCharType="separate"/>
      </w:r>
      <w:r w:rsidR="005174F9">
        <w:rPr>
          <w:noProof/>
        </w:rPr>
        <w:t>12</w:t>
      </w:r>
      <w:r w:rsidR="00726238">
        <w:rPr>
          <w:noProof/>
        </w:rPr>
        <w:fldChar w:fldCharType="end"/>
      </w:r>
      <w:r>
        <w:t xml:space="preserve"> - Test 2 základní trasování (vlastní)</w:t>
      </w:r>
      <w:bookmarkEnd w:id="24"/>
    </w:p>
    <w:p w14:paraId="00A8AF6C" w14:textId="77777777" w:rsidR="008F786C" w:rsidRDefault="00D04132" w:rsidP="008F786C">
      <w:pPr>
        <w:keepNext/>
      </w:pPr>
      <w:r>
        <w:rPr>
          <w:noProof/>
        </w:rPr>
        <w:lastRenderedPageBreak/>
        <w:drawing>
          <wp:inline distT="0" distB="0" distL="0" distR="0" wp14:anchorId="105DA997" wp14:editId="29963199">
            <wp:extent cx="3295650" cy="4010025"/>
            <wp:effectExtent l="0" t="0" r="0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E7482" w14:textId="4D6BE5C4" w:rsidR="008F786C" w:rsidRDefault="008F786C" w:rsidP="008F786C">
      <w:pPr>
        <w:pStyle w:val="Titulek"/>
      </w:pPr>
      <w:bookmarkStart w:id="25" w:name="_Toc10094968"/>
      <w:r>
        <w:t xml:space="preserve">Obrázek </w:t>
      </w:r>
      <w:r w:rsidR="00726238">
        <w:fldChar w:fldCharType="begin"/>
      </w:r>
      <w:r w:rsidR="00726238">
        <w:instrText xml:space="preserve"> SEQ Obrázek \* ARABIC </w:instrText>
      </w:r>
      <w:r w:rsidR="00726238">
        <w:fldChar w:fldCharType="separate"/>
      </w:r>
      <w:r w:rsidR="005174F9">
        <w:rPr>
          <w:noProof/>
        </w:rPr>
        <w:t>13</w:t>
      </w:r>
      <w:r w:rsidR="00726238">
        <w:rPr>
          <w:noProof/>
        </w:rPr>
        <w:fldChar w:fldCharType="end"/>
      </w:r>
      <w:r>
        <w:t xml:space="preserve"> - Testovací soubor 3 (vlastní)</w:t>
      </w:r>
      <w:bookmarkEnd w:id="25"/>
    </w:p>
    <w:p w14:paraId="64BB4B55" w14:textId="77777777" w:rsidR="008F786C" w:rsidRDefault="00D04132" w:rsidP="008F786C">
      <w:pPr>
        <w:keepNext/>
      </w:pPr>
      <w:r>
        <w:rPr>
          <w:noProof/>
        </w:rPr>
        <w:lastRenderedPageBreak/>
        <w:drawing>
          <wp:inline distT="0" distB="0" distL="0" distR="0" wp14:anchorId="0700C849" wp14:editId="01C5D47B">
            <wp:extent cx="4572000" cy="874395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74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3940D" w14:textId="09247C7E" w:rsidR="00FA1F3E" w:rsidRDefault="008F786C" w:rsidP="008F786C">
      <w:pPr>
        <w:pStyle w:val="Titulek"/>
        <w:rPr>
          <w:rFonts w:cs="Arial"/>
          <w:b w:val="0"/>
          <w:bCs w:val="0"/>
          <w:color w:val="000000" w:themeColor="text1"/>
          <w:kern w:val="32"/>
          <w:sz w:val="32"/>
          <w:szCs w:val="32"/>
        </w:rPr>
      </w:pPr>
      <w:bookmarkStart w:id="26" w:name="_Toc10094969"/>
      <w:r>
        <w:t xml:space="preserve">Obrázek </w:t>
      </w:r>
      <w:r w:rsidR="00726238">
        <w:fldChar w:fldCharType="begin"/>
      </w:r>
      <w:r w:rsidR="00726238">
        <w:instrText xml:space="preserve"> SEQ Obrázek \* ARABIC </w:instrText>
      </w:r>
      <w:r w:rsidR="00726238">
        <w:fldChar w:fldCharType="separate"/>
      </w:r>
      <w:r w:rsidR="005174F9">
        <w:rPr>
          <w:noProof/>
        </w:rPr>
        <w:t>14</w:t>
      </w:r>
      <w:r w:rsidR="00726238">
        <w:rPr>
          <w:noProof/>
        </w:rPr>
        <w:fldChar w:fldCharType="end"/>
      </w:r>
      <w:r>
        <w:t xml:space="preserve"> - Úplné trasování testu 3 </w:t>
      </w:r>
      <w:r w:rsidRPr="00F4558B">
        <w:t>(vlastní)</w:t>
      </w:r>
      <w:bookmarkEnd w:id="26"/>
    </w:p>
    <w:p w14:paraId="4842B140" w14:textId="77777777" w:rsidR="00D04132" w:rsidRDefault="00D04132">
      <w:pPr>
        <w:rPr>
          <w:noProof/>
        </w:rPr>
      </w:pPr>
    </w:p>
    <w:p w14:paraId="5B108F20" w14:textId="3030D053" w:rsidR="008F786C" w:rsidRDefault="005174F9" w:rsidP="008F786C">
      <w:pPr>
        <w:keepNext/>
      </w:pPr>
      <w:r w:rsidRPr="005174F9">
        <w:rPr>
          <w:noProof/>
        </w:rPr>
        <w:lastRenderedPageBreak/>
        <w:drawing>
          <wp:inline distT="0" distB="0" distL="0" distR="0" wp14:anchorId="5BB4D4F8" wp14:editId="4A3BB5E8">
            <wp:extent cx="4467225" cy="8724900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72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012C" w14:textId="3EC332D9" w:rsidR="00D04132" w:rsidRDefault="008F786C" w:rsidP="008F786C">
      <w:pPr>
        <w:pStyle w:val="Titulek"/>
      </w:pPr>
      <w:bookmarkStart w:id="27" w:name="_Toc10094970"/>
      <w:r>
        <w:t xml:space="preserve">Obrázek </w:t>
      </w:r>
      <w:r w:rsidR="00726238">
        <w:fldChar w:fldCharType="begin"/>
      </w:r>
      <w:r w:rsidR="00726238">
        <w:instrText xml:space="preserve"> SEQ Obrázek \* ARABIC </w:instrText>
      </w:r>
      <w:r w:rsidR="00726238">
        <w:fldChar w:fldCharType="separate"/>
      </w:r>
      <w:r w:rsidR="005174F9">
        <w:rPr>
          <w:noProof/>
        </w:rPr>
        <w:t>15</w:t>
      </w:r>
      <w:r w:rsidR="00726238">
        <w:rPr>
          <w:noProof/>
        </w:rPr>
        <w:fldChar w:fldCharType="end"/>
      </w:r>
      <w:r>
        <w:t xml:space="preserve"> - Test č. 3 mezikód </w:t>
      </w:r>
      <w:r w:rsidRPr="00151DD5">
        <w:t>(vlastní)</w:t>
      </w:r>
      <w:bookmarkEnd w:id="27"/>
    </w:p>
    <w:p w14:paraId="50326949" w14:textId="77777777" w:rsidR="00696A86" w:rsidRDefault="00696A86" w:rsidP="00696A86">
      <w:pPr>
        <w:keepNext/>
      </w:pPr>
      <w:r w:rsidRPr="00696A86">
        <w:rPr>
          <w:noProof/>
        </w:rPr>
        <w:lastRenderedPageBreak/>
        <w:drawing>
          <wp:inline distT="0" distB="0" distL="0" distR="0" wp14:anchorId="733B116A" wp14:editId="3C180AB1">
            <wp:extent cx="2848373" cy="371527"/>
            <wp:effectExtent l="0" t="0" r="0" b="9525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EC83" w14:textId="24A02B59" w:rsidR="00696A86" w:rsidRDefault="00696A86" w:rsidP="00696A86">
      <w:pPr>
        <w:pStyle w:val="Titulek"/>
      </w:pPr>
      <w:bookmarkStart w:id="28" w:name="_Toc10094971"/>
      <w:r>
        <w:t xml:space="preserve">Obrázek </w:t>
      </w:r>
      <w:fldSimple w:instr=" SEQ Obrázek \* ARABIC ">
        <w:r w:rsidR="005174F9">
          <w:rPr>
            <w:noProof/>
          </w:rPr>
          <w:t>16</w:t>
        </w:r>
      </w:fldSimple>
      <w:r>
        <w:t xml:space="preserve"> - Testování </w:t>
      </w:r>
      <w:proofErr w:type="gramStart"/>
      <w:r>
        <w:t>možnosti -d</w:t>
      </w:r>
      <w:proofErr w:type="gramEnd"/>
      <w:r>
        <w:t xml:space="preserve"> s posláním souboru</w:t>
      </w:r>
      <w:bookmarkEnd w:id="28"/>
    </w:p>
    <w:p w14:paraId="2F89E137" w14:textId="77777777" w:rsidR="00696A86" w:rsidRDefault="00696A86" w:rsidP="00696A86">
      <w:pPr>
        <w:keepNext/>
      </w:pPr>
      <w:r w:rsidRPr="00696A86">
        <w:rPr>
          <w:noProof/>
        </w:rPr>
        <w:drawing>
          <wp:inline distT="0" distB="0" distL="0" distR="0" wp14:anchorId="4A4DE93B" wp14:editId="29F95BE5">
            <wp:extent cx="3467584" cy="4486901"/>
            <wp:effectExtent l="0" t="0" r="0" b="9525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BC91" w14:textId="566A809A" w:rsidR="00696A86" w:rsidRPr="00696A86" w:rsidRDefault="00696A86" w:rsidP="00696A86">
      <w:pPr>
        <w:pStyle w:val="Titulek"/>
      </w:pPr>
      <w:bookmarkStart w:id="29" w:name="_Toc10094972"/>
      <w:r>
        <w:t xml:space="preserve">Obrázek </w:t>
      </w:r>
      <w:fldSimple w:instr=" SEQ Obrázek \* ARABIC ">
        <w:r w:rsidR="005174F9">
          <w:rPr>
            <w:noProof/>
          </w:rPr>
          <w:t>17</w:t>
        </w:r>
      </w:fldSimple>
      <w:r>
        <w:t xml:space="preserve"> - Testování syntaxe pomocí zadání do terminálu</w:t>
      </w:r>
      <w:bookmarkEnd w:id="29"/>
    </w:p>
    <w:p w14:paraId="54E268FD" w14:textId="77777777" w:rsidR="005174F9" w:rsidRDefault="00696A86" w:rsidP="005174F9">
      <w:pPr>
        <w:keepNext/>
      </w:pPr>
      <w:r>
        <w:br w:type="page"/>
      </w:r>
      <w:r w:rsidR="005174F9" w:rsidRPr="005174F9">
        <w:rPr>
          <w:noProof/>
        </w:rPr>
        <w:lastRenderedPageBreak/>
        <w:drawing>
          <wp:inline distT="0" distB="0" distL="0" distR="0" wp14:anchorId="54E13E4E" wp14:editId="6020253A">
            <wp:extent cx="4782217" cy="4763165"/>
            <wp:effectExtent l="0" t="0" r="0" b="0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313E" w14:textId="24D5E626" w:rsidR="00696A86" w:rsidRDefault="005174F9" w:rsidP="005174F9">
      <w:pPr>
        <w:pStyle w:val="Titulek"/>
      </w:pPr>
      <w:bookmarkStart w:id="30" w:name="_Toc10094973"/>
      <w:r>
        <w:t xml:space="preserve">Obrázek </w:t>
      </w:r>
      <w:r w:rsidR="00726238">
        <w:fldChar w:fldCharType="begin"/>
      </w:r>
      <w:r w:rsidR="00726238">
        <w:instrText xml:space="preserve"> SEQ Obrázek \* ARABIC </w:instrText>
      </w:r>
      <w:r w:rsidR="00726238">
        <w:fldChar w:fldCharType="separate"/>
      </w:r>
      <w:r>
        <w:rPr>
          <w:noProof/>
        </w:rPr>
        <w:t>18</w:t>
      </w:r>
      <w:r w:rsidR="00726238">
        <w:rPr>
          <w:noProof/>
        </w:rPr>
        <w:fldChar w:fldCharType="end"/>
      </w:r>
      <w:r>
        <w:t xml:space="preserve"> - Testování chybného souboru</w:t>
      </w:r>
      <w:bookmarkEnd w:id="30"/>
    </w:p>
    <w:p w14:paraId="36AF59C5" w14:textId="77777777" w:rsidR="005174F9" w:rsidRDefault="005174F9" w:rsidP="005174F9">
      <w:pPr>
        <w:keepNext/>
      </w:pPr>
      <w:r w:rsidRPr="005174F9">
        <w:rPr>
          <w:rFonts w:cs="Arial"/>
          <w:b/>
          <w:bCs/>
          <w:noProof/>
          <w:color w:val="000000" w:themeColor="text1"/>
          <w:kern w:val="32"/>
          <w:sz w:val="32"/>
          <w:szCs w:val="32"/>
        </w:rPr>
        <w:drawing>
          <wp:inline distT="0" distB="0" distL="0" distR="0" wp14:anchorId="2D2A8B59" wp14:editId="5430AB29">
            <wp:extent cx="4229690" cy="762106"/>
            <wp:effectExtent l="0" t="0" r="0" b="0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B47B" w14:textId="29CC6059" w:rsidR="005174F9" w:rsidRDefault="005174F9" w:rsidP="005174F9">
      <w:pPr>
        <w:pStyle w:val="Titulek"/>
      </w:pPr>
      <w:bookmarkStart w:id="31" w:name="_Toc10094974"/>
      <w:r>
        <w:t xml:space="preserve">Obrázek </w:t>
      </w:r>
      <w:r w:rsidR="00726238">
        <w:fldChar w:fldCharType="begin"/>
      </w:r>
      <w:r w:rsidR="00726238">
        <w:instrText xml:space="preserve"> SEQ Obrázek \* ARABIC </w:instrText>
      </w:r>
      <w:r w:rsidR="00726238">
        <w:fldChar w:fldCharType="separate"/>
      </w:r>
      <w:r>
        <w:rPr>
          <w:noProof/>
        </w:rPr>
        <w:t>19</w:t>
      </w:r>
      <w:r w:rsidR="00726238">
        <w:rPr>
          <w:noProof/>
        </w:rPr>
        <w:fldChar w:fldCharType="end"/>
      </w:r>
      <w:r>
        <w:t xml:space="preserve"> - Testování chybné syntaxe</w:t>
      </w:r>
      <w:bookmarkEnd w:id="31"/>
    </w:p>
    <w:p w14:paraId="2098FECA" w14:textId="287357A9" w:rsidR="005174F9" w:rsidRDefault="005174F9">
      <w:r>
        <w:br w:type="page"/>
      </w:r>
    </w:p>
    <w:p w14:paraId="54C2EAA2" w14:textId="4B7FD103" w:rsidR="00FA1F3E" w:rsidRPr="00FA1F3E" w:rsidRDefault="003106CD" w:rsidP="00FA1F3E">
      <w:pPr>
        <w:pStyle w:val="Nadpis1"/>
      </w:pPr>
      <w:bookmarkStart w:id="32" w:name="_Toc10094955"/>
      <w:r>
        <w:lastRenderedPageBreak/>
        <w:t>Závěr</w:t>
      </w:r>
      <w:bookmarkEnd w:id="32"/>
    </w:p>
    <w:p w14:paraId="5BFDD378" w14:textId="78EB8127" w:rsidR="00376BDA" w:rsidRPr="00FA1F3E" w:rsidRDefault="00E7140C" w:rsidP="00FA1F3E">
      <w:pPr>
        <w:pStyle w:val="Zkladntext"/>
      </w:pPr>
      <w:r>
        <w:t xml:space="preserve">Díky poslednímu cvičení bylo jednodušší vytvořit tuto práci, jelikož se jednalo o zpracovávání mezikódu. Pomocí </w:t>
      </w:r>
      <w:r w:rsidRPr="00E7140C">
        <w:rPr>
          <w:i/>
        </w:rPr>
        <w:t>Makefile</w:t>
      </w:r>
      <w:r>
        <w:t xml:space="preserve"> je vygenerován soubor sp.exe, kterému lze poslat soubor nastavit parametr nebo vložit kód po potvrzení ručně. Na výstupu se objeví dva druhy výpisu čtveřic v prvním se zobrazují pozice v tabulce symbolů a v druhé samotné symboly, aby byla vidět i tabulka symbolů na porovnání, je zobrazena pod čtveřicemi. Podle vzorů v zadání tento úkol není stoprocentně stejný. </w:t>
      </w:r>
      <w:r w:rsidRPr="00E7140C">
        <w:rPr>
          <w:i/>
        </w:rPr>
        <w:t>TAC</w:t>
      </w:r>
      <w:r>
        <w:t xml:space="preserve"> kód </w:t>
      </w:r>
      <w:r w:rsidRPr="00E7140C">
        <w:rPr>
          <w:i/>
        </w:rPr>
        <w:t>JZ</w:t>
      </w:r>
      <w:r>
        <w:t xml:space="preserve"> se zobrazuje na jiném řádku a také ve vzoru vypadá, že vypisuje pozici a místo symbol na posledním místě čtveřice, což je ojedinělý výskyt tohoto prohození. Z tohoto důvodu jsou vytvářeny tyto dvojité výpisy s pozicemi a symboly. Při vytvoření se objeví několik </w:t>
      </w:r>
      <w:r w:rsidRPr="00E7140C">
        <w:rPr>
          <w:lang w:val="en-US"/>
        </w:rPr>
        <w:t>warning</w:t>
      </w:r>
      <w:r>
        <w:t xml:space="preserve"> upozornění, která nemají na výsledný překlad a generaci vliv.</w:t>
      </w:r>
    </w:p>
    <w:sectPr w:rsidR="00376BDA" w:rsidRPr="00FA1F3E" w:rsidSect="004C522E">
      <w:headerReference w:type="even" r:id="rId30"/>
      <w:headerReference w:type="default" r:id="rId31"/>
      <w:footerReference w:type="even" r:id="rId32"/>
      <w:footerReference w:type="default" r:id="rId33"/>
      <w:type w:val="oddPage"/>
      <w:pgSz w:w="11906" w:h="16838" w:code="9"/>
      <w:pgMar w:top="1418" w:right="1418" w:bottom="1418" w:left="1985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18579" w14:textId="77777777" w:rsidR="00726238" w:rsidRDefault="00726238" w:rsidP="00450FBC">
      <w:r>
        <w:separator/>
      </w:r>
    </w:p>
  </w:endnote>
  <w:endnote w:type="continuationSeparator" w:id="0">
    <w:p w14:paraId="5D1322F5" w14:textId="77777777" w:rsidR="00726238" w:rsidRDefault="00726238" w:rsidP="00450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8972957"/>
      <w:docPartObj>
        <w:docPartGallery w:val="Page Numbers (Bottom of Page)"/>
        <w:docPartUnique/>
      </w:docPartObj>
    </w:sdtPr>
    <w:sdtEndPr/>
    <w:sdtContent>
      <w:p w14:paraId="03594053" w14:textId="3C857F7F" w:rsidR="009915B2" w:rsidRDefault="009915B2" w:rsidP="008B70C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22590"/>
      <w:docPartObj>
        <w:docPartGallery w:val="Page Numbers (Bottom of Page)"/>
        <w:docPartUnique/>
      </w:docPartObj>
    </w:sdtPr>
    <w:sdtEndPr/>
    <w:sdtContent>
      <w:p w14:paraId="749ADFD9" w14:textId="5DD950D3" w:rsidR="009915B2" w:rsidRDefault="009915B2" w:rsidP="00A26CE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0252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2119A" w14:textId="77777777" w:rsidR="00726238" w:rsidRDefault="00726238" w:rsidP="00450FBC">
      <w:r>
        <w:separator/>
      </w:r>
    </w:p>
  </w:footnote>
  <w:footnote w:type="continuationSeparator" w:id="0">
    <w:p w14:paraId="1688E548" w14:textId="77777777" w:rsidR="00726238" w:rsidRDefault="00726238" w:rsidP="00450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4B8AF" w14:textId="39887299" w:rsidR="009915B2" w:rsidRDefault="009915B2" w:rsidP="00605D0F">
    <w:pPr>
      <w:pStyle w:val="Zhlav"/>
      <w:jc w:val="center"/>
    </w:pPr>
    <w:r>
      <w:t>Vysoká škola polytechnická Jihlava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058B9" w14:textId="0A428646" w:rsidR="009915B2" w:rsidRPr="00605D0F" w:rsidRDefault="009915B2" w:rsidP="00605D0F">
    <w:pPr>
      <w:pStyle w:val="Zhlav"/>
      <w:jc w:val="center"/>
    </w:pPr>
    <w: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9E0F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D415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2CFF16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B5E08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4000E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A8CB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EE8732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9856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DE1BFE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0079A8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C5370"/>
    <w:multiLevelType w:val="hybridMultilevel"/>
    <w:tmpl w:val="7A3A6144"/>
    <w:lvl w:ilvl="0" w:tplc="0A10692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427BD"/>
    <w:multiLevelType w:val="hybridMultilevel"/>
    <w:tmpl w:val="4F68A0C6"/>
    <w:lvl w:ilvl="0" w:tplc="0A10692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E634F"/>
    <w:multiLevelType w:val="multilevel"/>
    <w:tmpl w:val="B8842326"/>
    <w:lvl w:ilvl="0">
      <w:start w:val="1"/>
      <w:numFmt w:val="decimal"/>
      <w:pStyle w:val="Nadpis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40425AFA"/>
    <w:multiLevelType w:val="hybridMultilevel"/>
    <w:tmpl w:val="8286E1E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D4290"/>
    <w:multiLevelType w:val="hybridMultilevel"/>
    <w:tmpl w:val="B55CFD78"/>
    <w:lvl w:ilvl="0" w:tplc="0A10692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721F19"/>
    <w:multiLevelType w:val="hybridMultilevel"/>
    <w:tmpl w:val="8222DDC2"/>
    <w:lvl w:ilvl="0" w:tplc="0A10692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DA6D9A"/>
    <w:multiLevelType w:val="hybridMultilevel"/>
    <w:tmpl w:val="433A72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694700"/>
    <w:multiLevelType w:val="hybridMultilevel"/>
    <w:tmpl w:val="3AC880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7"/>
  </w:num>
  <w:num w:numId="21">
    <w:abstractNumId w:val="12"/>
    <w:lvlOverride w:ilvl="0">
      <w:startOverride w:val="1"/>
    </w:lvlOverride>
  </w:num>
  <w:num w:numId="22">
    <w:abstractNumId w:val="16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3"/>
  </w:num>
  <w:num w:numId="28">
    <w:abstractNumId w:val="14"/>
  </w:num>
  <w:num w:numId="29">
    <w:abstractNumId w:val="11"/>
  </w:num>
  <w:num w:numId="30">
    <w:abstractNumId w:val="10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wMjQ0MjMzMzUxNbdU0lEKTi0uzszPAykwrAUAa1ipoSwAAAA="/>
  </w:docVars>
  <w:rsids>
    <w:rsidRoot w:val="00E10248"/>
    <w:rsid w:val="00011ADC"/>
    <w:rsid w:val="00030AE0"/>
    <w:rsid w:val="000364C7"/>
    <w:rsid w:val="000434A9"/>
    <w:rsid w:val="0006383A"/>
    <w:rsid w:val="00077D49"/>
    <w:rsid w:val="000B3248"/>
    <w:rsid w:val="000C684D"/>
    <w:rsid w:val="000E6885"/>
    <w:rsid w:val="00106274"/>
    <w:rsid w:val="00124693"/>
    <w:rsid w:val="00127A78"/>
    <w:rsid w:val="00145F30"/>
    <w:rsid w:val="00182C82"/>
    <w:rsid w:val="001A09D3"/>
    <w:rsid w:val="001C3960"/>
    <w:rsid w:val="001D2CF3"/>
    <w:rsid w:val="001D6D7E"/>
    <w:rsid w:val="00203032"/>
    <w:rsid w:val="00227221"/>
    <w:rsid w:val="00227DCD"/>
    <w:rsid w:val="00230E2B"/>
    <w:rsid w:val="00265331"/>
    <w:rsid w:val="0027255C"/>
    <w:rsid w:val="00287CA6"/>
    <w:rsid w:val="0029203D"/>
    <w:rsid w:val="002A7A19"/>
    <w:rsid w:val="002D18C7"/>
    <w:rsid w:val="00310168"/>
    <w:rsid w:val="003106CD"/>
    <w:rsid w:val="003321E6"/>
    <w:rsid w:val="00357028"/>
    <w:rsid w:val="00376BDA"/>
    <w:rsid w:val="00381ECD"/>
    <w:rsid w:val="00395FE2"/>
    <w:rsid w:val="003971E1"/>
    <w:rsid w:val="003A1AB1"/>
    <w:rsid w:val="003F4475"/>
    <w:rsid w:val="00401D8E"/>
    <w:rsid w:val="00413B7D"/>
    <w:rsid w:val="00415977"/>
    <w:rsid w:val="00423E1B"/>
    <w:rsid w:val="00435AA2"/>
    <w:rsid w:val="00441B6E"/>
    <w:rsid w:val="00450FBC"/>
    <w:rsid w:val="0045327E"/>
    <w:rsid w:val="00487AC6"/>
    <w:rsid w:val="00490215"/>
    <w:rsid w:val="004B7430"/>
    <w:rsid w:val="004C32A5"/>
    <w:rsid w:val="004C522E"/>
    <w:rsid w:val="004D6370"/>
    <w:rsid w:val="004E3CF9"/>
    <w:rsid w:val="004F520F"/>
    <w:rsid w:val="005078F3"/>
    <w:rsid w:val="005174F9"/>
    <w:rsid w:val="005304B1"/>
    <w:rsid w:val="00530F8D"/>
    <w:rsid w:val="005342DB"/>
    <w:rsid w:val="005404A9"/>
    <w:rsid w:val="0054505F"/>
    <w:rsid w:val="005541D9"/>
    <w:rsid w:val="00577033"/>
    <w:rsid w:val="00596E8D"/>
    <w:rsid w:val="005B0A61"/>
    <w:rsid w:val="005E0252"/>
    <w:rsid w:val="00605D0F"/>
    <w:rsid w:val="00607586"/>
    <w:rsid w:val="0061737E"/>
    <w:rsid w:val="00630F3C"/>
    <w:rsid w:val="006372A7"/>
    <w:rsid w:val="006576AB"/>
    <w:rsid w:val="0069085A"/>
    <w:rsid w:val="00696A86"/>
    <w:rsid w:val="006A0510"/>
    <w:rsid w:val="006D77FB"/>
    <w:rsid w:val="006F30A0"/>
    <w:rsid w:val="00700E9C"/>
    <w:rsid w:val="00726238"/>
    <w:rsid w:val="00745ED3"/>
    <w:rsid w:val="00750A84"/>
    <w:rsid w:val="00753230"/>
    <w:rsid w:val="00762726"/>
    <w:rsid w:val="00791BA8"/>
    <w:rsid w:val="007E2D7C"/>
    <w:rsid w:val="007F17EF"/>
    <w:rsid w:val="00800520"/>
    <w:rsid w:val="00851B0F"/>
    <w:rsid w:val="0088164E"/>
    <w:rsid w:val="00882623"/>
    <w:rsid w:val="008A4CE4"/>
    <w:rsid w:val="008B70C1"/>
    <w:rsid w:val="008C121A"/>
    <w:rsid w:val="008F5345"/>
    <w:rsid w:val="008F786C"/>
    <w:rsid w:val="00900DE5"/>
    <w:rsid w:val="0090274E"/>
    <w:rsid w:val="009136C8"/>
    <w:rsid w:val="00975A56"/>
    <w:rsid w:val="00985EFF"/>
    <w:rsid w:val="009915B2"/>
    <w:rsid w:val="009A3385"/>
    <w:rsid w:val="009C58FA"/>
    <w:rsid w:val="009E727B"/>
    <w:rsid w:val="009F26FD"/>
    <w:rsid w:val="009F6A90"/>
    <w:rsid w:val="00A2040F"/>
    <w:rsid w:val="00A265AF"/>
    <w:rsid w:val="00A26CE9"/>
    <w:rsid w:val="00A43194"/>
    <w:rsid w:val="00A50D3A"/>
    <w:rsid w:val="00A51424"/>
    <w:rsid w:val="00A63756"/>
    <w:rsid w:val="00A6464C"/>
    <w:rsid w:val="00A81CBF"/>
    <w:rsid w:val="00AC0EA3"/>
    <w:rsid w:val="00AC1F6C"/>
    <w:rsid w:val="00AC5717"/>
    <w:rsid w:val="00AD66A9"/>
    <w:rsid w:val="00AE1675"/>
    <w:rsid w:val="00AE7A3C"/>
    <w:rsid w:val="00B60E40"/>
    <w:rsid w:val="00B70ED2"/>
    <w:rsid w:val="00B82FCB"/>
    <w:rsid w:val="00B843C9"/>
    <w:rsid w:val="00B97BE2"/>
    <w:rsid w:val="00BA1E5D"/>
    <w:rsid w:val="00BB46C8"/>
    <w:rsid w:val="00BF2973"/>
    <w:rsid w:val="00C04C21"/>
    <w:rsid w:val="00C14817"/>
    <w:rsid w:val="00C27DB3"/>
    <w:rsid w:val="00C40104"/>
    <w:rsid w:val="00C530A5"/>
    <w:rsid w:val="00C75C7A"/>
    <w:rsid w:val="00C915C1"/>
    <w:rsid w:val="00C92C3D"/>
    <w:rsid w:val="00CE3E66"/>
    <w:rsid w:val="00D04132"/>
    <w:rsid w:val="00D114AF"/>
    <w:rsid w:val="00D278A8"/>
    <w:rsid w:val="00DA1DD6"/>
    <w:rsid w:val="00DA6E95"/>
    <w:rsid w:val="00E10248"/>
    <w:rsid w:val="00E1451E"/>
    <w:rsid w:val="00E15CDA"/>
    <w:rsid w:val="00E25D13"/>
    <w:rsid w:val="00E3635D"/>
    <w:rsid w:val="00E44074"/>
    <w:rsid w:val="00E51C3F"/>
    <w:rsid w:val="00E7140C"/>
    <w:rsid w:val="00E95EC9"/>
    <w:rsid w:val="00E9757D"/>
    <w:rsid w:val="00EA4979"/>
    <w:rsid w:val="00EA7BCF"/>
    <w:rsid w:val="00ED03CE"/>
    <w:rsid w:val="00EE1F3A"/>
    <w:rsid w:val="00EF5CFE"/>
    <w:rsid w:val="00EF63AE"/>
    <w:rsid w:val="00F05886"/>
    <w:rsid w:val="00F05DD5"/>
    <w:rsid w:val="00F745E6"/>
    <w:rsid w:val="00F74785"/>
    <w:rsid w:val="00FA00E8"/>
    <w:rsid w:val="00FA1F3E"/>
    <w:rsid w:val="00FB3E37"/>
    <w:rsid w:val="00FC7A49"/>
    <w:rsid w:val="00FC7EE3"/>
    <w:rsid w:val="00FD697C"/>
    <w:rsid w:val="00FF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F6346"/>
  <w15:docId w15:val="{95FA8544-9D0B-4A34-AF0D-ABA6F42D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/>
    <w:lsdException w:name="heading 5" w:locked="1" w:semiHidden="1" w:uiPriority="0" w:unhideWhenUsed="1"/>
    <w:lsdException w:name="heading 6" w:locked="1" w:semiHidden="1" w:uiPriority="0" w:unhideWhenUsed="1"/>
    <w:lsdException w:name="heading 7" w:locked="1" w:semiHidden="1" w:uiPriority="0" w:unhideWhenUsed="1"/>
    <w:lsdException w:name="heading 8" w:locked="1" w:semiHidden="1" w:uiPriority="0" w:unhideWhenUsed="1"/>
    <w:lsdException w:name="heading 9" w:locked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376BDA"/>
    <w:rPr>
      <w:sz w:val="24"/>
      <w:szCs w:val="24"/>
    </w:rPr>
  </w:style>
  <w:style w:type="paragraph" w:styleId="Nadpis1">
    <w:name w:val="heading 1"/>
    <w:basedOn w:val="Normln"/>
    <w:next w:val="Zkladntext"/>
    <w:link w:val="Nadpis1Char"/>
    <w:uiPriority w:val="9"/>
    <w:qFormat/>
    <w:rsid w:val="00A50D3A"/>
    <w:pPr>
      <w:keepNext/>
      <w:numPr>
        <w:numId w:val="9"/>
      </w:numPr>
      <w:spacing w:before="360" w:after="180" w:line="360" w:lineRule="auto"/>
      <w:outlineLvl w:val="0"/>
    </w:pPr>
    <w:rPr>
      <w:rFonts w:cs="Arial"/>
      <w:b/>
      <w:bCs/>
      <w:color w:val="000000" w:themeColor="text1"/>
      <w:kern w:val="32"/>
      <w:sz w:val="32"/>
      <w:szCs w:val="32"/>
    </w:rPr>
  </w:style>
  <w:style w:type="paragraph" w:styleId="Nadpis2">
    <w:name w:val="heading 2"/>
    <w:basedOn w:val="Normln"/>
    <w:next w:val="Zkladntext"/>
    <w:link w:val="Nadpis2Char"/>
    <w:qFormat/>
    <w:rsid w:val="006F30A0"/>
    <w:pPr>
      <w:keepNext/>
      <w:numPr>
        <w:ilvl w:val="1"/>
        <w:numId w:val="9"/>
      </w:numPr>
      <w:spacing w:before="360" w:after="180" w:line="360" w:lineRule="auto"/>
      <w:outlineLvl w:val="1"/>
    </w:pPr>
    <w:rPr>
      <w:rFonts w:cs="Arial"/>
      <w:b/>
      <w:bCs/>
      <w:iCs/>
      <w:sz w:val="28"/>
      <w:szCs w:val="28"/>
    </w:rPr>
  </w:style>
  <w:style w:type="paragraph" w:styleId="Nadpis3">
    <w:name w:val="heading 3"/>
    <w:basedOn w:val="Normln"/>
    <w:next w:val="Zkladntext"/>
    <w:link w:val="Nadpis3Char"/>
    <w:qFormat/>
    <w:rsid w:val="006F30A0"/>
    <w:pPr>
      <w:keepNext/>
      <w:numPr>
        <w:ilvl w:val="2"/>
        <w:numId w:val="9"/>
      </w:numPr>
      <w:spacing w:before="360" w:after="180" w:line="360" w:lineRule="auto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link w:val="Nadpis4Char"/>
    <w:locked/>
    <w:rsid w:val="00A81CBF"/>
    <w:pPr>
      <w:numPr>
        <w:ilvl w:val="3"/>
        <w:numId w:val="9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locked/>
    <w:rsid w:val="00A81CB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locked/>
    <w:rsid w:val="00A81CBF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locked/>
    <w:rsid w:val="00A81CBF"/>
    <w:pPr>
      <w:numPr>
        <w:ilvl w:val="6"/>
        <w:numId w:val="9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locked/>
    <w:rsid w:val="00A81CBF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locked/>
    <w:rsid w:val="00A81CBF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0D3A"/>
    <w:rPr>
      <w:rFonts w:cs="Arial"/>
      <w:b/>
      <w:bCs/>
      <w:color w:val="000000" w:themeColor="text1"/>
      <w:kern w:val="32"/>
      <w:sz w:val="32"/>
      <w:szCs w:val="32"/>
    </w:rPr>
  </w:style>
  <w:style w:type="paragraph" w:styleId="Zkladntext">
    <w:name w:val="Body Text"/>
    <w:basedOn w:val="Normln"/>
    <w:link w:val="ZkladntextChar"/>
    <w:uiPriority w:val="99"/>
    <w:unhideWhenUsed/>
    <w:qFormat/>
    <w:rsid w:val="00AE7A3C"/>
    <w:pPr>
      <w:spacing w:after="180" w:line="360" w:lineRule="auto"/>
      <w:jc w:val="both"/>
    </w:pPr>
  </w:style>
  <w:style w:type="character" w:customStyle="1" w:styleId="ZkladntextChar">
    <w:name w:val="Základní text Char"/>
    <w:basedOn w:val="Standardnpsmoodstavce"/>
    <w:link w:val="Zkladntext"/>
    <w:rsid w:val="00AE7A3C"/>
    <w:rPr>
      <w:sz w:val="24"/>
      <w:szCs w:val="24"/>
    </w:rPr>
  </w:style>
  <w:style w:type="character" w:customStyle="1" w:styleId="Nadpis2Char">
    <w:name w:val="Nadpis 2 Char"/>
    <w:basedOn w:val="Standardnpsmoodstavce"/>
    <w:link w:val="Nadpis2"/>
    <w:rsid w:val="006F30A0"/>
    <w:rPr>
      <w:rFonts w:cs="Arial"/>
      <w:b/>
      <w:bCs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rsid w:val="006F30A0"/>
    <w:rPr>
      <w:rFonts w:cs="Arial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rsid w:val="00A81CBF"/>
    <w:rPr>
      <w:b/>
      <w:bCs/>
      <w:sz w:val="24"/>
      <w:szCs w:val="24"/>
    </w:rPr>
  </w:style>
  <w:style w:type="character" w:customStyle="1" w:styleId="Nadpis5Char">
    <w:name w:val="Nadpis 5 Char"/>
    <w:basedOn w:val="Standardnpsmoodstavce"/>
    <w:link w:val="Nadpis5"/>
    <w:rsid w:val="00A81CBF"/>
    <w:rPr>
      <w:b/>
      <w:bCs/>
      <w:i/>
      <w:iCs/>
      <w:sz w:val="26"/>
      <w:szCs w:val="26"/>
    </w:rPr>
  </w:style>
  <w:style w:type="character" w:customStyle="1" w:styleId="Nadpis6Char">
    <w:name w:val="Nadpis 6 Char"/>
    <w:basedOn w:val="Standardnpsmoodstavce"/>
    <w:link w:val="Nadpis6"/>
    <w:rsid w:val="00A81CBF"/>
    <w:rPr>
      <w:b/>
      <w:bCs/>
      <w:sz w:val="22"/>
      <w:szCs w:val="22"/>
    </w:rPr>
  </w:style>
  <w:style w:type="character" w:customStyle="1" w:styleId="Nadpis7Char">
    <w:name w:val="Nadpis 7 Char"/>
    <w:basedOn w:val="Standardnpsmoodstavce"/>
    <w:link w:val="Nadpis7"/>
    <w:rsid w:val="00A81CBF"/>
    <w:rPr>
      <w:sz w:val="24"/>
      <w:szCs w:val="24"/>
    </w:rPr>
  </w:style>
  <w:style w:type="character" w:customStyle="1" w:styleId="Nadpis8Char">
    <w:name w:val="Nadpis 8 Char"/>
    <w:basedOn w:val="Standardnpsmoodstavce"/>
    <w:link w:val="Nadpis8"/>
    <w:rsid w:val="00A81CBF"/>
    <w:rPr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rsid w:val="00A81CBF"/>
    <w:rPr>
      <w:rFonts w:ascii="Arial" w:hAnsi="Arial" w:cs="Arial"/>
      <w:sz w:val="22"/>
      <w:szCs w:val="22"/>
    </w:rPr>
  </w:style>
  <w:style w:type="character" w:styleId="Siln">
    <w:name w:val="Strong"/>
    <w:basedOn w:val="Standardnpsmoodstavce"/>
    <w:rsid w:val="00A81CBF"/>
    <w:rPr>
      <w:b/>
      <w:bCs/>
    </w:rPr>
  </w:style>
  <w:style w:type="paragraph" w:styleId="Titulek">
    <w:name w:val="caption"/>
    <w:basedOn w:val="Normln"/>
    <w:next w:val="Normln"/>
    <w:unhideWhenUsed/>
    <w:qFormat/>
    <w:rsid w:val="00AE7A3C"/>
    <w:pPr>
      <w:spacing w:line="360" w:lineRule="auto"/>
    </w:pPr>
    <w:rPr>
      <w:b/>
      <w:bCs/>
      <w:sz w:val="20"/>
      <w:szCs w:val="18"/>
    </w:rPr>
  </w:style>
  <w:style w:type="paragraph" w:styleId="slovanseznam">
    <w:name w:val="List Number"/>
    <w:basedOn w:val="Normln"/>
    <w:uiPriority w:val="99"/>
    <w:unhideWhenUsed/>
    <w:rsid w:val="00AE7A3C"/>
    <w:pPr>
      <w:numPr>
        <w:numId w:val="10"/>
      </w:numPr>
      <w:spacing w:line="360" w:lineRule="auto"/>
      <w:ind w:left="357" w:hanging="357"/>
      <w:contextualSpacing/>
    </w:pPr>
  </w:style>
  <w:style w:type="paragraph" w:styleId="slovanseznam3">
    <w:name w:val="List Number 3"/>
    <w:basedOn w:val="Normln"/>
    <w:uiPriority w:val="99"/>
    <w:unhideWhenUsed/>
    <w:rsid w:val="00AE7A3C"/>
    <w:pPr>
      <w:numPr>
        <w:numId w:val="12"/>
      </w:numPr>
      <w:spacing w:line="360" w:lineRule="auto"/>
      <w:ind w:left="924" w:hanging="357"/>
      <w:contextualSpacing/>
    </w:pPr>
  </w:style>
  <w:style w:type="paragraph" w:styleId="Seznamsodrkami">
    <w:name w:val="List Bullet"/>
    <w:basedOn w:val="Normln"/>
    <w:uiPriority w:val="99"/>
    <w:unhideWhenUsed/>
    <w:rsid w:val="005078F3"/>
    <w:pPr>
      <w:numPr>
        <w:numId w:val="15"/>
      </w:numPr>
      <w:spacing w:line="360" w:lineRule="auto"/>
      <w:ind w:left="357" w:hanging="357"/>
      <w:contextualSpacing/>
    </w:pPr>
  </w:style>
  <w:style w:type="paragraph" w:styleId="Seznamsodrkami3">
    <w:name w:val="List Bullet 3"/>
    <w:basedOn w:val="Normln"/>
    <w:uiPriority w:val="99"/>
    <w:unhideWhenUsed/>
    <w:rsid w:val="00AE7A3C"/>
    <w:pPr>
      <w:numPr>
        <w:numId w:val="17"/>
      </w:numPr>
      <w:spacing w:line="360" w:lineRule="auto"/>
      <w:ind w:left="924" w:hanging="357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50FB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50FBC"/>
  </w:style>
  <w:style w:type="character" w:styleId="Znakapoznpodarou">
    <w:name w:val="footnote reference"/>
    <w:basedOn w:val="Standardnpsmoodstavce"/>
    <w:uiPriority w:val="99"/>
    <w:semiHidden/>
    <w:unhideWhenUsed/>
    <w:rsid w:val="00450FBC"/>
    <w:rPr>
      <w:vertAlign w:val="superscript"/>
    </w:rPr>
  </w:style>
  <w:style w:type="paragraph" w:styleId="Nzev">
    <w:name w:val="Title"/>
    <w:next w:val="Zkladntext"/>
    <w:link w:val="NzevChar"/>
    <w:qFormat/>
    <w:rsid w:val="00FB3E37"/>
    <w:pPr>
      <w:keepNext/>
      <w:spacing w:before="360" w:after="180" w:line="360" w:lineRule="auto"/>
    </w:pPr>
    <w:rPr>
      <w:b/>
      <w:kern w:val="32"/>
      <w:sz w:val="32"/>
      <w:szCs w:val="52"/>
    </w:rPr>
  </w:style>
  <w:style w:type="character" w:customStyle="1" w:styleId="NzevChar">
    <w:name w:val="Název Char"/>
    <w:basedOn w:val="Standardnpsmoodstavce"/>
    <w:link w:val="Nzev"/>
    <w:rsid w:val="00FB3E37"/>
    <w:rPr>
      <w:b/>
      <w:kern w:val="32"/>
      <w:sz w:val="32"/>
      <w:szCs w:val="52"/>
    </w:rPr>
  </w:style>
  <w:style w:type="character" w:styleId="Hypertextovodkaz">
    <w:name w:val="Hyperlink"/>
    <w:basedOn w:val="Standardnpsmoodstavce"/>
    <w:uiPriority w:val="99"/>
    <w:unhideWhenUsed/>
    <w:rsid w:val="006576AB"/>
    <w:rPr>
      <w:color w:val="0000FF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6576AB"/>
  </w:style>
  <w:style w:type="paragraph" w:styleId="Bezmezer">
    <w:name w:val="No Spacing"/>
    <w:uiPriority w:val="1"/>
    <w:rsid w:val="006576AB"/>
    <w:rPr>
      <w:sz w:val="24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6576A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576AB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6576AB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26CE9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26CE9"/>
    <w:rPr>
      <w:sz w:val="24"/>
      <w:szCs w:val="24"/>
    </w:rPr>
  </w:style>
  <w:style w:type="paragraph" w:styleId="Citt">
    <w:name w:val="Quote"/>
    <w:basedOn w:val="Normln"/>
    <w:next w:val="Normln"/>
    <w:link w:val="CittChar"/>
    <w:uiPriority w:val="29"/>
    <w:qFormat/>
    <w:rsid w:val="000C684D"/>
    <w:pPr>
      <w:spacing w:before="200" w:after="160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0C684D"/>
    <w:rPr>
      <w:i/>
      <w:iCs/>
      <w:sz w:val="24"/>
      <w:szCs w:val="24"/>
    </w:rPr>
  </w:style>
  <w:style w:type="paragraph" w:customStyle="1" w:styleId="Textprispevku">
    <w:name w:val="Text prispevku"/>
    <w:basedOn w:val="Normln"/>
    <w:rsid w:val="008B70C1"/>
    <w:pPr>
      <w:spacing w:after="120"/>
      <w:jc w:val="both"/>
    </w:pPr>
    <w:rPr>
      <w:szCs w:val="22"/>
      <w:lang w:val="en-GB" w:eastAsia="sk-SK"/>
    </w:rPr>
  </w:style>
  <w:style w:type="character" w:styleId="Zstupntext">
    <w:name w:val="Placeholder Text"/>
    <w:basedOn w:val="Standardnpsmoodstavce"/>
    <w:uiPriority w:val="99"/>
    <w:semiHidden/>
    <w:rsid w:val="00882623"/>
    <w:rPr>
      <w:color w:val="808080"/>
    </w:rPr>
  </w:style>
  <w:style w:type="paragraph" w:styleId="Bibliografie">
    <w:name w:val="Bibliography"/>
    <w:basedOn w:val="Normln"/>
    <w:next w:val="Normln"/>
    <w:uiPriority w:val="37"/>
    <w:unhideWhenUsed/>
    <w:rsid w:val="007F17EF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13B7D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1024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0248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E1451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1451E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1451E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1451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1451E"/>
    <w:rPr>
      <w:b/>
      <w:bCs/>
    </w:rPr>
  </w:style>
  <w:style w:type="character" w:styleId="Sledovanodkaz">
    <w:name w:val="FollowedHyperlink"/>
    <w:basedOn w:val="Standardnpsmoodstavce"/>
    <w:uiPriority w:val="99"/>
    <w:semiHidden/>
    <w:unhideWhenUsed/>
    <w:rsid w:val="00EA7BCF"/>
    <w:rPr>
      <w:color w:val="800080" w:themeColor="followedHyperlink"/>
      <w:u w:val="single"/>
    </w:rPr>
  </w:style>
  <w:style w:type="paragraph" w:styleId="Odstavecseseznamem">
    <w:name w:val="List Paragraph"/>
    <w:basedOn w:val="Normln"/>
    <w:uiPriority w:val="34"/>
    <w:qFormat/>
    <w:rsid w:val="00FA1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glossaryDocument" Target="glossary/document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spj\AppData\Local\Temp\Sablona_zaverecna_prace_VSP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74979B426C42018B04E00F1DD0CDF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C3D11E8-2F3E-44E4-8743-75802CBD8AE2}"/>
      </w:docPartPr>
      <w:docPartBody>
        <w:p w:rsidR="00645426" w:rsidRDefault="00490D89" w:rsidP="00490D89">
          <w:pPr>
            <w:pStyle w:val="7174979B426C42018B04E00F1DD0CDF31"/>
          </w:pPr>
          <w:r w:rsidRPr="00343B3A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AF9"/>
    <w:rsid w:val="00035898"/>
    <w:rsid w:val="000B2B25"/>
    <w:rsid w:val="00306ADE"/>
    <w:rsid w:val="00400036"/>
    <w:rsid w:val="00490D89"/>
    <w:rsid w:val="005646AE"/>
    <w:rsid w:val="0056769E"/>
    <w:rsid w:val="005C2C5F"/>
    <w:rsid w:val="006144BD"/>
    <w:rsid w:val="0064035D"/>
    <w:rsid w:val="00645426"/>
    <w:rsid w:val="006C24C9"/>
    <w:rsid w:val="006E60B8"/>
    <w:rsid w:val="00842A3D"/>
    <w:rsid w:val="0084557C"/>
    <w:rsid w:val="00924D68"/>
    <w:rsid w:val="00976AF9"/>
    <w:rsid w:val="00995930"/>
    <w:rsid w:val="00A44059"/>
    <w:rsid w:val="00F2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490D89"/>
    <w:rPr>
      <w:color w:val="808080"/>
    </w:rPr>
  </w:style>
  <w:style w:type="paragraph" w:customStyle="1" w:styleId="7174979B426C42018B04E00F1DD0CDF3">
    <w:name w:val="7174979B426C42018B04E00F1DD0CDF3"/>
  </w:style>
  <w:style w:type="paragraph" w:customStyle="1" w:styleId="E72EA18319E4472782BB396FD6EA7AD8">
    <w:name w:val="E72EA18319E4472782BB396FD6EA7AD8"/>
  </w:style>
  <w:style w:type="paragraph" w:customStyle="1" w:styleId="D71067012C5F47F792F9B5271E42715D">
    <w:name w:val="D71067012C5F47F792F9B5271E42715D"/>
  </w:style>
  <w:style w:type="paragraph" w:customStyle="1" w:styleId="3D8BF999D4F14FE1A99EFFDD08D0222D">
    <w:name w:val="3D8BF999D4F14FE1A99EFFDD08D0222D"/>
  </w:style>
  <w:style w:type="paragraph" w:customStyle="1" w:styleId="AB795ECFE24242A2984B89F9668229C2">
    <w:name w:val="AB795ECFE24242A2984B89F9668229C2"/>
  </w:style>
  <w:style w:type="paragraph" w:customStyle="1" w:styleId="72C0DEC91E724EF69FF9196CE85DD086">
    <w:name w:val="72C0DEC91E724EF69FF9196CE85DD086"/>
    <w:rsid w:val="006E60B8"/>
    <w:pPr>
      <w:spacing w:after="160" w:line="259" w:lineRule="auto"/>
    </w:pPr>
  </w:style>
  <w:style w:type="paragraph" w:customStyle="1" w:styleId="9773A12195D24A9A89E406E68D3D3466">
    <w:name w:val="9773A12195D24A9A89E406E68D3D3466"/>
    <w:rsid w:val="006E60B8"/>
    <w:pPr>
      <w:spacing w:after="160" w:line="259" w:lineRule="auto"/>
    </w:pPr>
  </w:style>
  <w:style w:type="paragraph" w:customStyle="1" w:styleId="7174979B426C42018B04E00F1DD0CDF31">
    <w:name w:val="7174979B426C42018B04E00F1DD0CDF31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20578F71044E75852BB0F66218FB7F">
    <w:name w:val="7720578F71044E75852BB0F66218FB7F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C0DEC91E724EF69FF9196CE85DD0861">
    <w:name w:val="72C0DEC91E724EF69FF9196CE85DD08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773A12195D24A9A89E406E68D3D34661">
    <w:name w:val="9773A12195D24A9A89E406E68D3D346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2EA18319E4472782BB396FD6EA7AD81">
    <w:name w:val="E72EA18319E4472782BB396FD6EA7AD8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1067012C5F47F792F9B5271E42715D1">
    <w:name w:val="D71067012C5F47F792F9B5271E42715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8BF999D4F14FE1A99EFFDD08D0222D1">
    <w:name w:val="3D8BF999D4F14FE1A99EFFDD08D0222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795ECFE24242A2984B89F9668229C21">
    <w:name w:val="AB795ECFE24242A2984B89F9668229C2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Den83</b:Tag>
    <b:SourceType>ArticleInAPeriodical</b:SourceType>
    <b:Guid>{3D537260-1526-4E31-A47E-BED75F3765C9}</b:Guid>
    <b:LCID>en-GB</b:LCID>
    <b:Title>The Three Column Spine and Its Significance in the Classification of Acute Thoracolumbar spine injuries</b:Title>
    <b:PeriodicalTitle>Spine</b:PeriodicalTitle>
    <b:Year>1983</b:Year>
    <b:Pages>817-831</b:Pages>
    <b:Author>
      <b:Author>
        <b:NameList>
          <b:Person>
            <b:Last>Denis</b:Last>
            <b:First>F</b:First>
          </b:Person>
        </b:NameList>
      </b:Author>
    </b:Author>
    <b:Volume>8</b:Volume>
    <b:Issue>2</b:Issue>
    <b:RefOrder>1</b:RefOrder>
  </b:Source>
  <b:Source>
    <b:Tag>Buc95</b:Tag>
    <b:SourceType>ArticleInAPeriodical</b:SourceType>
    <b:Guid>{BA312F38-A347-46FC-8D74-9B762C1C7EE3}</b:Guid>
    <b:Title>Bone Biology. Part I: Structure, blood supply, cells, matriz and mineralization. Part II: Formation, form, remodelling and regulation of cell function.</b:Title>
    <b:Year>1995</b:Year>
    <b:LCID>cs-CZ</b:LCID>
    <b:PeriodicalTitle>Journal of Bone and Joint Surgery</b:PeriodicalTitle>
    <b:Pages>1256-1289</b:Pages>
    <b:Author>
      <b:Author>
        <b:NameList>
          <b:Person>
            <b:Last>Buckwalter</b:Last>
            <b:First>J</b:First>
            <b:Middle>A</b:Middle>
          </b:Person>
          <b:Person>
            <b:Last>Glimcher</b:Last>
            <b:First>M</b:First>
            <b:Middle>J</b:Middle>
          </b:Person>
          <b:Person>
            <b:Last>Cooper</b:Last>
            <b:First>R</b:First>
            <b:Middle>R</b:Middle>
          </b:Person>
        </b:NameList>
      </b:Author>
    </b:Author>
    <b:Volume>77A</b:Volume>
    <b:Issue>12</b:Issue>
    <b:RefOrder>2</b:RefOrder>
  </b:Source>
</b:Sources>
</file>

<file path=customXml/itemProps1.xml><?xml version="1.0" encoding="utf-8"?>
<ds:datastoreItem xmlns:ds="http://schemas.openxmlformats.org/officeDocument/2006/customXml" ds:itemID="{1787B9E8-4E67-4DE4-B5ED-46924B243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Sablona_zaverecna_prace_VSPJ.dotx</Template>
  <TotalTime>200</TotalTime>
  <Pages>21</Pages>
  <Words>1227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VSPJ</Company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</dc:creator>
  <cp:lastModifiedBy>Tomáš Cink</cp:lastModifiedBy>
  <cp:revision>26</cp:revision>
  <cp:lastPrinted>2018-01-30T10:54:00Z</cp:lastPrinted>
  <dcterms:created xsi:type="dcterms:W3CDTF">2018-02-27T06:27:00Z</dcterms:created>
  <dcterms:modified xsi:type="dcterms:W3CDTF">2019-05-30T05:49:00Z</dcterms:modified>
</cp:coreProperties>
</file>