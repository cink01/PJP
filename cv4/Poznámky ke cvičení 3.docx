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5D" w:rsidRDefault="00C67B76">
      <w:r>
        <w:t>Poznámky ke cvičení 3</w:t>
      </w:r>
    </w:p>
    <w:p w:rsidR="00C67B76" w:rsidRDefault="00C67B76"/>
    <w:p w:rsidR="00C67B76" w:rsidRDefault="00C67B76"/>
    <w:p w:rsidR="00C67B76" w:rsidRDefault="00C67B76">
      <w:r>
        <w:t>Pokud nejde kompilace:</w:t>
      </w:r>
    </w:p>
    <w:p w:rsidR="00C67B76" w:rsidRDefault="00C67B76"/>
    <w:p w:rsidR="00C67B76" w:rsidRDefault="00C67B76">
      <w:r>
        <w:t xml:space="preserve">Pokud chci vložit jméno výstupního souboru pro </w:t>
      </w:r>
      <w:proofErr w:type="spellStart"/>
      <w:r>
        <w:t>flex</w:t>
      </w:r>
      <w:proofErr w:type="spellEnd"/>
    </w:p>
    <w:p w:rsidR="00C67B76" w:rsidRPr="00702B88" w:rsidRDefault="00C67B76">
      <w:pPr>
        <w:rPr>
          <w:b/>
        </w:rPr>
      </w:pPr>
      <w:r w:rsidRPr="00702B88">
        <w:rPr>
          <w:b/>
        </w:rPr>
        <w:t xml:space="preserve">$ </w:t>
      </w:r>
      <w:proofErr w:type="spellStart"/>
      <w:r w:rsidRPr="00702B88">
        <w:rPr>
          <w:b/>
        </w:rPr>
        <w:t>flex</w:t>
      </w:r>
      <w:proofErr w:type="spellEnd"/>
      <w:r w:rsidRPr="00702B88">
        <w:rPr>
          <w:b/>
        </w:rPr>
        <w:t xml:space="preserve">  -o lex1.yy.c   h2_1.l</w:t>
      </w:r>
    </w:p>
    <w:p w:rsidR="00C67B76" w:rsidRDefault="00C67B76"/>
    <w:p w:rsidR="00C67B76" w:rsidRDefault="00C67B76" w:rsidP="00C67B76">
      <w:pPr>
        <w:pStyle w:val="Default"/>
      </w:pPr>
    </w:p>
    <w:p w:rsidR="00C67B76" w:rsidRDefault="00C67B76" w:rsidP="00C67B76">
      <w:pPr>
        <w:pStyle w:val="Default"/>
      </w:pPr>
      <w:r>
        <w:t xml:space="preserve"> </w:t>
      </w:r>
    </w:p>
    <w:p w:rsidR="00C67B76" w:rsidRDefault="00C67B76" w:rsidP="00C67B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případě, že systém po spuštění programu nenajde příslušnou </w:t>
      </w:r>
      <w:r>
        <w:rPr>
          <w:i/>
          <w:iCs/>
          <w:sz w:val="23"/>
          <w:szCs w:val="23"/>
        </w:rPr>
        <w:t xml:space="preserve">&lt;.so&gt; </w:t>
      </w:r>
      <w:r>
        <w:rPr>
          <w:sz w:val="23"/>
          <w:szCs w:val="23"/>
        </w:rPr>
        <w:t xml:space="preserve">knihovnu, je nutné vyexportovat její cestu mezi systémové proměnné příkazem: </w:t>
      </w:r>
    </w:p>
    <w:p w:rsidR="00C67B76" w:rsidRPr="00702B88" w:rsidRDefault="00C67B76" w:rsidP="00C67B76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 </w:t>
      </w:r>
      <w:r w:rsidRPr="00702B88">
        <w:rPr>
          <w:b/>
          <w:sz w:val="23"/>
          <w:szCs w:val="23"/>
        </w:rPr>
        <w:t>export LD_LIBRARY_PATH=/</w:t>
      </w:r>
      <w:proofErr w:type="spellStart"/>
      <w:r w:rsidRPr="00702B88">
        <w:rPr>
          <w:b/>
          <w:sz w:val="23"/>
          <w:szCs w:val="23"/>
        </w:rPr>
        <w:t>usr</w:t>
      </w:r>
      <w:proofErr w:type="spellEnd"/>
      <w:r w:rsidRPr="00702B88">
        <w:rPr>
          <w:b/>
          <w:sz w:val="23"/>
          <w:szCs w:val="23"/>
        </w:rPr>
        <w:t>/</w:t>
      </w:r>
      <w:proofErr w:type="spellStart"/>
      <w:r w:rsidRPr="00702B88">
        <w:rPr>
          <w:b/>
          <w:sz w:val="23"/>
          <w:szCs w:val="23"/>
        </w:rPr>
        <w:t>local</w:t>
      </w:r>
      <w:proofErr w:type="spellEnd"/>
      <w:r w:rsidRPr="00702B88">
        <w:rPr>
          <w:b/>
          <w:sz w:val="23"/>
          <w:szCs w:val="23"/>
        </w:rPr>
        <w:t xml:space="preserve">/lib </w:t>
      </w:r>
      <w:r w:rsidR="003413BE">
        <w:rPr>
          <w:b/>
          <w:sz w:val="23"/>
          <w:szCs w:val="23"/>
        </w:rPr>
        <w:t xml:space="preserve">   pro 195.113.207.171</w:t>
      </w:r>
      <w:r w:rsidR="00F41807">
        <w:rPr>
          <w:b/>
          <w:sz w:val="23"/>
          <w:szCs w:val="23"/>
        </w:rPr>
        <w:t xml:space="preserve">, ne pro </w:t>
      </w:r>
      <w:proofErr w:type="spellStart"/>
      <w:r w:rsidR="00F41807">
        <w:rPr>
          <w:b/>
          <w:sz w:val="23"/>
          <w:szCs w:val="23"/>
        </w:rPr>
        <w:t>cygwin</w:t>
      </w:r>
      <w:proofErr w:type="spellEnd"/>
    </w:p>
    <w:p w:rsidR="00C67B76" w:rsidRDefault="00C67B76" w:rsidP="00C67B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výsledku se lze přesvědčit např. příkazy </w:t>
      </w:r>
    </w:p>
    <w:p w:rsidR="00C67B76" w:rsidRDefault="00C67B76" w:rsidP="00C67B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  <w:proofErr w:type="spellStart"/>
      <w:r>
        <w:rPr>
          <w:sz w:val="23"/>
          <w:szCs w:val="23"/>
        </w:rPr>
        <w:t>env</w:t>
      </w:r>
      <w:proofErr w:type="spellEnd"/>
      <w:r>
        <w:rPr>
          <w:sz w:val="23"/>
          <w:szCs w:val="23"/>
        </w:rPr>
        <w:t xml:space="preserve"> | more nebo </w:t>
      </w:r>
    </w:p>
    <w:p w:rsidR="00C67B76" w:rsidRDefault="00C67B76" w:rsidP="00C67B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  <w:proofErr w:type="spellStart"/>
      <w:r>
        <w:rPr>
          <w:sz w:val="23"/>
          <w:szCs w:val="23"/>
        </w:rPr>
        <w:t>env</w:t>
      </w:r>
      <w:proofErr w:type="spellEnd"/>
      <w:r>
        <w:rPr>
          <w:sz w:val="23"/>
          <w:szCs w:val="23"/>
        </w:rPr>
        <w:t xml:space="preserve"> | grep “LD” nebo </w:t>
      </w:r>
    </w:p>
    <w:p w:rsidR="00C67B76" w:rsidRDefault="00C67B76" w:rsidP="00C67B76">
      <w:pPr>
        <w:rPr>
          <w:sz w:val="23"/>
          <w:szCs w:val="23"/>
        </w:rPr>
      </w:pPr>
      <w:r>
        <w:rPr>
          <w:sz w:val="23"/>
          <w:szCs w:val="23"/>
        </w:rPr>
        <w:t>&gt; echo $LD_LIBRARY_PATH</w:t>
      </w:r>
    </w:p>
    <w:p w:rsidR="00C67B76" w:rsidRDefault="00C67B76" w:rsidP="00C67B76">
      <w:pPr>
        <w:rPr>
          <w:sz w:val="23"/>
          <w:szCs w:val="23"/>
        </w:rPr>
      </w:pPr>
    </w:p>
    <w:p w:rsidR="00C67B76" w:rsidRPr="00702B88" w:rsidRDefault="00C67B76" w:rsidP="00C67B76">
      <w:pPr>
        <w:rPr>
          <w:b/>
          <w:sz w:val="23"/>
          <w:szCs w:val="23"/>
        </w:rPr>
      </w:pPr>
      <w:bookmarkStart w:id="0" w:name="_GoBack"/>
      <w:proofErr w:type="spellStart"/>
      <w:r w:rsidRPr="00702B88">
        <w:rPr>
          <w:b/>
          <w:sz w:val="23"/>
          <w:szCs w:val="23"/>
        </w:rPr>
        <w:t>gcc</w:t>
      </w:r>
      <w:proofErr w:type="spellEnd"/>
      <w:r w:rsidRPr="00702B88">
        <w:rPr>
          <w:b/>
          <w:sz w:val="23"/>
          <w:szCs w:val="23"/>
        </w:rPr>
        <w:t xml:space="preserve"> -o h2_1 lex1.</w:t>
      </w:r>
      <w:proofErr w:type="gramStart"/>
      <w:r w:rsidRPr="00702B88">
        <w:rPr>
          <w:b/>
          <w:sz w:val="23"/>
          <w:szCs w:val="23"/>
        </w:rPr>
        <w:t xml:space="preserve">yy.c </w:t>
      </w:r>
      <w:r w:rsidR="00C0781F" w:rsidRPr="00702B88">
        <w:rPr>
          <w:b/>
          <w:sz w:val="23"/>
          <w:szCs w:val="23"/>
        </w:rPr>
        <w:t>–</w:t>
      </w:r>
      <w:proofErr w:type="spellStart"/>
      <w:r w:rsidRPr="00702B88">
        <w:rPr>
          <w:b/>
          <w:sz w:val="23"/>
          <w:szCs w:val="23"/>
        </w:rPr>
        <w:t>lfl</w:t>
      </w:r>
      <w:proofErr w:type="spellEnd"/>
      <w:proofErr w:type="gramEnd"/>
    </w:p>
    <w:bookmarkEnd w:id="0"/>
    <w:p w:rsidR="00C0781F" w:rsidRDefault="00C0781F" w:rsidP="00C67B76">
      <w:pPr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lfl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flexová</w:t>
      </w:r>
      <w:proofErr w:type="spellEnd"/>
      <w:r>
        <w:rPr>
          <w:sz w:val="23"/>
          <w:szCs w:val="23"/>
        </w:rPr>
        <w:t xml:space="preserve"> knihovna</w:t>
      </w:r>
    </w:p>
    <w:p w:rsidR="00C67B76" w:rsidRDefault="00C67B76" w:rsidP="00C67B76"/>
    <w:sectPr w:rsidR="00C67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76"/>
    <w:rsid w:val="002433D3"/>
    <w:rsid w:val="003413BE"/>
    <w:rsid w:val="0043716B"/>
    <w:rsid w:val="00702B88"/>
    <w:rsid w:val="00884B20"/>
    <w:rsid w:val="00C0781F"/>
    <w:rsid w:val="00C67B76"/>
    <w:rsid w:val="00F4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3813"/>
  <w15:chartTrackingRefBased/>
  <w15:docId w15:val="{0387BC94-479A-46C3-8D47-EC85741B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C67B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CF18E-D862-4266-957A-EF44BADB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D2C35316</Template>
  <TotalTime>22</TotalTime>
  <Pages>1</Pages>
  <Words>75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vspj</cp:lastModifiedBy>
  <cp:revision>5</cp:revision>
  <dcterms:created xsi:type="dcterms:W3CDTF">2017-03-13T09:14:00Z</dcterms:created>
  <dcterms:modified xsi:type="dcterms:W3CDTF">2017-03-13T12:47:00Z</dcterms:modified>
</cp:coreProperties>
</file>