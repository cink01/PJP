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2BB" w:rsidRDefault="00E222BB" w:rsidP="002D1786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Důležité pro projekt</w:t>
      </w:r>
      <w:r w:rsidR="00B2702D">
        <w:rPr>
          <w:b/>
          <w:sz w:val="24"/>
          <w:szCs w:val="24"/>
        </w:rPr>
        <w:t xml:space="preserve">. </w:t>
      </w:r>
    </w:p>
    <w:p w:rsidR="00E222BB" w:rsidRDefault="00E222BB" w:rsidP="002D1786">
      <w:pPr>
        <w:spacing w:after="0" w:line="240" w:lineRule="auto"/>
        <w:jc w:val="center"/>
        <w:rPr>
          <w:b/>
          <w:sz w:val="24"/>
          <w:szCs w:val="24"/>
        </w:rPr>
      </w:pPr>
    </w:p>
    <w:p w:rsidR="000960F8" w:rsidRPr="00A53802" w:rsidRDefault="00C92F61" w:rsidP="002D1786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Pokročilá tabulka symbolů, d</w:t>
      </w:r>
      <w:r w:rsidR="00AC3F8E">
        <w:rPr>
          <w:b/>
          <w:sz w:val="24"/>
          <w:szCs w:val="24"/>
        </w:rPr>
        <w:t>ědičné atributy a generování tříadresového kódu</w:t>
      </w:r>
    </w:p>
    <w:p w:rsidR="000960F8" w:rsidRPr="00A53802" w:rsidRDefault="000960F8" w:rsidP="000960F8">
      <w:pPr>
        <w:pStyle w:val="Default"/>
        <w:spacing w:after="34"/>
        <w:jc w:val="center"/>
        <w:rPr>
          <w:sz w:val="20"/>
          <w:szCs w:val="20"/>
        </w:rPr>
      </w:pPr>
      <w:r w:rsidRPr="00A53802">
        <w:rPr>
          <w:sz w:val="20"/>
          <w:szCs w:val="20"/>
        </w:rPr>
        <w:t>(195.113.207.171:32)</w:t>
      </w:r>
    </w:p>
    <w:p w:rsidR="00E0717B" w:rsidRPr="00A53802" w:rsidRDefault="00E0717B" w:rsidP="000960F8">
      <w:pPr>
        <w:spacing w:after="0" w:line="240" w:lineRule="auto"/>
        <w:rPr>
          <w:sz w:val="24"/>
          <w:szCs w:val="24"/>
        </w:rPr>
      </w:pPr>
    </w:p>
    <w:p w:rsidR="00E0717B" w:rsidRDefault="000960F8" w:rsidP="0065562B">
      <w:pPr>
        <w:spacing w:after="0" w:line="240" w:lineRule="auto"/>
        <w:ind w:left="708" w:hanging="708"/>
        <w:rPr>
          <w:b/>
          <w:sz w:val="24"/>
          <w:szCs w:val="24"/>
        </w:rPr>
      </w:pPr>
      <w:r w:rsidRPr="00871702">
        <w:rPr>
          <w:b/>
          <w:sz w:val="24"/>
          <w:szCs w:val="24"/>
        </w:rPr>
        <w:t>Cíl</w:t>
      </w:r>
      <w:r w:rsidR="00E0717B">
        <w:rPr>
          <w:b/>
          <w:sz w:val="24"/>
          <w:szCs w:val="24"/>
        </w:rPr>
        <w:t>e</w:t>
      </w:r>
      <w:r w:rsidRPr="00871702">
        <w:rPr>
          <w:b/>
          <w:sz w:val="24"/>
          <w:szCs w:val="24"/>
        </w:rPr>
        <w:t>:</w:t>
      </w:r>
    </w:p>
    <w:p w:rsidR="00E0717B" w:rsidRPr="00E0717B" w:rsidRDefault="008B79F4" w:rsidP="00E0717B">
      <w:pPr>
        <w:pStyle w:val="Odstavecseseznamem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Osvojit si práci s dědičnými atributy v</w:t>
      </w:r>
      <w:r w:rsidR="00B458D4">
        <w:rPr>
          <w:sz w:val="24"/>
          <w:szCs w:val="24"/>
        </w:rPr>
        <w:t xml:space="preserve"> syntaxi generátoru </w:t>
      </w:r>
      <w:proofErr w:type="spellStart"/>
      <w:r w:rsidR="009227B1" w:rsidRPr="00E0717B">
        <w:rPr>
          <w:i/>
          <w:sz w:val="24"/>
          <w:szCs w:val="24"/>
        </w:rPr>
        <w:t>yacc</w:t>
      </w:r>
      <w:proofErr w:type="spellEnd"/>
    </w:p>
    <w:p w:rsidR="00D81426" w:rsidRDefault="008B79F4" w:rsidP="00E0717B">
      <w:pPr>
        <w:pStyle w:val="Odstavecseseznamem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Seznámit se se základy generování jednoduchého mezikódu</w:t>
      </w:r>
    </w:p>
    <w:p w:rsidR="00AA14FA" w:rsidRPr="00871702" w:rsidRDefault="00AA14FA" w:rsidP="001C78C9">
      <w:pPr>
        <w:pBdr>
          <w:bottom w:val="single" w:sz="4" w:space="1" w:color="auto"/>
        </w:pBdr>
        <w:spacing w:before="100" w:beforeAutospacing="1" w:after="120" w:line="240" w:lineRule="auto"/>
        <w:rPr>
          <w:rFonts w:eastAsia="Times New Roman" w:cs="Times New Roman"/>
          <w:b/>
          <w:sz w:val="24"/>
          <w:szCs w:val="24"/>
          <w:lang w:eastAsia="cs-CZ"/>
        </w:rPr>
      </w:pPr>
      <w:r w:rsidRPr="00871702">
        <w:rPr>
          <w:rFonts w:eastAsia="Times New Roman" w:cs="Times New Roman"/>
          <w:b/>
          <w:sz w:val="24"/>
          <w:szCs w:val="24"/>
          <w:lang w:eastAsia="cs-CZ"/>
        </w:rPr>
        <w:t xml:space="preserve">Příklad </w:t>
      </w:r>
      <w:r w:rsidR="009227B1">
        <w:rPr>
          <w:rFonts w:eastAsia="Times New Roman" w:cs="Times New Roman"/>
          <w:b/>
          <w:sz w:val="24"/>
          <w:szCs w:val="24"/>
          <w:lang w:eastAsia="cs-CZ"/>
        </w:rPr>
        <w:t>1</w:t>
      </w:r>
      <w:r w:rsidRPr="00871702">
        <w:rPr>
          <w:rFonts w:eastAsia="Times New Roman" w:cs="Times New Roman"/>
          <w:b/>
          <w:sz w:val="24"/>
          <w:szCs w:val="24"/>
          <w:lang w:eastAsia="cs-CZ"/>
        </w:rPr>
        <w:t xml:space="preserve">: </w:t>
      </w:r>
      <w:r w:rsidR="008B79F4">
        <w:rPr>
          <w:rFonts w:eastAsia="Times New Roman" w:cs="Times New Roman"/>
          <w:b/>
          <w:sz w:val="24"/>
          <w:szCs w:val="24"/>
          <w:lang w:eastAsia="cs-CZ"/>
        </w:rPr>
        <w:t>Typové deklarace a dědičné atributy</w:t>
      </w:r>
    </w:p>
    <w:p w:rsidR="008B79F4" w:rsidRDefault="008B79F4" w:rsidP="008B79F4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 xml:space="preserve">Za použití překladačových generátorů vytvořte program, který je </w:t>
      </w:r>
      <w:r w:rsidR="005668D0">
        <w:rPr>
          <w:rFonts w:eastAsia="Times New Roman" w:cs="Times New Roman"/>
          <w:sz w:val="24"/>
          <w:szCs w:val="24"/>
          <w:lang w:eastAsia="cs-CZ"/>
        </w:rPr>
        <w:t>na základě následující gramatiky:</w:t>
      </w:r>
    </w:p>
    <w:p w:rsidR="008B79F4" w:rsidRDefault="008B79F4" w:rsidP="008B79F4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6720F7" w:rsidRPr="005668D0" w:rsidRDefault="006720F7" w:rsidP="005668D0">
      <w:pPr>
        <w:spacing w:after="0" w:line="240" w:lineRule="auto"/>
        <w:ind w:firstLine="708"/>
        <w:rPr>
          <w:rFonts w:eastAsia="Times New Roman" w:cs="Times New Roman"/>
          <w:b/>
          <w:sz w:val="24"/>
          <w:szCs w:val="24"/>
          <w:lang w:eastAsia="cs-CZ"/>
        </w:rPr>
      </w:pPr>
      <w:r w:rsidRPr="005668D0">
        <w:rPr>
          <w:rFonts w:eastAsia="Times New Roman" w:cs="Times New Roman"/>
          <w:b/>
          <w:sz w:val="24"/>
          <w:szCs w:val="24"/>
          <w:lang w:eastAsia="cs-CZ"/>
        </w:rPr>
        <w:t>Program</w:t>
      </w:r>
      <w:r w:rsidRPr="005668D0">
        <w:rPr>
          <w:rFonts w:eastAsia="Times New Roman" w:cs="Times New Roman"/>
          <w:b/>
          <w:sz w:val="24"/>
          <w:szCs w:val="24"/>
          <w:lang w:eastAsia="cs-CZ"/>
        </w:rPr>
        <w:tab/>
      </w:r>
      <w:r w:rsidR="005668D0">
        <w:rPr>
          <w:rFonts w:eastAsia="Times New Roman" w:cs="Times New Roman"/>
          <w:b/>
          <w:sz w:val="24"/>
          <w:szCs w:val="24"/>
          <w:lang w:eastAsia="cs-CZ"/>
        </w:rPr>
        <w:tab/>
      </w:r>
      <w:r w:rsidRPr="005668D0">
        <w:rPr>
          <w:rFonts w:eastAsia="Times New Roman" w:cs="Times New Roman"/>
          <w:b/>
          <w:sz w:val="24"/>
          <w:szCs w:val="24"/>
          <w:lang w:eastAsia="cs-CZ"/>
        </w:rPr>
        <w:t>--&gt;</w:t>
      </w:r>
      <w:r w:rsidRPr="005668D0">
        <w:rPr>
          <w:rFonts w:eastAsia="Times New Roman" w:cs="Times New Roman"/>
          <w:b/>
          <w:sz w:val="24"/>
          <w:szCs w:val="24"/>
          <w:lang w:eastAsia="cs-CZ"/>
        </w:rPr>
        <w:tab/>
      </w:r>
      <w:proofErr w:type="spellStart"/>
      <w:r w:rsidRPr="005668D0">
        <w:rPr>
          <w:rFonts w:eastAsia="Times New Roman" w:cs="Times New Roman"/>
          <w:b/>
          <w:sz w:val="24"/>
          <w:szCs w:val="24"/>
          <w:lang w:eastAsia="cs-CZ"/>
        </w:rPr>
        <w:t>declarationlist</w:t>
      </w:r>
      <w:proofErr w:type="spellEnd"/>
      <w:r w:rsidR="005668D0">
        <w:rPr>
          <w:rFonts w:eastAsia="Times New Roman" w:cs="Times New Roman"/>
          <w:b/>
          <w:sz w:val="24"/>
          <w:szCs w:val="24"/>
          <w:lang w:eastAsia="cs-CZ"/>
        </w:rPr>
        <w:t xml:space="preserve"> </w:t>
      </w:r>
      <w:r w:rsidRPr="005668D0">
        <w:rPr>
          <w:rFonts w:eastAsia="Times New Roman" w:cs="Times New Roman"/>
          <w:b/>
          <w:sz w:val="24"/>
          <w:szCs w:val="24"/>
          <w:lang w:eastAsia="cs-CZ"/>
        </w:rPr>
        <w:t xml:space="preserve"> </w:t>
      </w:r>
      <w:proofErr w:type="spellStart"/>
      <w:r w:rsidRPr="005668D0">
        <w:rPr>
          <w:rFonts w:eastAsia="Times New Roman" w:cs="Times New Roman"/>
          <w:b/>
          <w:sz w:val="24"/>
          <w:szCs w:val="24"/>
          <w:lang w:eastAsia="cs-CZ"/>
        </w:rPr>
        <w:t>statementlist</w:t>
      </w:r>
      <w:proofErr w:type="spellEnd"/>
    </w:p>
    <w:p w:rsidR="006720F7" w:rsidRPr="005668D0" w:rsidRDefault="006720F7" w:rsidP="005668D0">
      <w:pPr>
        <w:spacing w:after="0" w:line="240" w:lineRule="auto"/>
        <w:ind w:firstLine="708"/>
        <w:rPr>
          <w:rFonts w:eastAsia="Times New Roman" w:cs="Times New Roman"/>
          <w:b/>
          <w:sz w:val="24"/>
          <w:szCs w:val="24"/>
          <w:lang w:eastAsia="cs-CZ"/>
        </w:rPr>
      </w:pPr>
      <w:proofErr w:type="spellStart"/>
      <w:r w:rsidRPr="005668D0">
        <w:rPr>
          <w:rFonts w:eastAsia="Times New Roman" w:cs="Times New Roman"/>
          <w:b/>
          <w:sz w:val="24"/>
          <w:szCs w:val="24"/>
          <w:lang w:eastAsia="cs-CZ"/>
        </w:rPr>
        <w:t>Statementlist</w:t>
      </w:r>
      <w:proofErr w:type="spellEnd"/>
      <w:r w:rsidRPr="005668D0">
        <w:rPr>
          <w:rFonts w:eastAsia="Times New Roman" w:cs="Times New Roman"/>
          <w:b/>
          <w:sz w:val="24"/>
          <w:szCs w:val="24"/>
          <w:lang w:eastAsia="cs-CZ"/>
        </w:rPr>
        <w:tab/>
      </w:r>
      <w:r w:rsidR="005668D0">
        <w:rPr>
          <w:rFonts w:eastAsia="Times New Roman" w:cs="Times New Roman"/>
          <w:b/>
          <w:sz w:val="24"/>
          <w:szCs w:val="24"/>
          <w:lang w:eastAsia="cs-CZ"/>
        </w:rPr>
        <w:tab/>
      </w:r>
      <w:r w:rsidRPr="005668D0">
        <w:rPr>
          <w:rFonts w:eastAsia="Times New Roman" w:cs="Times New Roman"/>
          <w:b/>
          <w:sz w:val="24"/>
          <w:szCs w:val="24"/>
          <w:lang w:eastAsia="cs-CZ"/>
        </w:rPr>
        <w:t>--&gt;</w:t>
      </w:r>
      <w:r w:rsidR="005668D0" w:rsidRPr="005668D0">
        <w:rPr>
          <w:rFonts w:eastAsia="Times New Roman" w:cs="Times New Roman"/>
          <w:b/>
          <w:sz w:val="24"/>
          <w:szCs w:val="24"/>
          <w:lang w:eastAsia="cs-CZ"/>
        </w:rPr>
        <w:tab/>
      </w:r>
      <w:proofErr w:type="spellStart"/>
      <w:r w:rsidR="005668D0" w:rsidRPr="005668D0">
        <w:rPr>
          <w:rFonts w:eastAsia="Times New Roman" w:cs="Times New Roman"/>
          <w:b/>
          <w:sz w:val="24"/>
          <w:szCs w:val="24"/>
          <w:lang w:eastAsia="cs-CZ"/>
        </w:rPr>
        <w:t>empty</w:t>
      </w:r>
      <w:proofErr w:type="spellEnd"/>
    </w:p>
    <w:p w:rsidR="006720F7" w:rsidRPr="005668D0" w:rsidRDefault="005668D0" w:rsidP="005668D0">
      <w:pPr>
        <w:spacing w:after="0" w:line="240" w:lineRule="auto"/>
        <w:ind w:firstLine="708"/>
        <w:rPr>
          <w:rFonts w:eastAsia="Times New Roman" w:cs="Times New Roman"/>
          <w:b/>
          <w:sz w:val="24"/>
          <w:szCs w:val="24"/>
          <w:lang w:eastAsia="cs-CZ"/>
        </w:rPr>
      </w:pPr>
      <w:proofErr w:type="spellStart"/>
      <w:r w:rsidRPr="005668D0">
        <w:rPr>
          <w:rFonts w:eastAsia="Times New Roman" w:cs="Times New Roman"/>
          <w:b/>
          <w:sz w:val="24"/>
          <w:szCs w:val="24"/>
          <w:lang w:eastAsia="cs-CZ"/>
        </w:rPr>
        <w:t>D</w:t>
      </w:r>
      <w:r w:rsidR="006720F7" w:rsidRPr="005668D0">
        <w:rPr>
          <w:rFonts w:eastAsia="Times New Roman" w:cs="Times New Roman"/>
          <w:b/>
          <w:sz w:val="24"/>
          <w:szCs w:val="24"/>
          <w:lang w:eastAsia="cs-CZ"/>
        </w:rPr>
        <w:t>eclarationlist</w:t>
      </w:r>
      <w:proofErr w:type="spellEnd"/>
      <w:r>
        <w:rPr>
          <w:rFonts w:eastAsia="Times New Roman" w:cs="Times New Roman"/>
          <w:b/>
          <w:sz w:val="24"/>
          <w:szCs w:val="24"/>
          <w:lang w:eastAsia="cs-CZ"/>
        </w:rPr>
        <w:tab/>
      </w:r>
      <w:r w:rsidR="006720F7" w:rsidRPr="005668D0">
        <w:rPr>
          <w:rFonts w:eastAsia="Times New Roman" w:cs="Times New Roman"/>
          <w:b/>
          <w:sz w:val="24"/>
          <w:szCs w:val="24"/>
          <w:lang w:eastAsia="cs-CZ"/>
        </w:rPr>
        <w:t>--&gt;</w:t>
      </w:r>
      <w:r w:rsidRPr="005668D0">
        <w:rPr>
          <w:rFonts w:eastAsia="Times New Roman" w:cs="Times New Roman"/>
          <w:b/>
          <w:sz w:val="24"/>
          <w:szCs w:val="24"/>
          <w:lang w:eastAsia="cs-CZ"/>
        </w:rPr>
        <w:tab/>
      </w:r>
      <w:proofErr w:type="spellStart"/>
      <w:r w:rsidR="006720F7" w:rsidRPr="005668D0">
        <w:rPr>
          <w:rFonts w:eastAsia="Times New Roman" w:cs="Times New Roman"/>
          <w:b/>
          <w:sz w:val="24"/>
          <w:szCs w:val="24"/>
          <w:lang w:eastAsia="cs-CZ"/>
        </w:rPr>
        <w:t>declarationlist</w:t>
      </w:r>
      <w:proofErr w:type="spellEnd"/>
      <w:r>
        <w:rPr>
          <w:rFonts w:eastAsia="Times New Roman" w:cs="Times New Roman"/>
          <w:b/>
          <w:sz w:val="24"/>
          <w:szCs w:val="24"/>
          <w:lang w:eastAsia="cs-CZ"/>
        </w:rPr>
        <w:t xml:space="preserve"> </w:t>
      </w:r>
      <w:r w:rsidR="006720F7" w:rsidRPr="005668D0">
        <w:rPr>
          <w:rFonts w:eastAsia="Times New Roman" w:cs="Times New Roman"/>
          <w:b/>
          <w:sz w:val="24"/>
          <w:szCs w:val="24"/>
          <w:lang w:eastAsia="cs-CZ"/>
        </w:rPr>
        <w:t xml:space="preserve"> </w:t>
      </w:r>
      <w:proofErr w:type="spellStart"/>
      <w:r w:rsidR="006720F7" w:rsidRPr="005668D0">
        <w:rPr>
          <w:rFonts w:eastAsia="Times New Roman" w:cs="Times New Roman"/>
          <w:b/>
          <w:sz w:val="24"/>
          <w:szCs w:val="24"/>
          <w:lang w:eastAsia="cs-CZ"/>
        </w:rPr>
        <w:t>declaration</w:t>
      </w:r>
      <w:proofErr w:type="spellEnd"/>
      <w:r w:rsidRPr="005668D0">
        <w:rPr>
          <w:rFonts w:eastAsia="Times New Roman" w:cs="Times New Roman"/>
          <w:b/>
          <w:sz w:val="24"/>
          <w:szCs w:val="24"/>
          <w:lang w:eastAsia="cs-CZ"/>
        </w:rPr>
        <w:t xml:space="preserve"> </w:t>
      </w:r>
      <w:r w:rsidR="006720F7" w:rsidRPr="005668D0">
        <w:rPr>
          <w:rFonts w:eastAsia="Times New Roman" w:cs="Times New Roman"/>
          <w:b/>
          <w:sz w:val="24"/>
          <w:szCs w:val="24"/>
          <w:lang w:eastAsia="cs-CZ"/>
        </w:rPr>
        <w:t>|</w:t>
      </w:r>
      <w:r w:rsidRPr="005668D0">
        <w:rPr>
          <w:rFonts w:eastAsia="Times New Roman" w:cs="Times New Roman"/>
          <w:b/>
          <w:sz w:val="24"/>
          <w:szCs w:val="24"/>
          <w:lang w:eastAsia="cs-CZ"/>
        </w:rPr>
        <w:t xml:space="preserve"> </w:t>
      </w:r>
      <w:proofErr w:type="spellStart"/>
      <w:r w:rsidR="006720F7" w:rsidRPr="005668D0">
        <w:rPr>
          <w:rFonts w:eastAsia="Times New Roman" w:cs="Times New Roman"/>
          <w:b/>
          <w:sz w:val="24"/>
          <w:szCs w:val="24"/>
          <w:lang w:eastAsia="cs-CZ"/>
        </w:rPr>
        <w:t>declaration</w:t>
      </w:r>
      <w:proofErr w:type="spellEnd"/>
    </w:p>
    <w:p w:rsidR="006720F7" w:rsidRPr="005668D0" w:rsidRDefault="006720F7" w:rsidP="005668D0">
      <w:pPr>
        <w:spacing w:after="0" w:line="240" w:lineRule="auto"/>
        <w:ind w:firstLine="708"/>
        <w:rPr>
          <w:rFonts w:eastAsia="Times New Roman" w:cs="Times New Roman"/>
          <w:b/>
          <w:sz w:val="24"/>
          <w:szCs w:val="24"/>
          <w:lang w:eastAsia="cs-CZ"/>
        </w:rPr>
      </w:pPr>
      <w:proofErr w:type="spellStart"/>
      <w:r w:rsidRPr="005668D0">
        <w:rPr>
          <w:rFonts w:eastAsia="Times New Roman" w:cs="Times New Roman"/>
          <w:b/>
          <w:sz w:val="24"/>
          <w:szCs w:val="24"/>
          <w:lang w:eastAsia="cs-CZ"/>
        </w:rPr>
        <w:t>declaration</w:t>
      </w:r>
      <w:proofErr w:type="spellEnd"/>
      <w:r w:rsidR="005668D0" w:rsidRPr="005668D0">
        <w:rPr>
          <w:rFonts w:eastAsia="Times New Roman" w:cs="Times New Roman"/>
          <w:b/>
          <w:sz w:val="24"/>
          <w:szCs w:val="24"/>
          <w:lang w:eastAsia="cs-CZ"/>
        </w:rPr>
        <w:tab/>
      </w:r>
      <w:r w:rsidR="005668D0">
        <w:rPr>
          <w:rFonts w:eastAsia="Times New Roman" w:cs="Times New Roman"/>
          <w:b/>
          <w:sz w:val="24"/>
          <w:szCs w:val="24"/>
          <w:lang w:eastAsia="cs-CZ"/>
        </w:rPr>
        <w:tab/>
      </w:r>
      <w:r w:rsidRPr="005668D0">
        <w:rPr>
          <w:rFonts w:eastAsia="Times New Roman" w:cs="Times New Roman"/>
          <w:b/>
          <w:sz w:val="24"/>
          <w:szCs w:val="24"/>
          <w:lang w:eastAsia="cs-CZ"/>
        </w:rPr>
        <w:t>--&gt;</w:t>
      </w:r>
      <w:r w:rsidR="005668D0" w:rsidRPr="005668D0">
        <w:rPr>
          <w:rFonts w:eastAsia="Times New Roman" w:cs="Times New Roman"/>
          <w:b/>
          <w:sz w:val="24"/>
          <w:szCs w:val="24"/>
          <w:lang w:eastAsia="cs-CZ"/>
        </w:rPr>
        <w:tab/>
      </w:r>
      <w:r w:rsidRPr="005668D0">
        <w:rPr>
          <w:rFonts w:eastAsia="Times New Roman" w:cs="Times New Roman"/>
          <w:b/>
          <w:sz w:val="24"/>
          <w:szCs w:val="24"/>
          <w:lang w:eastAsia="cs-CZ"/>
        </w:rPr>
        <w:t>TYPE</w:t>
      </w:r>
      <w:r w:rsidR="005668D0">
        <w:rPr>
          <w:rFonts w:eastAsia="Times New Roman" w:cs="Times New Roman"/>
          <w:b/>
          <w:sz w:val="24"/>
          <w:szCs w:val="24"/>
          <w:lang w:eastAsia="cs-CZ"/>
        </w:rPr>
        <w:t xml:space="preserve"> </w:t>
      </w:r>
      <w:r w:rsidRPr="005668D0">
        <w:rPr>
          <w:rFonts w:eastAsia="Times New Roman" w:cs="Times New Roman"/>
          <w:b/>
          <w:sz w:val="24"/>
          <w:szCs w:val="24"/>
          <w:lang w:eastAsia="cs-CZ"/>
        </w:rPr>
        <w:t xml:space="preserve"> </w:t>
      </w:r>
      <w:proofErr w:type="spellStart"/>
      <w:r w:rsidRPr="005668D0">
        <w:rPr>
          <w:rFonts w:eastAsia="Times New Roman" w:cs="Times New Roman"/>
          <w:b/>
          <w:sz w:val="24"/>
          <w:szCs w:val="24"/>
          <w:lang w:eastAsia="cs-CZ"/>
        </w:rPr>
        <w:t>variablelist</w:t>
      </w:r>
      <w:proofErr w:type="spellEnd"/>
      <w:r w:rsidRPr="005668D0">
        <w:rPr>
          <w:rFonts w:eastAsia="Times New Roman" w:cs="Times New Roman"/>
          <w:b/>
          <w:sz w:val="24"/>
          <w:szCs w:val="24"/>
          <w:lang w:eastAsia="cs-CZ"/>
        </w:rPr>
        <w:t xml:space="preserve"> ';'</w:t>
      </w:r>
    </w:p>
    <w:p w:rsidR="005668D0" w:rsidRPr="005668D0" w:rsidRDefault="006720F7" w:rsidP="005668D0">
      <w:pPr>
        <w:spacing w:after="0" w:line="240" w:lineRule="auto"/>
        <w:ind w:firstLine="708"/>
        <w:rPr>
          <w:rFonts w:eastAsia="Times New Roman" w:cs="Times New Roman"/>
          <w:b/>
          <w:sz w:val="24"/>
          <w:szCs w:val="24"/>
          <w:lang w:eastAsia="cs-CZ"/>
        </w:rPr>
      </w:pPr>
      <w:proofErr w:type="spellStart"/>
      <w:r w:rsidRPr="005668D0">
        <w:rPr>
          <w:rFonts w:eastAsia="Times New Roman" w:cs="Times New Roman"/>
          <w:b/>
          <w:sz w:val="24"/>
          <w:szCs w:val="24"/>
          <w:lang w:eastAsia="cs-CZ"/>
        </w:rPr>
        <w:t>variablelist</w:t>
      </w:r>
      <w:proofErr w:type="spellEnd"/>
      <w:r w:rsidR="005668D0">
        <w:rPr>
          <w:rFonts w:eastAsia="Times New Roman" w:cs="Times New Roman"/>
          <w:b/>
          <w:sz w:val="24"/>
          <w:szCs w:val="24"/>
          <w:lang w:eastAsia="cs-CZ"/>
        </w:rPr>
        <w:tab/>
      </w:r>
      <w:r w:rsidR="005668D0">
        <w:rPr>
          <w:rFonts w:eastAsia="Times New Roman" w:cs="Times New Roman"/>
          <w:b/>
          <w:sz w:val="24"/>
          <w:szCs w:val="24"/>
          <w:lang w:eastAsia="cs-CZ"/>
        </w:rPr>
        <w:tab/>
      </w:r>
      <w:r w:rsidR="005668D0" w:rsidRPr="005668D0">
        <w:rPr>
          <w:rFonts w:eastAsia="Times New Roman" w:cs="Times New Roman"/>
          <w:b/>
          <w:sz w:val="24"/>
          <w:szCs w:val="24"/>
          <w:lang w:eastAsia="cs-CZ"/>
        </w:rPr>
        <w:t>--&gt;</w:t>
      </w:r>
      <w:r w:rsidRPr="005668D0">
        <w:rPr>
          <w:rFonts w:eastAsia="Times New Roman" w:cs="Times New Roman"/>
          <w:b/>
          <w:sz w:val="24"/>
          <w:szCs w:val="24"/>
          <w:lang w:eastAsia="cs-CZ"/>
        </w:rPr>
        <w:tab/>
        <w:t>ID |</w:t>
      </w:r>
      <w:r w:rsidR="005668D0" w:rsidRPr="005668D0">
        <w:rPr>
          <w:rFonts w:eastAsia="Times New Roman" w:cs="Times New Roman"/>
          <w:b/>
          <w:sz w:val="24"/>
          <w:szCs w:val="24"/>
          <w:lang w:eastAsia="cs-CZ"/>
        </w:rPr>
        <w:t xml:space="preserve"> </w:t>
      </w:r>
      <w:proofErr w:type="spellStart"/>
      <w:r w:rsidRPr="005668D0">
        <w:rPr>
          <w:rFonts w:eastAsia="Times New Roman" w:cs="Times New Roman"/>
          <w:b/>
          <w:sz w:val="24"/>
          <w:szCs w:val="24"/>
          <w:lang w:eastAsia="cs-CZ"/>
        </w:rPr>
        <w:t>variablelist</w:t>
      </w:r>
      <w:proofErr w:type="spellEnd"/>
      <w:r w:rsidRPr="005668D0">
        <w:rPr>
          <w:rFonts w:eastAsia="Times New Roman" w:cs="Times New Roman"/>
          <w:b/>
          <w:sz w:val="24"/>
          <w:szCs w:val="24"/>
          <w:lang w:eastAsia="cs-CZ"/>
        </w:rPr>
        <w:t xml:space="preserve"> ',' ID </w:t>
      </w:r>
    </w:p>
    <w:p w:rsidR="005668D0" w:rsidRDefault="002D3A86" w:rsidP="008B79F4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Finta – dědičný atribut má číslo menší než 1</w:t>
      </w:r>
    </w:p>
    <w:p w:rsidR="002D3A86" w:rsidRDefault="002D3A86" w:rsidP="008B79F4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2D3A86" w:rsidRDefault="002D3A86" w:rsidP="008B79F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>($&lt;type&gt;0</w:t>
      </w:r>
    </w:p>
    <w:p w:rsidR="002D3A86" w:rsidRDefault="002D3A86" w:rsidP="008B79F4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>
        <w:rPr>
          <w:rFonts w:ascii="Times New Roman" w:hAnsi="Times New Roman" w:cs="Times New Roman"/>
          <w:sz w:val="24"/>
          <w:szCs w:val="24"/>
          <w:lang w:eastAsia="cs-CZ"/>
        </w:rPr>
        <w:t>Nová tabulka symbolů;</w:t>
      </w:r>
    </w:p>
    <w:p w:rsidR="002D3A86" w:rsidRDefault="002D3A86" w:rsidP="008B79F4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2D3A86" w:rsidRDefault="002D3A86" w:rsidP="008B79F4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dostanou se tam $0,…$-1</w:t>
      </w:r>
    </w:p>
    <w:p w:rsidR="002D3A86" w:rsidRDefault="002D3A86" w:rsidP="008B79F4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Jak probíhá dědění.</w:t>
      </w:r>
    </w:p>
    <w:p w:rsidR="002D3A86" w:rsidRDefault="002D3A86" w:rsidP="008B79F4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vyzkoušet</w:t>
      </w:r>
    </w:p>
    <w:p w:rsidR="002D3A86" w:rsidRDefault="002D3A86" w:rsidP="008B79F4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5668D0" w:rsidRDefault="005668D0" w:rsidP="008B79F4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 xml:space="preserve">a s využitím statické tabulky symbolů schopen přiřadit základní datové typy </w:t>
      </w:r>
      <w:proofErr w:type="spellStart"/>
      <w:r w:rsidRPr="005668D0">
        <w:rPr>
          <w:rFonts w:eastAsia="Times New Roman" w:cs="Times New Roman"/>
          <w:i/>
          <w:sz w:val="24"/>
          <w:szCs w:val="24"/>
          <w:lang w:eastAsia="cs-CZ"/>
        </w:rPr>
        <w:t>int</w:t>
      </w:r>
      <w:proofErr w:type="spellEnd"/>
      <w:r w:rsidRPr="005668D0">
        <w:rPr>
          <w:rFonts w:eastAsia="Times New Roman" w:cs="Times New Roman"/>
          <w:i/>
          <w:sz w:val="24"/>
          <w:szCs w:val="24"/>
          <w:lang w:eastAsia="cs-CZ"/>
        </w:rPr>
        <w:t xml:space="preserve">, </w:t>
      </w:r>
      <w:proofErr w:type="spellStart"/>
      <w:r w:rsidRPr="005668D0">
        <w:rPr>
          <w:rFonts w:eastAsia="Times New Roman" w:cs="Times New Roman"/>
          <w:i/>
          <w:sz w:val="24"/>
          <w:szCs w:val="24"/>
          <w:lang w:eastAsia="cs-CZ"/>
        </w:rPr>
        <w:t>float</w:t>
      </w:r>
      <w:proofErr w:type="spellEnd"/>
      <w:r>
        <w:rPr>
          <w:rFonts w:eastAsia="Times New Roman" w:cs="Times New Roman"/>
          <w:sz w:val="24"/>
          <w:szCs w:val="24"/>
          <w:lang w:eastAsia="cs-CZ"/>
        </w:rPr>
        <w:t xml:space="preserve"> a </w:t>
      </w:r>
      <w:proofErr w:type="spellStart"/>
      <w:r w:rsidRPr="005668D0">
        <w:rPr>
          <w:rFonts w:eastAsia="Times New Roman" w:cs="Times New Roman"/>
          <w:i/>
          <w:sz w:val="24"/>
          <w:szCs w:val="24"/>
          <w:lang w:eastAsia="cs-CZ"/>
        </w:rPr>
        <w:t>char</w:t>
      </w:r>
      <w:proofErr w:type="spellEnd"/>
      <w:r>
        <w:rPr>
          <w:rFonts w:eastAsia="Times New Roman" w:cs="Times New Roman"/>
          <w:sz w:val="24"/>
          <w:szCs w:val="24"/>
          <w:lang w:eastAsia="cs-CZ"/>
        </w:rPr>
        <w:t xml:space="preserve"> jednotlivým proměnným ze vstupních deklaračních seznamů a po zpracování celého vstupního kódu vytiskne aktuální tabulku symbolů.</w:t>
      </w:r>
    </w:p>
    <w:p w:rsidR="005668D0" w:rsidRDefault="005668D0" w:rsidP="008B79F4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Zajistěte také elementární zotavení po chybě a program opatřete vypovídajícím chybovým hlášením.</w:t>
      </w:r>
      <w:r w:rsidR="00954C9A">
        <w:rPr>
          <w:rFonts w:eastAsia="Times New Roman" w:cs="Times New Roman"/>
          <w:sz w:val="24"/>
          <w:szCs w:val="24"/>
          <w:lang w:eastAsia="cs-CZ"/>
        </w:rPr>
        <w:t xml:space="preserve"> Pro urychlení práce můžete použít </w:t>
      </w:r>
      <w:r w:rsidR="00474E82">
        <w:rPr>
          <w:rFonts w:eastAsia="Times New Roman" w:cs="Times New Roman"/>
          <w:sz w:val="24"/>
          <w:szCs w:val="24"/>
          <w:lang w:eastAsia="cs-CZ"/>
        </w:rPr>
        <w:t xml:space="preserve">přiložené </w:t>
      </w:r>
      <w:r w:rsidR="00954C9A">
        <w:rPr>
          <w:rFonts w:eastAsia="Times New Roman" w:cs="Times New Roman"/>
          <w:sz w:val="24"/>
          <w:szCs w:val="24"/>
          <w:lang w:eastAsia="cs-CZ"/>
        </w:rPr>
        <w:t>vzorové soubory</w:t>
      </w:r>
      <w:r w:rsidR="00474E82">
        <w:rPr>
          <w:rFonts w:eastAsia="Times New Roman" w:cs="Times New Roman"/>
          <w:sz w:val="24"/>
          <w:szCs w:val="24"/>
          <w:lang w:eastAsia="cs-CZ"/>
        </w:rPr>
        <w:t>, do kterých stačí doplnit jen sémantická pravidla.</w:t>
      </w:r>
    </w:p>
    <w:p w:rsidR="006720F7" w:rsidRDefault="006720F7" w:rsidP="008B79F4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996671" w:rsidRDefault="00BB7653" w:rsidP="00BB7653">
      <w:pPr>
        <w:spacing w:after="12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Příklad z</w:t>
      </w:r>
      <w:r w:rsidR="00996671">
        <w:rPr>
          <w:rFonts w:eastAsia="Times New Roman" w:cs="Times New Roman"/>
          <w:sz w:val="24"/>
          <w:szCs w:val="24"/>
          <w:lang w:eastAsia="cs-CZ"/>
        </w:rPr>
        <w:t>drojov</w:t>
      </w:r>
      <w:r>
        <w:rPr>
          <w:rFonts w:eastAsia="Times New Roman" w:cs="Times New Roman"/>
          <w:sz w:val="24"/>
          <w:szCs w:val="24"/>
          <w:lang w:eastAsia="cs-CZ"/>
        </w:rPr>
        <w:t xml:space="preserve">ého </w:t>
      </w:r>
      <w:r w:rsidR="00996671">
        <w:rPr>
          <w:rFonts w:eastAsia="Times New Roman" w:cs="Times New Roman"/>
          <w:sz w:val="24"/>
          <w:szCs w:val="24"/>
          <w:lang w:eastAsia="cs-CZ"/>
        </w:rPr>
        <w:t>text</w:t>
      </w:r>
      <w:r>
        <w:rPr>
          <w:rFonts w:eastAsia="Times New Roman" w:cs="Times New Roman"/>
          <w:sz w:val="24"/>
          <w:szCs w:val="24"/>
          <w:lang w:eastAsia="cs-CZ"/>
        </w:rPr>
        <w:t>u ze s</w:t>
      </w:r>
      <w:r w:rsidR="00996671">
        <w:rPr>
          <w:rFonts w:eastAsia="Times New Roman" w:cs="Times New Roman"/>
          <w:sz w:val="24"/>
          <w:szCs w:val="24"/>
          <w:lang w:eastAsia="cs-CZ"/>
        </w:rPr>
        <w:t xml:space="preserve">ouboru </w:t>
      </w:r>
      <w:r w:rsidR="00C92F61">
        <w:rPr>
          <w:rFonts w:eastAsia="Times New Roman" w:cs="Times New Roman"/>
          <w:i/>
          <w:sz w:val="24"/>
          <w:szCs w:val="24"/>
          <w:lang w:eastAsia="cs-CZ"/>
        </w:rPr>
        <w:t>test</w:t>
      </w:r>
      <w:r w:rsidR="00FA77E5">
        <w:rPr>
          <w:rFonts w:eastAsia="Times New Roman" w:cs="Times New Roman"/>
          <w:i/>
          <w:sz w:val="24"/>
          <w:szCs w:val="24"/>
          <w:lang w:eastAsia="cs-CZ"/>
        </w:rPr>
        <w:t>1</w:t>
      </w:r>
      <w:r w:rsidR="00996671">
        <w:rPr>
          <w:rFonts w:eastAsia="Times New Roman" w:cs="Times New Roman"/>
          <w:sz w:val="24"/>
          <w:szCs w:val="24"/>
          <w:lang w:eastAsia="cs-CZ"/>
        </w:rPr>
        <w:t>:</w:t>
      </w:r>
    </w:p>
    <w:p w:rsidR="00996671" w:rsidRPr="008A401E" w:rsidRDefault="00996671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int</w:t>
      </w:r>
      <w:proofErr w:type="spellEnd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a, b, c;</w:t>
      </w:r>
    </w:p>
    <w:p w:rsidR="00996671" w:rsidRPr="008A401E" w:rsidRDefault="00996671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float</w:t>
      </w:r>
      <w:proofErr w:type="spellEnd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d, e, f;</w:t>
      </w:r>
    </w:p>
    <w:p w:rsidR="00996671" w:rsidRPr="008A401E" w:rsidRDefault="00996671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flat</w:t>
      </w:r>
      <w:proofErr w:type="spellEnd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chyba;</w:t>
      </w:r>
    </w:p>
    <w:p w:rsidR="00996671" w:rsidRPr="008A401E" w:rsidRDefault="00996671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int</w:t>
      </w:r>
      <w:proofErr w:type="spellEnd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g;</w:t>
      </w:r>
    </w:p>
    <w:p w:rsidR="00996671" w:rsidRPr="008A401E" w:rsidRDefault="00996671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float</w:t>
      </w:r>
      <w:proofErr w:type="spellEnd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a;</w:t>
      </w:r>
    </w:p>
    <w:p w:rsidR="00996671" w:rsidRPr="008A401E" w:rsidRDefault="00996671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char</w:t>
      </w:r>
      <w:proofErr w:type="spellEnd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var, _bx4;</w:t>
      </w:r>
    </w:p>
    <w:p w:rsidR="00996671" w:rsidRDefault="00996671" w:rsidP="008B79F4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996671" w:rsidRDefault="00996671" w:rsidP="00BB7653">
      <w:pPr>
        <w:spacing w:after="12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Příkazový řádek:</w:t>
      </w:r>
    </w:p>
    <w:p w:rsidR="00996671" w:rsidRPr="00FA77E5" w:rsidRDefault="00996671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FA77E5">
        <w:rPr>
          <w:rFonts w:ascii="Courier New" w:eastAsia="Times New Roman" w:hAnsi="Courier New" w:cs="Courier New"/>
          <w:sz w:val="20"/>
          <w:szCs w:val="20"/>
          <w:lang w:eastAsia="cs-CZ"/>
        </w:rPr>
        <w:t>&gt; ./cv1</w:t>
      </w:r>
      <w:r w:rsidR="00C92F61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&lt;test</w:t>
      </w:r>
      <w:r w:rsidR="00FA77E5">
        <w:rPr>
          <w:rFonts w:ascii="Courier New" w:eastAsia="Times New Roman" w:hAnsi="Courier New" w:cs="Courier New"/>
          <w:sz w:val="20"/>
          <w:szCs w:val="20"/>
          <w:lang w:eastAsia="cs-CZ"/>
        </w:rPr>
        <w:t>1</w:t>
      </w:r>
    </w:p>
    <w:p w:rsidR="00996671" w:rsidRDefault="00996671" w:rsidP="00996671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996671" w:rsidRDefault="00996671" w:rsidP="00996671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Výstup:</w:t>
      </w:r>
    </w:p>
    <w:p w:rsidR="00996671" w:rsidRPr="008A401E" w:rsidRDefault="00996671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Problems</w:t>
      </w:r>
      <w:proofErr w:type="spellEnd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encountered</w:t>
      </w:r>
      <w:proofErr w:type="spellEnd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: syntax </w:t>
      </w: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error</w:t>
      </w:r>
      <w:proofErr w:type="spellEnd"/>
    </w:p>
    <w:p w:rsidR="00996671" w:rsidRPr="008A401E" w:rsidRDefault="00996671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lastRenderedPageBreak/>
        <w:t xml:space="preserve">Line 3: syntax </w:t>
      </w: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error</w:t>
      </w:r>
      <w:proofErr w:type="spellEnd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.</w:t>
      </w:r>
    </w:p>
    <w:p w:rsidR="00996671" w:rsidRPr="008A401E" w:rsidRDefault="00996671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line 5: </w:t>
      </w: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Error</w:t>
      </w:r>
      <w:proofErr w:type="spellEnd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: a </w:t>
      </w: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is</w:t>
      </w:r>
      <w:proofErr w:type="spellEnd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already</w:t>
      </w:r>
      <w:proofErr w:type="spellEnd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defined</w:t>
      </w:r>
      <w:proofErr w:type="spellEnd"/>
    </w:p>
    <w:p w:rsidR="00996671" w:rsidRPr="008A401E" w:rsidRDefault="00996671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:rsidR="00996671" w:rsidRPr="008A401E" w:rsidRDefault="00996671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** Symbol table **</w:t>
      </w:r>
    </w:p>
    <w:p w:rsidR="00996671" w:rsidRPr="008A401E" w:rsidRDefault="00996671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Dcl("a", "</w:t>
      </w: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int</w:t>
      </w:r>
      <w:proofErr w:type="spellEnd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")</w:t>
      </w:r>
    </w:p>
    <w:p w:rsidR="00996671" w:rsidRPr="008A401E" w:rsidRDefault="00996671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Dcl("b", "</w:t>
      </w: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int</w:t>
      </w:r>
      <w:proofErr w:type="spellEnd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")</w:t>
      </w:r>
    </w:p>
    <w:p w:rsidR="00996671" w:rsidRPr="008A401E" w:rsidRDefault="00996671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Dcl("c", "</w:t>
      </w: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int</w:t>
      </w:r>
      <w:proofErr w:type="spellEnd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")</w:t>
      </w:r>
    </w:p>
    <w:p w:rsidR="00996671" w:rsidRPr="008A401E" w:rsidRDefault="00996671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Dcl("d", "</w:t>
      </w: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float</w:t>
      </w:r>
      <w:proofErr w:type="spellEnd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")</w:t>
      </w:r>
    </w:p>
    <w:p w:rsidR="00996671" w:rsidRPr="008A401E" w:rsidRDefault="00996671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Dcl("e", "</w:t>
      </w: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float</w:t>
      </w:r>
      <w:proofErr w:type="spellEnd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")</w:t>
      </w:r>
    </w:p>
    <w:p w:rsidR="00996671" w:rsidRPr="008A401E" w:rsidRDefault="00996671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Dcl("f", "</w:t>
      </w: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float</w:t>
      </w:r>
      <w:proofErr w:type="spellEnd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")</w:t>
      </w:r>
    </w:p>
    <w:p w:rsidR="00996671" w:rsidRPr="008A401E" w:rsidRDefault="00996671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Dcl("g", "</w:t>
      </w: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int</w:t>
      </w:r>
      <w:proofErr w:type="spellEnd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")</w:t>
      </w:r>
    </w:p>
    <w:p w:rsidR="00996671" w:rsidRPr="008A401E" w:rsidRDefault="00996671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Dcl("var", "</w:t>
      </w: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char</w:t>
      </w:r>
      <w:proofErr w:type="spellEnd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")</w:t>
      </w:r>
    </w:p>
    <w:p w:rsidR="00996671" w:rsidRPr="008A401E" w:rsidRDefault="00996671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Dcl("_bx4", "</w:t>
      </w:r>
      <w:proofErr w:type="spellStart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char</w:t>
      </w:r>
      <w:proofErr w:type="spellEnd"/>
      <w:r w:rsidRPr="008A401E">
        <w:rPr>
          <w:rFonts w:ascii="Courier New" w:eastAsia="Times New Roman" w:hAnsi="Courier New" w:cs="Courier New"/>
          <w:sz w:val="20"/>
          <w:szCs w:val="20"/>
          <w:lang w:eastAsia="cs-CZ"/>
        </w:rPr>
        <w:t>")</w:t>
      </w:r>
    </w:p>
    <w:p w:rsidR="005668D0" w:rsidRDefault="005668D0" w:rsidP="005668D0">
      <w:pPr>
        <w:pBdr>
          <w:bottom w:val="single" w:sz="4" w:space="1" w:color="auto"/>
        </w:pBdr>
        <w:spacing w:before="100" w:beforeAutospacing="1" w:after="120" w:line="240" w:lineRule="auto"/>
        <w:rPr>
          <w:rFonts w:eastAsia="Times New Roman" w:cs="Times New Roman"/>
          <w:b/>
          <w:sz w:val="24"/>
          <w:szCs w:val="24"/>
          <w:lang w:eastAsia="cs-CZ"/>
        </w:rPr>
      </w:pPr>
      <w:r w:rsidRPr="00871702">
        <w:rPr>
          <w:rFonts w:eastAsia="Times New Roman" w:cs="Times New Roman"/>
          <w:b/>
          <w:sz w:val="24"/>
          <w:szCs w:val="24"/>
          <w:lang w:eastAsia="cs-CZ"/>
        </w:rPr>
        <w:t xml:space="preserve">Příklad </w:t>
      </w:r>
      <w:r w:rsidR="00996671">
        <w:rPr>
          <w:rFonts w:eastAsia="Times New Roman" w:cs="Times New Roman"/>
          <w:b/>
          <w:sz w:val="24"/>
          <w:szCs w:val="24"/>
          <w:lang w:eastAsia="cs-CZ"/>
        </w:rPr>
        <w:t>2</w:t>
      </w:r>
      <w:r w:rsidRPr="00871702">
        <w:rPr>
          <w:rFonts w:eastAsia="Times New Roman" w:cs="Times New Roman"/>
          <w:b/>
          <w:sz w:val="24"/>
          <w:szCs w:val="24"/>
          <w:lang w:eastAsia="cs-CZ"/>
        </w:rPr>
        <w:t xml:space="preserve">: </w:t>
      </w:r>
      <w:r w:rsidR="00996671">
        <w:rPr>
          <w:rFonts w:eastAsia="Times New Roman" w:cs="Times New Roman"/>
          <w:b/>
          <w:sz w:val="24"/>
          <w:szCs w:val="24"/>
          <w:lang w:eastAsia="cs-CZ"/>
        </w:rPr>
        <w:t>Generování tříadresového kódu</w:t>
      </w:r>
    </w:p>
    <w:p w:rsidR="002D3A86" w:rsidRDefault="002D3A86" w:rsidP="005668D0">
      <w:pPr>
        <w:pBdr>
          <w:bottom w:val="single" w:sz="4" w:space="1" w:color="auto"/>
        </w:pBdr>
        <w:spacing w:before="100" w:beforeAutospacing="1" w:after="120" w:line="240" w:lineRule="auto"/>
        <w:rPr>
          <w:rFonts w:eastAsia="Times New Roman" w:cs="Times New Roman"/>
          <w:b/>
          <w:sz w:val="24"/>
          <w:szCs w:val="24"/>
          <w:lang w:eastAsia="cs-CZ"/>
        </w:rPr>
      </w:pPr>
    </w:p>
    <w:p w:rsidR="002D3A86" w:rsidRPr="00871702" w:rsidRDefault="002D3A86" w:rsidP="005668D0">
      <w:pPr>
        <w:pBdr>
          <w:bottom w:val="single" w:sz="4" w:space="1" w:color="auto"/>
        </w:pBdr>
        <w:spacing w:before="100" w:beforeAutospacing="1" w:after="120" w:line="240" w:lineRule="auto"/>
        <w:rPr>
          <w:rFonts w:eastAsia="Times New Roman" w:cs="Times New Roman"/>
          <w:b/>
          <w:sz w:val="24"/>
          <w:szCs w:val="24"/>
          <w:lang w:eastAsia="cs-CZ"/>
        </w:rPr>
      </w:pPr>
    </w:p>
    <w:p w:rsidR="001A0890" w:rsidRDefault="00996671" w:rsidP="008B79F4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 xml:space="preserve">Z hlediska konstrukce překladačů programovacích jazyků je generování kódu důležitější, než jeho dosud procvičovaná přímá interpretace. </w:t>
      </w:r>
      <w:r w:rsidR="00BB7653">
        <w:rPr>
          <w:rFonts w:eastAsia="Times New Roman" w:cs="Times New Roman"/>
          <w:sz w:val="24"/>
          <w:szCs w:val="24"/>
          <w:lang w:eastAsia="cs-CZ"/>
        </w:rPr>
        <w:t xml:space="preserve">Mějme následující </w:t>
      </w:r>
      <w:r>
        <w:rPr>
          <w:rFonts w:eastAsia="Times New Roman" w:cs="Times New Roman"/>
          <w:sz w:val="24"/>
          <w:szCs w:val="24"/>
          <w:lang w:eastAsia="cs-CZ"/>
        </w:rPr>
        <w:t>soubor</w:t>
      </w:r>
      <w:r w:rsidR="00BB7653">
        <w:rPr>
          <w:rFonts w:eastAsia="Times New Roman" w:cs="Times New Roman"/>
          <w:sz w:val="24"/>
          <w:szCs w:val="24"/>
          <w:lang w:eastAsia="cs-CZ"/>
        </w:rPr>
        <w:t xml:space="preserve"> instrukcí</w:t>
      </w:r>
      <w:r>
        <w:rPr>
          <w:rFonts w:eastAsia="Times New Roman" w:cs="Times New Roman"/>
          <w:sz w:val="24"/>
          <w:szCs w:val="24"/>
          <w:lang w:eastAsia="cs-CZ"/>
        </w:rPr>
        <w:t xml:space="preserve"> TAC</w:t>
      </w:r>
      <w:r w:rsidR="001A0890">
        <w:rPr>
          <w:rFonts w:eastAsia="Times New Roman" w:cs="Times New Roman"/>
          <w:sz w:val="24"/>
          <w:szCs w:val="24"/>
          <w:lang w:eastAsia="cs-CZ"/>
        </w:rPr>
        <w:t>:</w:t>
      </w:r>
    </w:p>
    <w:p w:rsidR="002D3A86" w:rsidRDefault="002D3A86" w:rsidP="008B79F4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2D3A86" w:rsidRDefault="002D3A86" w:rsidP="008B79F4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Daná instrukční sada</w:t>
      </w:r>
    </w:p>
    <w:p w:rsidR="002D3A86" w:rsidRDefault="002D3A86" w:rsidP="008B79F4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 xml:space="preserve">jsou to </w:t>
      </w:r>
      <w:proofErr w:type="spellStart"/>
      <w:r>
        <w:rPr>
          <w:rFonts w:eastAsia="Times New Roman" w:cs="Times New Roman"/>
          <w:sz w:val="24"/>
          <w:szCs w:val="24"/>
          <w:lang w:eastAsia="cs-CZ"/>
        </w:rPr>
        <w:t>čtvreřice</w:t>
      </w:r>
      <w:proofErr w:type="spellEnd"/>
      <w:r>
        <w:rPr>
          <w:rFonts w:eastAsia="Times New Roman" w:cs="Times New Roman"/>
          <w:sz w:val="24"/>
          <w:szCs w:val="24"/>
          <w:lang w:eastAsia="cs-CZ"/>
        </w:rPr>
        <w:t xml:space="preserve"> – </w:t>
      </w:r>
      <w:proofErr w:type="spellStart"/>
      <w:r>
        <w:rPr>
          <w:rFonts w:eastAsia="Times New Roman" w:cs="Times New Roman"/>
          <w:sz w:val="24"/>
          <w:szCs w:val="24"/>
          <w:lang w:eastAsia="cs-CZ"/>
        </w:rPr>
        <w:t>mezikod</w:t>
      </w:r>
      <w:proofErr w:type="spellEnd"/>
    </w:p>
    <w:p w:rsidR="002D3A86" w:rsidRDefault="002D3A86" w:rsidP="008B79F4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Dříve se hned udělali akce</w:t>
      </w:r>
    </w:p>
    <w:p w:rsidR="002D3A86" w:rsidRDefault="002D3A86" w:rsidP="008B79F4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 xml:space="preserve">Nyní z toho </w:t>
      </w:r>
      <w:proofErr w:type="spellStart"/>
      <w:r>
        <w:rPr>
          <w:rFonts w:eastAsia="Times New Roman" w:cs="Times New Roman"/>
          <w:sz w:val="24"/>
          <w:szCs w:val="24"/>
          <w:lang w:eastAsia="cs-CZ"/>
        </w:rPr>
        <w:t>vypadně</w:t>
      </w:r>
      <w:proofErr w:type="spellEnd"/>
      <w:r>
        <w:rPr>
          <w:rFonts w:eastAsia="Times New Roman" w:cs="Times New Roman"/>
          <w:sz w:val="24"/>
          <w:szCs w:val="24"/>
          <w:lang w:eastAsia="cs-CZ"/>
        </w:rPr>
        <w:t xml:space="preserve"> mezik</w:t>
      </w:r>
      <w:r w:rsidR="002B6998">
        <w:rPr>
          <w:rFonts w:eastAsia="Times New Roman" w:cs="Times New Roman"/>
          <w:sz w:val="24"/>
          <w:szCs w:val="24"/>
          <w:lang w:eastAsia="cs-CZ"/>
        </w:rPr>
        <w:t>ó</w:t>
      </w:r>
      <w:r>
        <w:rPr>
          <w:rFonts w:eastAsia="Times New Roman" w:cs="Times New Roman"/>
          <w:sz w:val="24"/>
          <w:szCs w:val="24"/>
          <w:lang w:eastAsia="cs-CZ"/>
        </w:rPr>
        <w:t>d, sahá do tabulky symbolu</w:t>
      </w:r>
    </w:p>
    <w:p w:rsidR="002D3A86" w:rsidRDefault="002D3A86" w:rsidP="008B79F4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2D3A86" w:rsidRDefault="002D3A86" w:rsidP="008B79F4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Definuje se struktura čtveřice</w:t>
      </w:r>
    </w:p>
    <w:p w:rsidR="002D3A86" w:rsidRDefault="002B6998" w:rsidP="008B79F4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T</w:t>
      </w:r>
      <w:r w:rsidR="002D3A86">
        <w:rPr>
          <w:rFonts w:eastAsia="Times New Roman" w:cs="Times New Roman"/>
          <w:sz w:val="24"/>
          <w:szCs w:val="24"/>
          <w:lang w:eastAsia="cs-CZ"/>
        </w:rPr>
        <w:t>a</w:t>
      </w:r>
      <w:r>
        <w:rPr>
          <w:rFonts w:eastAsia="Times New Roman" w:cs="Times New Roman"/>
          <w:sz w:val="24"/>
          <w:szCs w:val="24"/>
          <w:lang w:eastAsia="cs-CZ"/>
        </w:rPr>
        <w:t xml:space="preserve"> </w:t>
      </w:r>
      <w:r w:rsidR="002D3A86">
        <w:rPr>
          <w:rFonts w:eastAsia="Times New Roman" w:cs="Times New Roman"/>
          <w:sz w:val="24"/>
          <w:szCs w:val="24"/>
          <w:lang w:eastAsia="cs-CZ"/>
        </w:rPr>
        <w:t>se plní podle instrukce</w:t>
      </w:r>
    </w:p>
    <w:p w:rsidR="002B6998" w:rsidRDefault="002B6998" w:rsidP="008B79F4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2D3A86" w:rsidRDefault="002D3A86" w:rsidP="008B79F4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-1 není argument, může být trojice.</w:t>
      </w:r>
    </w:p>
    <w:p w:rsidR="002B6998" w:rsidRDefault="002B6998" w:rsidP="008B79F4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2D3A86" w:rsidRDefault="002D3A86" w:rsidP="008B79F4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bookmarkStart w:id="0" w:name="_GoBack"/>
      <w:bookmarkEnd w:id="0"/>
      <w:r>
        <w:rPr>
          <w:rFonts w:eastAsia="Times New Roman" w:cs="Times New Roman"/>
          <w:sz w:val="24"/>
          <w:szCs w:val="24"/>
          <w:lang w:eastAsia="cs-CZ"/>
        </w:rPr>
        <w:t>generátor musí generovat všechny čtveřice</w:t>
      </w:r>
    </w:p>
    <w:p w:rsidR="002D3A86" w:rsidRDefault="002D3A86" w:rsidP="008B79F4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2D3A86" w:rsidRDefault="002D3A86" w:rsidP="008B79F4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2D3A86" w:rsidRDefault="002D3A86" w:rsidP="008B79F4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1A0890" w:rsidRPr="00996671" w:rsidRDefault="001A0890" w:rsidP="00B458D4">
      <w:pPr>
        <w:pBdr>
          <w:top w:val="single" w:sz="4" w:space="4" w:color="auto"/>
          <w:left w:val="single" w:sz="4" w:space="4" w:color="auto"/>
          <w:right w:val="single" w:sz="4" w:space="4" w:color="auto"/>
        </w:pBdr>
        <w:shd w:val="clear" w:color="auto" w:fill="DAEEF3" w:themeFill="accent5" w:themeFillTint="33"/>
        <w:spacing w:before="120" w:after="0" w:line="240" w:lineRule="auto"/>
        <w:ind w:left="709"/>
        <w:rPr>
          <w:rFonts w:eastAsia="Times New Roman" w:cs="Times New Roman"/>
          <w:sz w:val="24"/>
          <w:szCs w:val="24"/>
          <w:lang w:eastAsia="cs-CZ"/>
        </w:rPr>
      </w:pPr>
      <w:r w:rsidRPr="00996671">
        <w:rPr>
          <w:rFonts w:eastAsia="Times New Roman" w:cs="Times New Roman"/>
          <w:sz w:val="24"/>
          <w:szCs w:val="24"/>
          <w:lang w:eastAsia="cs-CZ"/>
        </w:rPr>
        <w:t xml:space="preserve">(TAC_ADD, value1, value2, </w:t>
      </w:r>
      <w:proofErr w:type="spellStart"/>
      <w:r w:rsidRPr="00996671">
        <w:rPr>
          <w:rFonts w:eastAsia="Times New Roman" w:cs="Times New Roman"/>
          <w:sz w:val="24"/>
          <w:szCs w:val="24"/>
          <w:lang w:eastAsia="cs-CZ"/>
        </w:rPr>
        <w:t>result</w:t>
      </w:r>
      <w:proofErr w:type="spellEnd"/>
      <w:r w:rsidRPr="00996671">
        <w:rPr>
          <w:rFonts w:eastAsia="Times New Roman" w:cs="Times New Roman"/>
          <w:sz w:val="24"/>
          <w:szCs w:val="24"/>
          <w:lang w:eastAsia="cs-CZ"/>
        </w:rPr>
        <w:t>)</w:t>
      </w:r>
      <w:r>
        <w:rPr>
          <w:rFonts w:eastAsia="Times New Roman" w:cs="Times New Roman"/>
          <w:sz w:val="24"/>
          <w:szCs w:val="24"/>
          <w:lang w:eastAsia="cs-CZ"/>
        </w:rPr>
        <w:tab/>
      </w:r>
      <w:r w:rsidRPr="00996671">
        <w:rPr>
          <w:rFonts w:eastAsia="Times New Roman" w:cs="Times New Roman"/>
          <w:sz w:val="24"/>
          <w:szCs w:val="24"/>
          <w:lang w:eastAsia="cs-CZ"/>
        </w:rPr>
        <w:t xml:space="preserve"> </w:t>
      </w:r>
      <w:r>
        <w:rPr>
          <w:rFonts w:eastAsia="Times New Roman" w:cs="Times New Roman"/>
          <w:sz w:val="24"/>
          <w:szCs w:val="24"/>
          <w:lang w:eastAsia="cs-CZ"/>
        </w:rPr>
        <w:tab/>
        <w:t>součet</w:t>
      </w:r>
    </w:p>
    <w:p w:rsidR="001A0890" w:rsidRPr="00996671" w:rsidRDefault="001A0890" w:rsidP="00B458D4">
      <w:pPr>
        <w:pBdr>
          <w:left w:val="single" w:sz="4" w:space="4" w:color="auto"/>
          <w:right w:val="single" w:sz="4" w:space="4" w:color="auto"/>
        </w:pBdr>
        <w:shd w:val="clear" w:color="auto" w:fill="DAEEF3" w:themeFill="accent5" w:themeFillTint="33"/>
        <w:spacing w:after="0" w:line="240" w:lineRule="auto"/>
        <w:ind w:left="708"/>
        <w:rPr>
          <w:rFonts w:eastAsia="Times New Roman" w:cs="Times New Roman"/>
          <w:sz w:val="24"/>
          <w:szCs w:val="24"/>
          <w:lang w:eastAsia="cs-CZ"/>
        </w:rPr>
      </w:pPr>
      <w:r w:rsidRPr="00996671">
        <w:rPr>
          <w:rFonts w:eastAsia="Times New Roman" w:cs="Times New Roman"/>
          <w:sz w:val="24"/>
          <w:szCs w:val="24"/>
          <w:lang w:eastAsia="cs-CZ"/>
        </w:rPr>
        <w:t xml:space="preserve">(TAC_SUB, value1, value2, </w:t>
      </w:r>
      <w:proofErr w:type="spellStart"/>
      <w:r w:rsidRPr="00996671">
        <w:rPr>
          <w:rFonts w:eastAsia="Times New Roman" w:cs="Times New Roman"/>
          <w:sz w:val="24"/>
          <w:szCs w:val="24"/>
          <w:lang w:eastAsia="cs-CZ"/>
        </w:rPr>
        <w:t>result</w:t>
      </w:r>
      <w:proofErr w:type="spellEnd"/>
      <w:r w:rsidRPr="00996671">
        <w:rPr>
          <w:rFonts w:eastAsia="Times New Roman" w:cs="Times New Roman"/>
          <w:sz w:val="24"/>
          <w:szCs w:val="24"/>
          <w:lang w:eastAsia="cs-CZ"/>
        </w:rPr>
        <w:t>)</w:t>
      </w:r>
      <w:r>
        <w:rPr>
          <w:rFonts w:eastAsia="Times New Roman" w:cs="Times New Roman"/>
          <w:sz w:val="24"/>
          <w:szCs w:val="24"/>
          <w:lang w:eastAsia="cs-CZ"/>
        </w:rPr>
        <w:tab/>
      </w:r>
      <w:r w:rsidRPr="00996671">
        <w:rPr>
          <w:rFonts w:eastAsia="Times New Roman" w:cs="Times New Roman"/>
          <w:sz w:val="24"/>
          <w:szCs w:val="24"/>
          <w:lang w:eastAsia="cs-CZ"/>
        </w:rPr>
        <w:t xml:space="preserve"> </w:t>
      </w:r>
      <w:r>
        <w:rPr>
          <w:rFonts w:eastAsia="Times New Roman" w:cs="Times New Roman"/>
          <w:sz w:val="24"/>
          <w:szCs w:val="24"/>
          <w:lang w:eastAsia="cs-CZ"/>
        </w:rPr>
        <w:tab/>
        <w:t>rozdíl</w:t>
      </w:r>
    </w:p>
    <w:p w:rsidR="001A0890" w:rsidRDefault="001A0890" w:rsidP="00B458D4">
      <w:pPr>
        <w:pBdr>
          <w:left w:val="single" w:sz="4" w:space="4" w:color="auto"/>
          <w:right w:val="single" w:sz="4" w:space="4" w:color="auto"/>
        </w:pBdr>
        <w:shd w:val="clear" w:color="auto" w:fill="DAEEF3" w:themeFill="accent5" w:themeFillTint="33"/>
        <w:spacing w:after="0" w:line="240" w:lineRule="auto"/>
        <w:ind w:left="708"/>
        <w:rPr>
          <w:rFonts w:eastAsia="Times New Roman" w:cs="Times New Roman"/>
          <w:sz w:val="24"/>
          <w:szCs w:val="24"/>
          <w:lang w:eastAsia="cs-CZ"/>
        </w:rPr>
      </w:pPr>
      <w:r w:rsidRPr="00996671">
        <w:rPr>
          <w:rFonts w:eastAsia="Times New Roman" w:cs="Times New Roman"/>
          <w:sz w:val="24"/>
          <w:szCs w:val="24"/>
          <w:lang w:eastAsia="cs-CZ"/>
        </w:rPr>
        <w:t xml:space="preserve">(TAC_DIV, value1, value2, </w:t>
      </w:r>
      <w:proofErr w:type="spellStart"/>
      <w:r w:rsidRPr="00996671">
        <w:rPr>
          <w:rFonts w:eastAsia="Times New Roman" w:cs="Times New Roman"/>
          <w:sz w:val="24"/>
          <w:szCs w:val="24"/>
          <w:lang w:eastAsia="cs-CZ"/>
        </w:rPr>
        <w:t>result</w:t>
      </w:r>
      <w:proofErr w:type="spellEnd"/>
      <w:r w:rsidRPr="00996671">
        <w:rPr>
          <w:rFonts w:eastAsia="Times New Roman" w:cs="Times New Roman"/>
          <w:sz w:val="24"/>
          <w:szCs w:val="24"/>
          <w:lang w:eastAsia="cs-CZ"/>
        </w:rPr>
        <w:t>)</w:t>
      </w:r>
      <w:r>
        <w:rPr>
          <w:rFonts w:eastAsia="Times New Roman" w:cs="Times New Roman"/>
          <w:sz w:val="24"/>
          <w:szCs w:val="24"/>
          <w:lang w:eastAsia="cs-CZ"/>
        </w:rPr>
        <w:tab/>
      </w:r>
      <w:r w:rsidRPr="00996671">
        <w:rPr>
          <w:rFonts w:eastAsia="Times New Roman" w:cs="Times New Roman"/>
          <w:sz w:val="24"/>
          <w:szCs w:val="24"/>
          <w:lang w:eastAsia="cs-CZ"/>
        </w:rPr>
        <w:t xml:space="preserve"> </w:t>
      </w:r>
      <w:r>
        <w:rPr>
          <w:rFonts w:eastAsia="Times New Roman" w:cs="Times New Roman"/>
          <w:sz w:val="24"/>
          <w:szCs w:val="24"/>
          <w:lang w:eastAsia="cs-CZ"/>
        </w:rPr>
        <w:tab/>
        <w:t xml:space="preserve">podíl </w:t>
      </w:r>
    </w:p>
    <w:p w:rsidR="001A0890" w:rsidRPr="00996671" w:rsidRDefault="001A0890" w:rsidP="00B458D4">
      <w:pPr>
        <w:pBdr>
          <w:left w:val="single" w:sz="4" w:space="4" w:color="auto"/>
          <w:right w:val="single" w:sz="4" w:space="4" w:color="auto"/>
        </w:pBdr>
        <w:shd w:val="clear" w:color="auto" w:fill="DAEEF3" w:themeFill="accent5" w:themeFillTint="33"/>
        <w:spacing w:after="0" w:line="240" w:lineRule="auto"/>
        <w:ind w:left="708"/>
        <w:rPr>
          <w:rFonts w:eastAsia="Times New Roman" w:cs="Times New Roman"/>
          <w:sz w:val="24"/>
          <w:szCs w:val="24"/>
          <w:lang w:eastAsia="cs-CZ"/>
        </w:rPr>
      </w:pPr>
      <w:r w:rsidRPr="00996671">
        <w:rPr>
          <w:rFonts w:eastAsia="Times New Roman" w:cs="Times New Roman"/>
          <w:sz w:val="24"/>
          <w:szCs w:val="24"/>
          <w:lang w:eastAsia="cs-CZ"/>
        </w:rPr>
        <w:t xml:space="preserve">(TAC_MUL, value1, value2, </w:t>
      </w:r>
      <w:proofErr w:type="spellStart"/>
      <w:r w:rsidRPr="00996671">
        <w:rPr>
          <w:rFonts w:eastAsia="Times New Roman" w:cs="Times New Roman"/>
          <w:sz w:val="24"/>
          <w:szCs w:val="24"/>
          <w:lang w:eastAsia="cs-CZ"/>
        </w:rPr>
        <w:t>result</w:t>
      </w:r>
      <w:proofErr w:type="spellEnd"/>
      <w:r w:rsidRPr="00996671">
        <w:rPr>
          <w:rFonts w:eastAsia="Times New Roman" w:cs="Times New Roman"/>
          <w:sz w:val="24"/>
          <w:szCs w:val="24"/>
          <w:lang w:eastAsia="cs-CZ"/>
        </w:rPr>
        <w:t>)</w:t>
      </w:r>
      <w:r>
        <w:rPr>
          <w:rFonts w:eastAsia="Times New Roman" w:cs="Times New Roman"/>
          <w:sz w:val="24"/>
          <w:szCs w:val="24"/>
          <w:lang w:eastAsia="cs-CZ"/>
        </w:rPr>
        <w:tab/>
      </w:r>
      <w:r w:rsidRPr="00996671">
        <w:rPr>
          <w:rFonts w:eastAsia="Times New Roman" w:cs="Times New Roman"/>
          <w:sz w:val="24"/>
          <w:szCs w:val="24"/>
          <w:lang w:eastAsia="cs-CZ"/>
        </w:rPr>
        <w:t xml:space="preserve"> </w:t>
      </w:r>
      <w:r>
        <w:rPr>
          <w:rFonts w:eastAsia="Times New Roman" w:cs="Times New Roman"/>
          <w:sz w:val="24"/>
          <w:szCs w:val="24"/>
          <w:lang w:eastAsia="cs-CZ"/>
        </w:rPr>
        <w:tab/>
        <w:t>součin</w:t>
      </w:r>
    </w:p>
    <w:p w:rsidR="001A0890" w:rsidRPr="0071074C" w:rsidRDefault="001A0890" w:rsidP="00B458D4">
      <w:pPr>
        <w:pBdr>
          <w:left w:val="single" w:sz="4" w:space="4" w:color="auto"/>
          <w:right w:val="single" w:sz="4" w:space="4" w:color="auto"/>
        </w:pBdr>
        <w:shd w:val="clear" w:color="auto" w:fill="DAEEF3" w:themeFill="accent5" w:themeFillTint="33"/>
        <w:spacing w:after="0" w:line="240" w:lineRule="auto"/>
        <w:ind w:left="708"/>
        <w:rPr>
          <w:rFonts w:eastAsia="Times New Roman" w:cs="Times New Roman"/>
          <w:color w:val="000099"/>
          <w:sz w:val="24"/>
          <w:szCs w:val="24"/>
          <w:lang w:eastAsia="cs-CZ"/>
        </w:rPr>
      </w:pPr>
      <w:r w:rsidRPr="00996671">
        <w:rPr>
          <w:rFonts w:eastAsia="Times New Roman" w:cs="Times New Roman"/>
          <w:sz w:val="24"/>
          <w:szCs w:val="24"/>
          <w:lang w:eastAsia="cs-CZ"/>
        </w:rPr>
        <w:t xml:space="preserve">(TAC_ASS, </w:t>
      </w:r>
      <w:proofErr w:type="spellStart"/>
      <w:r w:rsidRPr="00996671">
        <w:rPr>
          <w:rFonts w:eastAsia="Times New Roman" w:cs="Times New Roman"/>
          <w:sz w:val="24"/>
          <w:szCs w:val="24"/>
          <w:lang w:eastAsia="cs-CZ"/>
        </w:rPr>
        <w:t>value</w:t>
      </w:r>
      <w:proofErr w:type="spellEnd"/>
      <w:r w:rsidRPr="00996671">
        <w:rPr>
          <w:rFonts w:eastAsia="Times New Roman" w:cs="Times New Roman"/>
          <w:sz w:val="24"/>
          <w:szCs w:val="24"/>
          <w:lang w:eastAsia="cs-CZ"/>
        </w:rPr>
        <w:t xml:space="preserve">, </w:t>
      </w:r>
      <w:r w:rsidRPr="0071074C">
        <w:rPr>
          <w:rFonts w:eastAsia="Times New Roman" w:cs="Times New Roman"/>
          <w:color w:val="000099"/>
          <w:sz w:val="24"/>
          <w:szCs w:val="24"/>
          <w:lang w:eastAsia="cs-CZ"/>
        </w:rPr>
        <w:t>-1</w:t>
      </w:r>
      <w:r w:rsidRPr="00996671">
        <w:rPr>
          <w:rFonts w:eastAsia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996671">
        <w:rPr>
          <w:rFonts w:eastAsia="Times New Roman" w:cs="Times New Roman"/>
          <w:sz w:val="24"/>
          <w:szCs w:val="24"/>
          <w:lang w:eastAsia="cs-CZ"/>
        </w:rPr>
        <w:t>result</w:t>
      </w:r>
      <w:proofErr w:type="spellEnd"/>
      <w:r w:rsidRPr="00996671">
        <w:rPr>
          <w:rFonts w:eastAsia="Times New Roman" w:cs="Times New Roman"/>
          <w:sz w:val="24"/>
          <w:szCs w:val="24"/>
          <w:lang w:eastAsia="cs-CZ"/>
        </w:rPr>
        <w:t>)</w:t>
      </w:r>
      <w:r>
        <w:rPr>
          <w:rFonts w:eastAsia="Times New Roman" w:cs="Times New Roman"/>
          <w:sz w:val="24"/>
          <w:szCs w:val="24"/>
          <w:lang w:eastAsia="cs-CZ"/>
        </w:rPr>
        <w:tab/>
      </w:r>
      <w:r>
        <w:rPr>
          <w:rFonts w:eastAsia="Times New Roman" w:cs="Times New Roman"/>
          <w:sz w:val="24"/>
          <w:szCs w:val="24"/>
          <w:lang w:eastAsia="cs-CZ"/>
        </w:rPr>
        <w:tab/>
      </w:r>
      <w:r w:rsidRPr="00996671">
        <w:rPr>
          <w:rFonts w:eastAsia="Times New Roman" w:cs="Times New Roman"/>
          <w:sz w:val="24"/>
          <w:szCs w:val="24"/>
          <w:lang w:eastAsia="cs-CZ"/>
        </w:rPr>
        <w:t xml:space="preserve"> </w:t>
      </w:r>
      <w:r>
        <w:rPr>
          <w:rFonts w:eastAsia="Times New Roman" w:cs="Times New Roman"/>
          <w:sz w:val="24"/>
          <w:szCs w:val="24"/>
          <w:lang w:eastAsia="cs-CZ"/>
        </w:rPr>
        <w:tab/>
        <w:t>přiřazení</w:t>
      </w:r>
      <w:r w:rsidR="0071074C">
        <w:rPr>
          <w:rFonts w:eastAsia="Times New Roman" w:cs="Times New Roman"/>
          <w:sz w:val="24"/>
          <w:szCs w:val="24"/>
          <w:lang w:eastAsia="cs-CZ"/>
        </w:rPr>
        <w:tab/>
      </w:r>
      <w:r w:rsidR="0071074C" w:rsidRPr="0071074C">
        <w:rPr>
          <w:rFonts w:eastAsia="Times New Roman" w:cs="Times New Roman"/>
          <w:color w:val="000099"/>
          <w:sz w:val="24"/>
          <w:szCs w:val="24"/>
          <w:lang w:eastAsia="cs-CZ"/>
        </w:rPr>
        <w:t>(-1 značí prázdnou pozici)</w:t>
      </w:r>
    </w:p>
    <w:p w:rsidR="001A0890" w:rsidRDefault="001A0890" w:rsidP="00B458D4">
      <w:pPr>
        <w:pBdr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DAEEF3" w:themeFill="accent5" w:themeFillTint="33"/>
        <w:spacing w:after="0" w:line="240" w:lineRule="auto"/>
        <w:ind w:left="709"/>
        <w:rPr>
          <w:rFonts w:eastAsia="Times New Roman" w:cs="Times New Roman"/>
          <w:sz w:val="24"/>
          <w:szCs w:val="24"/>
          <w:lang w:eastAsia="cs-CZ"/>
        </w:rPr>
      </w:pPr>
      <w:r w:rsidRPr="00996671">
        <w:rPr>
          <w:rFonts w:eastAsia="Times New Roman" w:cs="Times New Roman"/>
          <w:sz w:val="24"/>
          <w:szCs w:val="24"/>
          <w:lang w:eastAsia="cs-CZ"/>
        </w:rPr>
        <w:t xml:space="preserve">(TAC_PRI, </w:t>
      </w:r>
      <w:proofErr w:type="spellStart"/>
      <w:r w:rsidRPr="00996671">
        <w:rPr>
          <w:rFonts w:eastAsia="Times New Roman" w:cs="Times New Roman"/>
          <w:sz w:val="24"/>
          <w:szCs w:val="24"/>
          <w:lang w:eastAsia="cs-CZ"/>
        </w:rPr>
        <w:t>value</w:t>
      </w:r>
      <w:proofErr w:type="spellEnd"/>
      <w:r w:rsidRPr="00996671">
        <w:rPr>
          <w:rFonts w:eastAsia="Times New Roman" w:cs="Times New Roman"/>
          <w:sz w:val="24"/>
          <w:szCs w:val="24"/>
          <w:lang w:eastAsia="cs-CZ"/>
        </w:rPr>
        <w:t xml:space="preserve">, -1, -1) </w:t>
      </w:r>
      <w:r>
        <w:rPr>
          <w:rFonts w:eastAsia="Times New Roman" w:cs="Times New Roman"/>
          <w:sz w:val="24"/>
          <w:szCs w:val="24"/>
          <w:lang w:eastAsia="cs-CZ"/>
        </w:rPr>
        <w:tab/>
      </w:r>
      <w:r>
        <w:rPr>
          <w:rFonts w:eastAsia="Times New Roman" w:cs="Times New Roman"/>
          <w:sz w:val="24"/>
          <w:szCs w:val="24"/>
          <w:lang w:eastAsia="cs-CZ"/>
        </w:rPr>
        <w:tab/>
      </w:r>
      <w:r>
        <w:rPr>
          <w:rFonts w:eastAsia="Times New Roman" w:cs="Times New Roman"/>
          <w:sz w:val="24"/>
          <w:szCs w:val="24"/>
          <w:lang w:eastAsia="cs-CZ"/>
        </w:rPr>
        <w:tab/>
        <w:t>příkaz tisku</w:t>
      </w:r>
    </w:p>
    <w:p w:rsidR="00FE0D79" w:rsidRDefault="00FE0D79" w:rsidP="00B458D4">
      <w:pPr>
        <w:pBdr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DAEEF3" w:themeFill="accent5" w:themeFillTint="33"/>
        <w:spacing w:after="0" w:line="240" w:lineRule="auto"/>
        <w:ind w:left="709"/>
        <w:rPr>
          <w:rFonts w:eastAsia="Times New Roman" w:cs="Times New Roman"/>
          <w:sz w:val="24"/>
          <w:szCs w:val="24"/>
          <w:lang w:eastAsia="cs-CZ"/>
        </w:rPr>
      </w:pPr>
      <w:r w:rsidRPr="00996671">
        <w:rPr>
          <w:rFonts w:eastAsia="Times New Roman" w:cs="Times New Roman"/>
          <w:sz w:val="24"/>
          <w:szCs w:val="24"/>
          <w:lang w:eastAsia="cs-CZ"/>
        </w:rPr>
        <w:t>(TAC_</w:t>
      </w:r>
      <w:r>
        <w:rPr>
          <w:rFonts w:eastAsia="Times New Roman" w:cs="Times New Roman"/>
          <w:sz w:val="24"/>
          <w:szCs w:val="24"/>
          <w:lang w:eastAsia="cs-CZ"/>
        </w:rPr>
        <w:t>LBL</w:t>
      </w:r>
      <w:r w:rsidRPr="00996671">
        <w:rPr>
          <w:rFonts w:eastAsia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996671">
        <w:rPr>
          <w:rFonts w:eastAsia="Times New Roman" w:cs="Times New Roman"/>
          <w:sz w:val="24"/>
          <w:szCs w:val="24"/>
          <w:lang w:eastAsia="cs-CZ"/>
        </w:rPr>
        <w:t>value</w:t>
      </w:r>
      <w:proofErr w:type="spellEnd"/>
      <w:r w:rsidRPr="00996671">
        <w:rPr>
          <w:rFonts w:eastAsia="Times New Roman" w:cs="Times New Roman"/>
          <w:sz w:val="24"/>
          <w:szCs w:val="24"/>
          <w:lang w:eastAsia="cs-CZ"/>
        </w:rPr>
        <w:t xml:space="preserve">, -1, -1) </w:t>
      </w:r>
      <w:r>
        <w:rPr>
          <w:rFonts w:eastAsia="Times New Roman" w:cs="Times New Roman"/>
          <w:sz w:val="24"/>
          <w:szCs w:val="24"/>
          <w:lang w:eastAsia="cs-CZ"/>
        </w:rPr>
        <w:tab/>
      </w:r>
      <w:r>
        <w:rPr>
          <w:rFonts w:eastAsia="Times New Roman" w:cs="Times New Roman"/>
          <w:sz w:val="24"/>
          <w:szCs w:val="24"/>
          <w:lang w:eastAsia="cs-CZ"/>
        </w:rPr>
        <w:tab/>
      </w:r>
      <w:r>
        <w:rPr>
          <w:rFonts w:eastAsia="Times New Roman" w:cs="Times New Roman"/>
          <w:sz w:val="24"/>
          <w:szCs w:val="24"/>
          <w:lang w:eastAsia="cs-CZ"/>
        </w:rPr>
        <w:tab/>
        <w:t>generování návěští</w:t>
      </w:r>
    </w:p>
    <w:p w:rsidR="00FE0D79" w:rsidRDefault="00FE0D79" w:rsidP="00B458D4">
      <w:pPr>
        <w:pBdr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DAEEF3" w:themeFill="accent5" w:themeFillTint="33"/>
        <w:spacing w:after="0" w:line="240" w:lineRule="auto"/>
        <w:ind w:left="709"/>
        <w:rPr>
          <w:rFonts w:eastAsia="Times New Roman" w:cs="Times New Roman"/>
          <w:sz w:val="24"/>
          <w:szCs w:val="24"/>
          <w:lang w:eastAsia="cs-CZ"/>
        </w:rPr>
      </w:pPr>
      <w:r w:rsidRPr="00996671">
        <w:rPr>
          <w:rFonts w:eastAsia="Times New Roman" w:cs="Times New Roman"/>
          <w:sz w:val="24"/>
          <w:szCs w:val="24"/>
          <w:lang w:eastAsia="cs-CZ"/>
        </w:rPr>
        <w:t>(TAC_</w:t>
      </w:r>
      <w:r>
        <w:rPr>
          <w:rFonts w:eastAsia="Times New Roman" w:cs="Times New Roman"/>
          <w:sz w:val="24"/>
          <w:szCs w:val="24"/>
          <w:lang w:eastAsia="cs-CZ"/>
        </w:rPr>
        <w:t>JZ</w:t>
      </w:r>
      <w:r w:rsidRPr="00996671">
        <w:rPr>
          <w:rFonts w:eastAsia="Times New Roman" w:cs="Times New Roman"/>
          <w:sz w:val="24"/>
          <w:szCs w:val="24"/>
          <w:lang w:eastAsia="cs-CZ"/>
        </w:rPr>
        <w:t>, value</w:t>
      </w:r>
      <w:r>
        <w:rPr>
          <w:rFonts w:eastAsia="Times New Roman" w:cs="Times New Roman"/>
          <w:sz w:val="24"/>
          <w:szCs w:val="24"/>
          <w:lang w:eastAsia="cs-CZ"/>
        </w:rPr>
        <w:t>1</w:t>
      </w:r>
      <w:r w:rsidRPr="00996671">
        <w:rPr>
          <w:rFonts w:eastAsia="Times New Roman" w:cs="Times New Roman"/>
          <w:sz w:val="24"/>
          <w:szCs w:val="24"/>
          <w:lang w:eastAsia="cs-CZ"/>
        </w:rPr>
        <w:t xml:space="preserve">, </w:t>
      </w:r>
      <w:r>
        <w:rPr>
          <w:rFonts w:eastAsia="Times New Roman" w:cs="Times New Roman"/>
          <w:sz w:val="24"/>
          <w:szCs w:val="24"/>
          <w:lang w:eastAsia="cs-CZ"/>
        </w:rPr>
        <w:t xml:space="preserve">value2, </w:t>
      </w:r>
      <w:r w:rsidRPr="00996671">
        <w:rPr>
          <w:rFonts w:eastAsia="Times New Roman" w:cs="Times New Roman"/>
          <w:sz w:val="24"/>
          <w:szCs w:val="24"/>
          <w:lang w:eastAsia="cs-CZ"/>
        </w:rPr>
        <w:t xml:space="preserve">-1) </w:t>
      </w:r>
      <w:r>
        <w:rPr>
          <w:rFonts w:eastAsia="Times New Roman" w:cs="Times New Roman"/>
          <w:sz w:val="24"/>
          <w:szCs w:val="24"/>
          <w:lang w:eastAsia="cs-CZ"/>
        </w:rPr>
        <w:tab/>
      </w:r>
      <w:r>
        <w:rPr>
          <w:rFonts w:eastAsia="Times New Roman" w:cs="Times New Roman"/>
          <w:sz w:val="24"/>
          <w:szCs w:val="24"/>
          <w:lang w:eastAsia="cs-CZ"/>
        </w:rPr>
        <w:tab/>
      </w:r>
      <w:r>
        <w:rPr>
          <w:rFonts w:eastAsia="Times New Roman" w:cs="Times New Roman"/>
          <w:sz w:val="24"/>
          <w:szCs w:val="24"/>
          <w:lang w:eastAsia="cs-CZ"/>
        </w:rPr>
        <w:tab/>
        <w:t>podmíněný skok</w:t>
      </w:r>
    </w:p>
    <w:p w:rsidR="00FE0D79" w:rsidRDefault="00FE0D79" w:rsidP="00B458D4">
      <w:pPr>
        <w:pBdr>
          <w:left w:val="single" w:sz="4" w:space="4" w:color="auto"/>
          <w:bottom w:val="single" w:sz="4" w:space="4" w:color="auto"/>
          <w:right w:val="single" w:sz="4" w:space="4" w:color="auto"/>
        </w:pBdr>
        <w:shd w:val="clear" w:color="auto" w:fill="DAEEF3" w:themeFill="accent5" w:themeFillTint="33"/>
        <w:spacing w:after="120" w:line="240" w:lineRule="auto"/>
        <w:ind w:left="709"/>
        <w:rPr>
          <w:rFonts w:eastAsia="Times New Roman" w:cs="Times New Roman"/>
          <w:sz w:val="24"/>
          <w:szCs w:val="24"/>
          <w:lang w:eastAsia="cs-CZ"/>
        </w:rPr>
      </w:pPr>
      <w:r w:rsidRPr="00996671">
        <w:rPr>
          <w:rFonts w:eastAsia="Times New Roman" w:cs="Times New Roman"/>
          <w:sz w:val="24"/>
          <w:szCs w:val="24"/>
          <w:lang w:eastAsia="cs-CZ"/>
        </w:rPr>
        <w:t>(TAC_</w:t>
      </w:r>
      <w:r>
        <w:rPr>
          <w:rFonts w:eastAsia="Times New Roman" w:cs="Times New Roman"/>
          <w:sz w:val="24"/>
          <w:szCs w:val="24"/>
          <w:lang w:eastAsia="cs-CZ"/>
        </w:rPr>
        <w:t>JMP</w:t>
      </w:r>
      <w:r w:rsidRPr="00996671">
        <w:rPr>
          <w:rFonts w:eastAsia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996671">
        <w:rPr>
          <w:rFonts w:eastAsia="Times New Roman" w:cs="Times New Roman"/>
          <w:sz w:val="24"/>
          <w:szCs w:val="24"/>
          <w:lang w:eastAsia="cs-CZ"/>
        </w:rPr>
        <w:t>value</w:t>
      </w:r>
      <w:proofErr w:type="spellEnd"/>
      <w:r w:rsidRPr="00996671">
        <w:rPr>
          <w:rFonts w:eastAsia="Times New Roman" w:cs="Times New Roman"/>
          <w:sz w:val="24"/>
          <w:szCs w:val="24"/>
          <w:lang w:eastAsia="cs-CZ"/>
        </w:rPr>
        <w:t xml:space="preserve">, -1, -1) </w:t>
      </w:r>
      <w:r>
        <w:rPr>
          <w:rFonts w:eastAsia="Times New Roman" w:cs="Times New Roman"/>
          <w:sz w:val="24"/>
          <w:szCs w:val="24"/>
          <w:lang w:eastAsia="cs-CZ"/>
        </w:rPr>
        <w:tab/>
      </w:r>
      <w:r>
        <w:rPr>
          <w:rFonts w:eastAsia="Times New Roman" w:cs="Times New Roman"/>
          <w:sz w:val="24"/>
          <w:szCs w:val="24"/>
          <w:lang w:eastAsia="cs-CZ"/>
        </w:rPr>
        <w:tab/>
      </w:r>
      <w:r>
        <w:rPr>
          <w:rFonts w:eastAsia="Times New Roman" w:cs="Times New Roman"/>
          <w:sz w:val="24"/>
          <w:szCs w:val="24"/>
          <w:lang w:eastAsia="cs-CZ"/>
        </w:rPr>
        <w:tab/>
        <w:t>nepodmíněný skok</w:t>
      </w:r>
    </w:p>
    <w:p w:rsidR="001A0890" w:rsidRDefault="001A0890" w:rsidP="00BB7653">
      <w:pPr>
        <w:spacing w:after="12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D</w:t>
      </w:r>
      <w:r w:rsidR="00996671">
        <w:rPr>
          <w:rFonts w:eastAsia="Times New Roman" w:cs="Times New Roman"/>
          <w:sz w:val="24"/>
          <w:szCs w:val="24"/>
          <w:lang w:eastAsia="cs-CZ"/>
        </w:rPr>
        <w:t>o gramatiky, kterou najdete v</w:t>
      </w:r>
      <w:r w:rsidR="00FE0D79">
        <w:rPr>
          <w:rFonts w:eastAsia="Times New Roman" w:cs="Times New Roman"/>
          <w:sz w:val="24"/>
          <w:szCs w:val="24"/>
          <w:lang w:eastAsia="cs-CZ"/>
        </w:rPr>
        <w:t xml:space="preserve"> přiloženém </w:t>
      </w:r>
      <w:proofErr w:type="spellStart"/>
      <w:r w:rsidR="00FE0D79" w:rsidRPr="00FE0D79">
        <w:rPr>
          <w:rFonts w:eastAsia="Times New Roman" w:cs="Times New Roman"/>
          <w:i/>
          <w:sz w:val="24"/>
          <w:szCs w:val="24"/>
          <w:lang w:eastAsia="cs-CZ"/>
        </w:rPr>
        <w:t>yacc_ovém</w:t>
      </w:r>
      <w:proofErr w:type="spellEnd"/>
      <w:r w:rsidR="00FE0D79">
        <w:rPr>
          <w:rFonts w:eastAsia="Times New Roman" w:cs="Times New Roman"/>
          <w:sz w:val="24"/>
          <w:szCs w:val="24"/>
          <w:lang w:eastAsia="cs-CZ"/>
        </w:rPr>
        <w:t xml:space="preserve"> s</w:t>
      </w:r>
      <w:r w:rsidR="00996671">
        <w:rPr>
          <w:rFonts w:eastAsia="Times New Roman" w:cs="Times New Roman"/>
          <w:sz w:val="24"/>
          <w:szCs w:val="24"/>
          <w:lang w:eastAsia="cs-CZ"/>
        </w:rPr>
        <w:t>ouboru</w:t>
      </w:r>
      <w:r>
        <w:rPr>
          <w:rFonts w:eastAsia="Times New Roman" w:cs="Times New Roman"/>
          <w:sz w:val="24"/>
          <w:szCs w:val="24"/>
          <w:lang w:eastAsia="cs-CZ"/>
        </w:rPr>
        <w:t xml:space="preserve">, doplňte </w:t>
      </w:r>
      <w:r w:rsidR="00BB7653">
        <w:rPr>
          <w:rFonts w:eastAsia="Times New Roman" w:cs="Times New Roman"/>
          <w:sz w:val="24"/>
          <w:szCs w:val="24"/>
          <w:lang w:eastAsia="cs-CZ"/>
        </w:rPr>
        <w:t xml:space="preserve">v souladu se specifikací úlohy </w:t>
      </w:r>
      <w:r>
        <w:rPr>
          <w:rFonts w:eastAsia="Times New Roman" w:cs="Times New Roman"/>
          <w:sz w:val="24"/>
          <w:szCs w:val="24"/>
          <w:lang w:eastAsia="cs-CZ"/>
        </w:rPr>
        <w:t>odpovídající akce tak, aby se po zpracování vstupního zdrojového kódu vytiskly:</w:t>
      </w:r>
    </w:p>
    <w:p w:rsidR="001A0890" w:rsidRDefault="001A0890" w:rsidP="00BB7653">
      <w:pPr>
        <w:pStyle w:val="Odstavecseseznamem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 w:rsidRPr="00BB7653">
        <w:rPr>
          <w:rFonts w:eastAsia="Times New Roman" w:cs="Times New Roman"/>
          <w:sz w:val="24"/>
          <w:szCs w:val="24"/>
          <w:lang w:eastAsia="cs-CZ"/>
        </w:rPr>
        <w:t>Čtveřice, odpovídající instrukcím TAC</w:t>
      </w:r>
    </w:p>
    <w:p w:rsidR="00FE0D79" w:rsidRPr="00BB7653" w:rsidRDefault="00FE0D79" w:rsidP="00FE0D79">
      <w:pPr>
        <w:pStyle w:val="Odstavecseseznamem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 w:rsidRPr="00BB7653">
        <w:rPr>
          <w:rFonts w:eastAsia="Times New Roman" w:cs="Times New Roman"/>
          <w:sz w:val="24"/>
          <w:szCs w:val="24"/>
          <w:lang w:eastAsia="cs-CZ"/>
        </w:rPr>
        <w:lastRenderedPageBreak/>
        <w:t>Instrukce TAC</w:t>
      </w:r>
    </w:p>
    <w:p w:rsidR="001A0890" w:rsidRPr="00BB7653" w:rsidRDefault="001A0890" w:rsidP="00BB7653">
      <w:pPr>
        <w:pStyle w:val="Odstavecseseznamem"/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 w:rsidRPr="00BB7653">
        <w:rPr>
          <w:rFonts w:eastAsia="Times New Roman" w:cs="Times New Roman"/>
          <w:sz w:val="24"/>
          <w:szCs w:val="24"/>
          <w:lang w:eastAsia="cs-CZ"/>
        </w:rPr>
        <w:t>Tabulka sy</w:t>
      </w:r>
      <w:r w:rsidR="00BB7653" w:rsidRPr="00BB7653">
        <w:rPr>
          <w:rFonts w:eastAsia="Times New Roman" w:cs="Times New Roman"/>
          <w:sz w:val="24"/>
          <w:szCs w:val="24"/>
          <w:lang w:eastAsia="cs-CZ"/>
        </w:rPr>
        <w:t>m</w:t>
      </w:r>
      <w:r w:rsidRPr="00BB7653">
        <w:rPr>
          <w:rFonts w:eastAsia="Times New Roman" w:cs="Times New Roman"/>
          <w:sz w:val="24"/>
          <w:szCs w:val="24"/>
          <w:lang w:eastAsia="cs-CZ"/>
        </w:rPr>
        <w:t>bolů</w:t>
      </w:r>
    </w:p>
    <w:p w:rsidR="001A0890" w:rsidRDefault="001A0890" w:rsidP="008B79F4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9437D7" w:rsidRDefault="00FE0D79" w:rsidP="009437D7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Na základě rozboru syntaxe s</w:t>
      </w:r>
      <w:r w:rsidR="009437D7">
        <w:rPr>
          <w:rFonts w:eastAsia="Times New Roman" w:cs="Times New Roman"/>
          <w:sz w:val="24"/>
          <w:szCs w:val="24"/>
          <w:lang w:eastAsia="cs-CZ"/>
        </w:rPr>
        <w:t xml:space="preserve">estavte vlastní zdrojový text, realizující: </w:t>
      </w:r>
    </w:p>
    <w:p w:rsidR="009437D7" w:rsidRPr="009437D7" w:rsidRDefault="009437D7" w:rsidP="009437D7">
      <w:pPr>
        <w:pStyle w:val="Odstavecseseznamem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 w:rsidRPr="009437D7">
        <w:rPr>
          <w:rFonts w:eastAsia="Times New Roman" w:cs="Times New Roman"/>
          <w:sz w:val="24"/>
          <w:szCs w:val="24"/>
          <w:lang w:eastAsia="cs-CZ"/>
        </w:rPr>
        <w:t>Přiřazení složitějšího aritmetického výrazu do proměnné</w:t>
      </w:r>
      <w:r w:rsidR="00FE0D79">
        <w:rPr>
          <w:rFonts w:eastAsia="Times New Roman" w:cs="Times New Roman"/>
          <w:sz w:val="24"/>
          <w:szCs w:val="24"/>
          <w:lang w:eastAsia="cs-CZ"/>
        </w:rPr>
        <w:t>,</w:t>
      </w:r>
    </w:p>
    <w:p w:rsidR="002C0805" w:rsidRDefault="009437D7" w:rsidP="002C0805">
      <w:pPr>
        <w:pStyle w:val="Odstavecseseznamem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 w:rsidRPr="009437D7">
        <w:rPr>
          <w:rFonts w:eastAsia="Times New Roman" w:cs="Times New Roman"/>
          <w:sz w:val="24"/>
          <w:szCs w:val="24"/>
          <w:lang w:eastAsia="cs-CZ"/>
        </w:rPr>
        <w:t>Tisk obsahu této proměnné</w:t>
      </w:r>
      <w:r w:rsidR="00FE0D79">
        <w:rPr>
          <w:rFonts w:eastAsia="Times New Roman" w:cs="Times New Roman"/>
          <w:sz w:val="24"/>
          <w:szCs w:val="24"/>
          <w:lang w:eastAsia="cs-CZ"/>
        </w:rPr>
        <w:t>,</w:t>
      </w:r>
    </w:p>
    <w:p w:rsidR="009437D7" w:rsidRPr="002C0805" w:rsidRDefault="002C0805" w:rsidP="002C0805">
      <w:pPr>
        <w:pStyle w:val="Odstavecseseznamem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  <w:r w:rsidRPr="002C0805">
        <w:rPr>
          <w:rFonts w:eastAsia="Times New Roman" w:cs="Times New Roman"/>
          <w:sz w:val="24"/>
          <w:szCs w:val="24"/>
          <w:lang w:eastAsia="cs-CZ"/>
        </w:rPr>
        <w:t xml:space="preserve">Analyzujte </w:t>
      </w:r>
      <w:r>
        <w:rPr>
          <w:rFonts w:eastAsia="Times New Roman" w:cs="Times New Roman"/>
          <w:sz w:val="24"/>
          <w:szCs w:val="24"/>
          <w:lang w:eastAsia="cs-CZ"/>
        </w:rPr>
        <w:t xml:space="preserve">implementaci </w:t>
      </w:r>
      <w:r w:rsidRPr="002C0805">
        <w:rPr>
          <w:rFonts w:eastAsia="Times New Roman" w:cs="Times New Roman"/>
          <w:sz w:val="24"/>
          <w:szCs w:val="24"/>
          <w:lang w:eastAsia="cs-CZ"/>
        </w:rPr>
        <w:t>cyklu</w:t>
      </w:r>
      <w:r w:rsidR="009437D7" w:rsidRPr="002C0805">
        <w:rPr>
          <w:rFonts w:eastAsia="Times New Roman" w:cs="Times New Roman"/>
          <w:sz w:val="24"/>
          <w:szCs w:val="24"/>
          <w:lang w:eastAsia="cs-CZ"/>
        </w:rPr>
        <w:t xml:space="preserve"> </w:t>
      </w:r>
      <w:proofErr w:type="spellStart"/>
      <w:r w:rsidR="009437D7" w:rsidRPr="002C0805">
        <w:rPr>
          <w:rFonts w:eastAsia="Times New Roman" w:cs="Times New Roman"/>
          <w:i/>
          <w:sz w:val="24"/>
          <w:szCs w:val="24"/>
          <w:lang w:eastAsia="cs-CZ"/>
        </w:rPr>
        <w:t>repeat</w:t>
      </w:r>
      <w:proofErr w:type="spellEnd"/>
      <w:r w:rsidR="009437D7" w:rsidRPr="002C0805">
        <w:rPr>
          <w:rFonts w:eastAsia="Times New Roman" w:cs="Times New Roman"/>
          <w:sz w:val="24"/>
          <w:szCs w:val="24"/>
          <w:lang w:eastAsia="cs-CZ"/>
        </w:rPr>
        <w:t>, pracující</w:t>
      </w:r>
      <w:r w:rsidRPr="002C0805">
        <w:rPr>
          <w:rFonts w:eastAsia="Times New Roman" w:cs="Times New Roman"/>
          <w:sz w:val="24"/>
          <w:szCs w:val="24"/>
          <w:lang w:eastAsia="cs-CZ"/>
        </w:rPr>
        <w:t>ho</w:t>
      </w:r>
      <w:r w:rsidR="009437D7" w:rsidRPr="002C0805">
        <w:rPr>
          <w:rFonts w:eastAsia="Times New Roman" w:cs="Times New Roman"/>
          <w:sz w:val="24"/>
          <w:szCs w:val="24"/>
          <w:lang w:eastAsia="cs-CZ"/>
        </w:rPr>
        <w:t xml:space="preserve"> s</w:t>
      </w:r>
      <w:r w:rsidR="00FA77E5">
        <w:rPr>
          <w:rFonts w:eastAsia="Times New Roman" w:cs="Times New Roman"/>
          <w:sz w:val="24"/>
          <w:szCs w:val="24"/>
          <w:lang w:eastAsia="cs-CZ"/>
        </w:rPr>
        <w:t xml:space="preserve"> nenulovou </w:t>
      </w:r>
      <w:r w:rsidR="009437D7" w:rsidRPr="002C0805">
        <w:rPr>
          <w:rFonts w:eastAsia="Times New Roman" w:cs="Times New Roman"/>
          <w:sz w:val="24"/>
          <w:szCs w:val="24"/>
          <w:lang w:eastAsia="cs-CZ"/>
        </w:rPr>
        <w:t xml:space="preserve">hodnotou </w:t>
      </w:r>
      <w:r w:rsidR="00FA77E5">
        <w:rPr>
          <w:rFonts w:eastAsia="Times New Roman" w:cs="Times New Roman"/>
          <w:sz w:val="24"/>
          <w:szCs w:val="24"/>
          <w:lang w:eastAsia="cs-CZ"/>
        </w:rPr>
        <w:t>svého argumentu</w:t>
      </w:r>
      <w:r w:rsidR="00FE0D79" w:rsidRPr="002C0805">
        <w:rPr>
          <w:rFonts w:eastAsia="Times New Roman" w:cs="Times New Roman"/>
          <w:sz w:val="24"/>
          <w:szCs w:val="24"/>
          <w:lang w:eastAsia="cs-CZ"/>
        </w:rPr>
        <w:t>.</w:t>
      </w:r>
      <w:r w:rsidRPr="002C0805">
        <w:rPr>
          <w:rFonts w:eastAsia="Times New Roman" w:cs="Times New Roman"/>
          <w:sz w:val="24"/>
          <w:szCs w:val="24"/>
          <w:lang w:eastAsia="cs-CZ"/>
        </w:rPr>
        <w:t xml:space="preserve"> Jde o typický příklad </w:t>
      </w:r>
      <w:r w:rsidR="00593057">
        <w:rPr>
          <w:rFonts w:eastAsia="Times New Roman" w:cs="Times New Roman"/>
          <w:sz w:val="24"/>
          <w:szCs w:val="24"/>
          <w:lang w:eastAsia="cs-CZ"/>
        </w:rPr>
        <w:t xml:space="preserve">realizace překladu </w:t>
      </w:r>
      <w:r w:rsidRPr="002C0805">
        <w:rPr>
          <w:rFonts w:eastAsia="Times New Roman" w:cs="Times New Roman"/>
          <w:sz w:val="24"/>
          <w:szCs w:val="24"/>
          <w:lang w:eastAsia="cs-CZ"/>
        </w:rPr>
        <w:t>jednoduché řídicí struktury.</w:t>
      </w:r>
    </w:p>
    <w:p w:rsidR="001A0890" w:rsidRDefault="001A0890" w:rsidP="00FA77E5">
      <w:pPr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8A401E" w:rsidRDefault="00FA77E5" w:rsidP="00FA77E5">
      <w:pPr>
        <w:spacing w:after="120" w:line="240" w:lineRule="auto"/>
        <w:rPr>
          <w:rFonts w:eastAsia="Times New Roman" w:cs="Times New Roman"/>
          <w:i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 xml:space="preserve">Příklad zdrojového textu ze souboru </w:t>
      </w:r>
      <w:r w:rsidR="00C92F61">
        <w:rPr>
          <w:rFonts w:eastAsia="Times New Roman" w:cs="Times New Roman"/>
          <w:i/>
          <w:sz w:val="24"/>
          <w:szCs w:val="24"/>
          <w:lang w:eastAsia="cs-CZ"/>
        </w:rPr>
        <w:t>test</w:t>
      </w:r>
      <w:r>
        <w:rPr>
          <w:rFonts w:eastAsia="Times New Roman" w:cs="Times New Roman"/>
          <w:i/>
          <w:sz w:val="24"/>
          <w:szCs w:val="24"/>
          <w:lang w:eastAsia="cs-CZ"/>
        </w:rPr>
        <w:t>2</w:t>
      </w:r>
      <w:r w:rsidR="008A401E">
        <w:rPr>
          <w:rFonts w:eastAsia="Times New Roman" w:cs="Times New Roman"/>
          <w:i/>
          <w:sz w:val="24"/>
          <w:szCs w:val="24"/>
          <w:lang w:eastAsia="cs-CZ"/>
        </w:rPr>
        <w:t>:</w:t>
      </w:r>
    </w:p>
    <w:p w:rsidR="0071074C" w:rsidRPr="008A401E" w:rsidRDefault="0071074C" w:rsidP="008A401E">
      <w:pPr>
        <w:pStyle w:val="FormtovanvHTML"/>
        <w:rPr>
          <w:b/>
          <w:highlight w:val="yellow"/>
        </w:rPr>
      </w:pPr>
      <w:r w:rsidRPr="008A401E">
        <w:rPr>
          <w:b/>
          <w:highlight w:val="yellow"/>
        </w:rPr>
        <w:t>y := a*(x+64)/(x-c);</w:t>
      </w:r>
    </w:p>
    <w:p w:rsidR="0071074C" w:rsidRPr="008A401E" w:rsidRDefault="0071074C" w:rsidP="0071074C">
      <w:pPr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cs-CZ"/>
        </w:rPr>
      </w:pPr>
      <w:r w:rsidRPr="008A401E">
        <w:rPr>
          <w:rFonts w:ascii="Courier New" w:eastAsia="Times New Roman" w:hAnsi="Courier New" w:cs="Courier New"/>
          <w:b/>
          <w:sz w:val="20"/>
          <w:szCs w:val="20"/>
          <w:highlight w:val="cyan"/>
          <w:lang w:eastAsia="cs-CZ"/>
        </w:rPr>
        <w:t xml:space="preserve">x := </w:t>
      </w:r>
      <w:proofErr w:type="spellStart"/>
      <w:r w:rsidRPr="008A401E">
        <w:rPr>
          <w:rFonts w:ascii="Courier New" w:eastAsia="Times New Roman" w:hAnsi="Courier New" w:cs="Courier New"/>
          <w:b/>
          <w:sz w:val="20"/>
          <w:szCs w:val="20"/>
          <w:highlight w:val="cyan"/>
          <w:lang w:eastAsia="cs-CZ"/>
        </w:rPr>
        <w:t>a+b</w:t>
      </w:r>
      <w:proofErr w:type="spellEnd"/>
      <w:r w:rsidRPr="008A401E">
        <w:rPr>
          <w:rFonts w:ascii="Courier New" w:eastAsia="Times New Roman" w:hAnsi="Courier New" w:cs="Courier New"/>
          <w:b/>
          <w:sz w:val="20"/>
          <w:szCs w:val="20"/>
          <w:highlight w:val="cyan"/>
          <w:lang w:eastAsia="cs-CZ"/>
        </w:rPr>
        <w:t>*a/b+8/(</w:t>
      </w:r>
      <w:proofErr w:type="spellStart"/>
      <w:r w:rsidRPr="008A401E">
        <w:rPr>
          <w:rFonts w:ascii="Courier New" w:eastAsia="Times New Roman" w:hAnsi="Courier New" w:cs="Courier New"/>
          <w:b/>
          <w:sz w:val="20"/>
          <w:szCs w:val="20"/>
          <w:highlight w:val="cyan"/>
          <w:lang w:eastAsia="cs-CZ"/>
        </w:rPr>
        <w:t>s+t</w:t>
      </w:r>
      <w:proofErr w:type="spellEnd"/>
      <w:r w:rsidRPr="008A401E">
        <w:rPr>
          <w:rFonts w:ascii="Courier New" w:eastAsia="Times New Roman" w:hAnsi="Courier New" w:cs="Courier New"/>
          <w:b/>
          <w:sz w:val="20"/>
          <w:szCs w:val="20"/>
          <w:highlight w:val="cyan"/>
          <w:lang w:eastAsia="cs-CZ"/>
        </w:rPr>
        <w:t>*j);</w:t>
      </w:r>
    </w:p>
    <w:p w:rsidR="0071074C" w:rsidRPr="008A401E" w:rsidRDefault="0071074C" w:rsidP="008A401E">
      <w:pPr>
        <w:pStyle w:val="FormtovanvHTML"/>
        <w:rPr>
          <w:b/>
          <w:highlight w:val="lightGray"/>
        </w:rPr>
      </w:pPr>
      <w:proofErr w:type="spellStart"/>
      <w:r w:rsidRPr="008A401E">
        <w:rPr>
          <w:b/>
          <w:highlight w:val="lightGray"/>
        </w:rPr>
        <w:t>print</w:t>
      </w:r>
      <w:proofErr w:type="spellEnd"/>
      <w:r w:rsidRPr="008A401E">
        <w:rPr>
          <w:b/>
          <w:highlight w:val="lightGray"/>
        </w:rPr>
        <w:t xml:space="preserve"> x+4;</w:t>
      </w:r>
    </w:p>
    <w:p w:rsidR="00FA77E5" w:rsidRPr="008A401E" w:rsidRDefault="0071074C" w:rsidP="008A401E">
      <w:pPr>
        <w:pStyle w:val="FormtovanvHTML"/>
        <w:rPr>
          <w:b/>
          <w:color w:val="FFFF00"/>
          <w:highlight w:val="blue"/>
        </w:rPr>
      </w:pPr>
      <w:proofErr w:type="spellStart"/>
      <w:r w:rsidRPr="008A401E">
        <w:rPr>
          <w:b/>
          <w:color w:val="FFFF00"/>
          <w:highlight w:val="blue"/>
        </w:rPr>
        <w:t>repeat</w:t>
      </w:r>
      <w:proofErr w:type="spellEnd"/>
      <w:r w:rsidRPr="008A401E">
        <w:rPr>
          <w:b/>
          <w:color w:val="FFFF00"/>
          <w:highlight w:val="blue"/>
        </w:rPr>
        <w:t xml:space="preserve"> x</w:t>
      </w:r>
      <w:r w:rsidR="008A401E" w:rsidRPr="008A401E">
        <w:rPr>
          <w:b/>
          <w:color w:val="FFFF00"/>
          <w:highlight w:val="blue"/>
        </w:rPr>
        <w:t xml:space="preserve"> </w:t>
      </w:r>
      <w:r w:rsidRPr="008A401E">
        <w:rPr>
          <w:b/>
          <w:color w:val="FFFF00"/>
          <w:highlight w:val="blue"/>
        </w:rPr>
        <w:t xml:space="preserve">{x:=x-1; </w:t>
      </w:r>
      <w:proofErr w:type="spellStart"/>
      <w:r w:rsidRPr="008A401E">
        <w:rPr>
          <w:b/>
          <w:color w:val="FFFF00"/>
          <w:highlight w:val="blue"/>
        </w:rPr>
        <w:t>print</w:t>
      </w:r>
      <w:proofErr w:type="spellEnd"/>
      <w:r w:rsidRPr="008A401E">
        <w:rPr>
          <w:b/>
          <w:color w:val="FFFF00"/>
          <w:highlight w:val="blue"/>
        </w:rPr>
        <w:t xml:space="preserve"> x;}</w:t>
      </w:r>
    </w:p>
    <w:p w:rsidR="008A401E" w:rsidRPr="00861CCD" w:rsidRDefault="008A401E" w:rsidP="00861CCD">
      <w:pPr>
        <w:spacing w:before="120" w:after="120" w:line="240" w:lineRule="auto"/>
        <w:rPr>
          <w:rFonts w:eastAsia="Times New Roman" w:cs="Times New Roman"/>
          <w:i/>
          <w:sz w:val="24"/>
          <w:szCs w:val="24"/>
          <w:lang w:eastAsia="cs-CZ"/>
        </w:rPr>
      </w:pPr>
      <w:r w:rsidRPr="00861CCD">
        <w:rPr>
          <w:rFonts w:eastAsia="Times New Roman" w:cs="Times New Roman"/>
          <w:i/>
          <w:sz w:val="24"/>
          <w:szCs w:val="24"/>
          <w:lang w:eastAsia="cs-CZ"/>
        </w:rPr>
        <w:t>(</w:t>
      </w:r>
      <w:r w:rsidR="00861CCD">
        <w:rPr>
          <w:rFonts w:eastAsia="Times New Roman" w:cs="Times New Roman"/>
          <w:i/>
          <w:sz w:val="24"/>
          <w:szCs w:val="24"/>
          <w:lang w:eastAsia="cs-CZ"/>
        </w:rPr>
        <w:t>B</w:t>
      </w:r>
      <w:r w:rsidRPr="00861CCD">
        <w:rPr>
          <w:rFonts w:eastAsia="Times New Roman" w:cs="Times New Roman"/>
          <w:i/>
          <w:sz w:val="24"/>
          <w:szCs w:val="24"/>
          <w:lang w:eastAsia="cs-CZ"/>
        </w:rPr>
        <w:t>arvy rozlišují jednotlivé řádky zdrojového kódu)</w:t>
      </w:r>
    </w:p>
    <w:p w:rsidR="008A401E" w:rsidRDefault="008A401E" w:rsidP="0071074C">
      <w:pPr>
        <w:spacing w:after="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FA77E5" w:rsidRDefault="00FA77E5" w:rsidP="00FA77E5">
      <w:pPr>
        <w:spacing w:after="12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Příkazový řádek:</w:t>
      </w:r>
    </w:p>
    <w:p w:rsidR="00FA77E5" w:rsidRDefault="00FA77E5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 w:rsidRPr="00FA77E5">
        <w:rPr>
          <w:rFonts w:ascii="Courier New" w:eastAsia="Times New Roman" w:hAnsi="Courier New" w:cs="Courier New"/>
          <w:sz w:val="20"/>
          <w:szCs w:val="20"/>
          <w:lang w:eastAsia="cs-CZ"/>
        </w:rPr>
        <w:t>&gt; ./cv</w:t>
      </w:r>
      <w:r w:rsidR="0071074C">
        <w:rPr>
          <w:rFonts w:ascii="Courier New" w:eastAsia="Times New Roman" w:hAnsi="Courier New" w:cs="Courier New"/>
          <w:sz w:val="20"/>
          <w:szCs w:val="20"/>
          <w:lang w:eastAsia="cs-CZ"/>
        </w:rPr>
        <w:t>2</w:t>
      </w:r>
      <w:r w:rsidR="00C92F61"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&lt;test</w:t>
      </w:r>
      <w:r w:rsidR="0071074C">
        <w:rPr>
          <w:rFonts w:ascii="Courier New" w:eastAsia="Times New Roman" w:hAnsi="Courier New" w:cs="Courier New"/>
          <w:sz w:val="20"/>
          <w:szCs w:val="20"/>
          <w:lang w:eastAsia="cs-CZ"/>
        </w:rPr>
        <w:t>2</w:t>
      </w:r>
    </w:p>
    <w:p w:rsidR="00861CCD" w:rsidRDefault="00861CCD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:rsidR="00861CCD" w:rsidRDefault="00861CCD" w:rsidP="00861CCD">
      <w:pPr>
        <w:spacing w:after="120" w:line="240" w:lineRule="auto"/>
        <w:rPr>
          <w:rFonts w:eastAsia="Times New Roman" w:cs="Times New Roman"/>
          <w:sz w:val="24"/>
          <w:szCs w:val="24"/>
          <w:lang w:eastAsia="cs-CZ"/>
        </w:rPr>
      </w:pPr>
    </w:p>
    <w:p w:rsidR="00861CCD" w:rsidRDefault="00861CCD" w:rsidP="00861CCD">
      <w:pPr>
        <w:spacing w:after="12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Příklad výstupu je na následující straně.</w:t>
      </w:r>
    </w:p>
    <w:p w:rsidR="00861CCD" w:rsidRPr="00FA77E5" w:rsidRDefault="00861CCD" w:rsidP="0071074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:rsidR="008A401E" w:rsidRDefault="008A401E" w:rsidP="00FA77E5">
      <w:pPr>
        <w:spacing w:after="0" w:line="240" w:lineRule="auto"/>
        <w:rPr>
          <w:rFonts w:eastAsia="Times New Roman" w:cs="Times New Roman"/>
          <w:sz w:val="20"/>
          <w:szCs w:val="20"/>
          <w:lang w:eastAsia="cs-CZ"/>
        </w:rPr>
      </w:pPr>
    </w:p>
    <w:p w:rsidR="008A401E" w:rsidRDefault="008A401E">
      <w:pPr>
        <w:rPr>
          <w:rFonts w:eastAsia="Times New Roman" w:cs="Times New Roman"/>
          <w:sz w:val="20"/>
          <w:szCs w:val="20"/>
          <w:lang w:eastAsia="cs-CZ"/>
        </w:rPr>
      </w:pPr>
      <w:r>
        <w:rPr>
          <w:rFonts w:eastAsia="Times New Roman" w:cs="Times New Roman"/>
          <w:sz w:val="20"/>
          <w:szCs w:val="20"/>
          <w:lang w:eastAsia="cs-CZ"/>
        </w:rPr>
        <w:br w:type="page"/>
      </w:r>
    </w:p>
    <w:p w:rsidR="001A0890" w:rsidRDefault="009437D7" w:rsidP="00BB7653">
      <w:pPr>
        <w:spacing w:after="120" w:line="240" w:lineRule="auto"/>
        <w:rPr>
          <w:rFonts w:eastAsia="Times New Roman" w:cs="Times New Roman"/>
          <w:sz w:val="24"/>
          <w:szCs w:val="24"/>
          <w:lang w:eastAsia="cs-CZ"/>
        </w:rPr>
      </w:pPr>
      <w:r>
        <w:rPr>
          <w:rFonts w:eastAsia="Times New Roman" w:cs="Times New Roman"/>
          <w:sz w:val="24"/>
          <w:szCs w:val="24"/>
          <w:lang w:eastAsia="cs-CZ"/>
        </w:rPr>
        <w:t>Příklad v</w:t>
      </w:r>
      <w:r w:rsidR="001A0890">
        <w:rPr>
          <w:rFonts w:eastAsia="Times New Roman" w:cs="Times New Roman"/>
          <w:sz w:val="24"/>
          <w:szCs w:val="24"/>
          <w:lang w:eastAsia="cs-CZ"/>
        </w:rPr>
        <w:t>ýstup</w:t>
      </w:r>
      <w:r>
        <w:rPr>
          <w:rFonts w:eastAsia="Times New Roman" w:cs="Times New Roman"/>
          <w:sz w:val="24"/>
          <w:szCs w:val="24"/>
          <w:lang w:eastAsia="cs-CZ"/>
        </w:rPr>
        <w:t>u</w:t>
      </w:r>
      <w:r w:rsidR="001A0890">
        <w:rPr>
          <w:rFonts w:eastAsia="Times New Roman" w:cs="Times New Roman"/>
          <w:sz w:val="24"/>
          <w:szCs w:val="24"/>
          <w:lang w:eastAsia="cs-CZ"/>
        </w:rPr>
        <w:t>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061"/>
        <w:gridCol w:w="2001"/>
      </w:tblGrid>
      <w:tr w:rsidR="00BB7653" w:rsidTr="00B458D4">
        <w:tc>
          <w:tcPr>
            <w:tcW w:w="7196" w:type="dxa"/>
          </w:tcPr>
          <w:p w:rsidR="009437D7" w:rsidRPr="008A401E" w:rsidRDefault="009437D7" w:rsidP="00450899">
            <w:pPr>
              <w:pStyle w:val="FormtovanvHTML"/>
              <w:spacing w:before="120" w:afterLines="20" w:after="48"/>
              <w:rPr>
                <w:b/>
              </w:rPr>
            </w:pPr>
            <w:proofErr w:type="spellStart"/>
            <w:r w:rsidRPr="008A401E">
              <w:rPr>
                <w:b/>
              </w:rPr>
              <w:t>Intermediate</w:t>
            </w:r>
            <w:proofErr w:type="spellEnd"/>
            <w:r w:rsidRPr="008A401E">
              <w:rPr>
                <w:b/>
              </w:rPr>
              <w:t xml:space="preserve"> </w:t>
            </w:r>
            <w:proofErr w:type="spellStart"/>
            <w:r w:rsidRPr="008A401E">
              <w:rPr>
                <w:b/>
              </w:rPr>
              <w:t>code</w:t>
            </w:r>
            <w:proofErr w:type="spellEnd"/>
            <w:r w:rsidRPr="008A401E">
              <w:rPr>
                <w:b/>
              </w:rPr>
              <w:t>: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rPr>
                <w:b/>
              </w:rPr>
            </w:pPr>
            <w:proofErr w:type="spellStart"/>
            <w:r w:rsidRPr="008A401E">
              <w:rPr>
                <w:b/>
              </w:rPr>
              <w:t>Quadruples</w:t>
            </w:r>
            <w:proofErr w:type="spellEnd"/>
            <w:r w:rsidRPr="008A401E">
              <w:rPr>
                <w:b/>
              </w:rPr>
              <w:tab/>
            </w:r>
            <w:r w:rsidRPr="008A401E">
              <w:rPr>
                <w:b/>
              </w:rPr>
              <w:tab/>
              <w:t xml:space="preserve"> </w:t>
            </w:r>
            <w:r w:rsidR="00B458D4">
              <w:rPr>
                <w:b/>
              </w:rPr>
              <w:tab/>
            </w:r>
            <w:r w:rsidRPr="008A401E">
              <w:rPr>
                <w:b/>
              </w:rPr>
              <w:t>TAC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rPr>
                <w:b/>
                <w:highlight w:val="yellow"/>
              </w:rPr>
            </w:pPr>
            <w:r w:rsidRPr="008A401E">
              <w:rPr>
                <w:b/>
                <w:highlight w:val="yellow"/>
              </w:rPr>
              <w:t>(TAC_ADD,  2,  3,  4)</w:t>
            </w:r>
            <w:r w:rsidRPr="008A401E">
              <w:rPr>
                <w:b/>
                <w:highlight w:val="yellow"/>
              </w:rPr>
              <w:tab/>
              <w:t xml:space="preserve"> </w:t>
            </w:r>
            <w:r w:rsidR="00B458D4">
              <w:rPr>
                <w:b/>
                <w:highlight w:val="yellow"/>
              </w:rPr>
              <w:tab/>
            </w:r>
            <w:r w:rsidRPr="008A401E">
              <w:rPr>
                <w:b/>
                <w:highlight w:val="yellow"/>
              </w:rPr>
              <w:t>_T0 := x + 64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rPr>
                <w:b/>
                <w:highlight w:val="yellow"/>
              </w:rPr>
            </w:pPr>
            <w:r w:rsidRPr="008A401E">
              <w:rPr>
                <w:b/>
                <w:highlight w:val="yellow"/>
              </w:rPr>
              <w:t>(TAC_MUL,  1,  4,  5)</w:t>
            </w:r>
            <w:r w:rsidRPr="008A401E">
              <w:rPr>
                <w:b/>
                <w:highlight w:val="yellow"/>
              </w:rPr>
              <w:tab/>
              <w:t xml:space="preserve"> </w:t>
            </w:r>
            <w:r w:rsidR="00B458D4">
              <w:rPr>
                <w:b/>
                <w:highlight w:val="yellow"/>
              </w:rPr>
              <w:tab/>
            </w:r>
            <w:r w:rsidRPr="008A401E">
              <w:rPr>
                <w:b/>
                <w:highlight w:val="yellow"/>
              </w:rPr>
              <w:t>_T1 := a * _T0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rPr>
                <w:b/>
                <w:highlight w:val="yellow"/>
              </w:rPr>
            </w:pPr>
            <w:r w:rsidRPr="008A401E">
              <w:rPr>
                <w:b/>
                <w:highlight w:val="yellow"/>
              </w:rPr>
              <w:t>(TAC_SUB,  2,  6,  7)</w:t>
            </w:r>
            <w:r w:rsidRPr="008A401E">
              <w:rPr>
                <w:b/>
                <w:highlight w:val="yellow"/>
              </w:rPr>
              <w:tab/>
              <w:t xml:space="preserve"> </w:t>
            </w:r>
            <w:r w:rsidR="00B458D4">
              <w:rPr>
                <w:b/>
                <w:highlight w:val="yellow"/>
              </w:rPr>
              <w:tab/>
            </w:r>
            <w:r w:rsidRPr="008A401E">
              <w:rPr>
                <w:b/>
                <w:highlight w:val="yellow"/>
              </w:rPr>
              <w:t>_T2 := x - c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rPr>
                <w:b/>
                <w:highlight w:val="yellow"/>
              </w:rPr>
            </w:pPr>
            <w:r w:rsidRPr="008A401E">
              <w:rPr>
                <w:b/>
                <w:highlight w:val="yellow"/>
              </w:rPr>
              <w:t>(TAC_DIV,  5,  7,  8)</w:t>
            </w:r>
            <w:r w:rsidRPr="008A401E">
              <w:rPr>
                <w:b/>
                <w:highlight w:val="yellow"/>
              </w:rPr>
              <w:tab/>
              <w:t xml:space="preserve"> </w:t>
            </w:r>
            <w:r w:rsidR="00B458D4">
              <w:rPr>
                <w:b/>
                <w:highlight w:val="yellow"/>
              </w:rPr>
              <w:tab/>
            </w:r>
            <w:r w:rsidRPr="008A401E">
              <w:rPr>
                <w:b/>
                <w:highlight w:val="yellow"/>
              </w:rPr>
              <w:t>_T3 := _T1 / _T2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rPr>
                <w:b/>
              </w:rPr>
            </w:pPr>
            <w:r w:rsidRPr="008A401E">
              <w:rPr>
                <w:b/>
                <w:highlight w:val="yellow"/>
              </w:rPr>
              <w:t>(TAC_ASS,  8, -1,  0)</w:t>
            </w:r>
            <w:r w:rsidRPr="008A401E">
              <w:rPr>
                <w:b/>
                <w:highlight w:val="yellow"/>
              </w:rPr>
              <w:tab/>
              <w:t xml:space="preserve"> </w:t>
            </w:r>
            <w:r w:rsidR="00B458D4">
              <w:rPr>
                <w:b/>
                <w:highlight w:val="yellow"/>
              </w:rPr>
              <w:tab/>
            </w:r>
            <w:r w:rsidRPr="008A401E">
              <w:rPr>
                <w:b/>
                <w:highlight w:val="yellow"/>
              </w:rPr>
              <w:t>y := _T3</w:t>
            </w:r>
          </w:p>
          <w:p w:rsidR="009437D7" w:rsidRDefault="009437D7" w:rsidP="00450899">
            <w:pPr>
              <w:pStyle w:val="FormtovanvHTML"/>
              <w:spacing w:afterLines="20" w:after="48"/>
              <w:rPr>
                <w:b/>
              </w:rPr>
            </w:pPr>
          </w:p>
          <w:p w:rsidR="00091F8A" w:rsidRDefault="00091F8A" w:rsidP="00450899">
            <w:pPr>
              <w:pStyle w:val="FormtovanvHTML"/>
              <w:spacing w:afterLines="20" w:after="48"/>
              <w:rPr>
                <w:b/>
              </w:rPr>
            </w:pPr>
          </w:p>
          <w:p w:rsidR="00091F8A" w:rsidRDefault="00091F8A" w:rsidP="00450899">
            <w:pPr>
              <w:pStyle w:val="FormtovanvHTML"/>
              <w:spacing w:afterLines="20" w:after="48"/>
              <w:rPr>
                <w:b/>
              </w:rPr>
            </w:pPr>
          </w:p>
          <w:p w:rsidR="00091F8A" w:rsidRPr="008A401E" w:rsidRDefault="00091F8A" w:rsidP="00450899">
            <w:pPr>
              <w:pStyle w:val="FormtovanvHTML"/>
              <w:spacing w:afterLines="20" w:after="48"/>
              <w:rPr>
                <w:b/>
              </w:rPr>
            </w:pPr>
          </w:p>
          <w:p w:rsidR="009437D7" w:rsidRPr="008A401E" w:rsidRDefault="009437D7" w:rsidP="00450899">
            <w:pPr>
              <w:pStyle w:val="FormtovanvHTML"/>
              <w:spacing w:afterLines="20" w:after="48"/>
              <w:rPr>
                <w:b/>
                <w:highlight w:val="cyan"/>
              </w:rPr>
            </w:pPr>
            <w:r w:rsidRPr="008A401E">
              <w:rPr>
                <w:b/>
                <w:highlight w:val="cyan"/>
              </w:rPr>
              <w:t>(TAC_MUL,  9,  1, 10)</w:t>
            </w:r>
            <w:r w:rsidRPr="008A401E">
              <w:rPr>
                <w:b/>
                <w:highlight w:val="cyan"/>
              </w:rPr>
              <w:tab/>
              <w:t xml:space="preserve"> </w:t>
            </w:r>
            <w:r w:rsidR="00B458D4">
              <w:rPr>
                <w:b/>
                <w:highlight w:val="cyan"/>
              </w:rPr>
              <w:tab/>
            </w:r>
            <w:r w:rsidRPr="008A401E">
              <w:rPr>
                <w:b/>
                <w:highlight w:val="cyan"/>
              </w:rPr>
              <w:t>_T4 := b * a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rPr>
                <w:b/>
                <w:highlight w:val="cyan"/>
              </w:rPr>
            </w:pPr>
            <w:r w:rsidRPr="008A401E">
              <w:rPr>
                <w:b/>
                <w:highlight w:val="cyan"/>
              </w:rPr>
              <w:t>(TAC_DIV, 10,  9, 11)</w:t>
            </w:r>
            <w:r w:rsidRPr="008A401E">
              <w:rPr>
                <w:b/>
                <w:highlight w:val="cyan"/>
              </w:rPr>
              <w:tab/>
              <w:t xml:space="preserve"> </w:t>
            </w:r>
            <w:r w:rsidR="00B458D4">
              <w:rPr>
                <w:b/>
                <w:highlight w:val="cyan"/>
              </w:rPr>
              <w:tab/>
            </w:r>
            <w:r w:rsidRPr="008A401E">
              <w:rPr>
                <w:b/>
                <w:highlight w:val="cyan"/>
              </w:rPr>
              <w:t>_T5 := _T4 / b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rPr>
                <w:b/>
                <w:highlight w:val="cyan"/>
              </w:rPr>
            </w:pPr>
            <w:r w:rsidRPr="008A401E">
              <w:rPr>
                <w:b/>
                <w:highlight w:val="cyan"/>
              </w:rPr>
              <w:t>(TAC_ADD,  1, 11, 12)</w:t>
            </w:r>
            <w:r w:rsidRPr="008A401E">
              <w:rPr>
                <w:b/>
                <w:highlight w:val="cyan"/>
              </w:rPr>
              <w:tab/>
              <w:t xml:space="preserve"> </w:t>
            </w:r>
            <w:r w:rsidR="00B458D4">
              <w:rPr>
                <w:b/>
                <w:highlight w:val="cyan"/>
              </w:rPr>
              <w:tab/>
            </w:r>
            <w:r w:rsidRPr="008A401E">
              <w:rPr>
                <w:b/>
                <w:highlight w:val="cyan"/>
              </w:rPr>
              <w:t>_T6 := a + _T5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rPr>
                <w:b/>
                <w:highlight w:val="cyan"/>
              </w:rPr>
            </w:pPr>
            <w:r w:rsidRPr="008A401E">
              <w:rPr>
                <w:b/>
                <w:highlight w:val="cyan"/>
              </w:rPr>
              <w:t>(TAC_MUL, 15, 16, 17)</w:t>
            </w:r>
            <w:r w:rsidRPr="008A401E">
              <w:rPr>
                <w:b/>
                <w:highlight w:val="cyan"/>
              </w:rPr>
              <w:tab/>
              <w:t xml:space="preserve"> </w:t>
            </w:r>
            <w:r w:rsidR="00B458D4">
              <w:rPr>
                <w:b/>
                <w:highlight w:val="cyan"/>
              </w:rPr>
              <w:tab/>
            </w:r>
            <w:r w:rsidRPr="008A401E">
              <w:rPr>
                <w:b/>
                <w:highlight w:val="cyan"/>
              </w:rPr>
              <w:t>_T7 := t * j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rPr>
                <w:b/>
                <w:highlight w:val="cyan"/>
              </w:rPr>
            </w:pPr>
            <w:r w:rsidRPr="008A401E">
              <w:rPr>
                <w:b/>
                <w:highlight w:val="cyan"/>
              </w:rPr>
              <w:t>(TAC_ADD, 14, 17, 18)</w:t>
            </w:r>
            <w:r w:rsidRPr="008A401E">
              <w:rPr>
                <w:b/>
                <w:highlight w:val="cyan"/>
              </w:rPr>
              <w:tab/>
              <w:t xml:space="preserve"> </w:t>
            </w:r>
            <w:r w:rsidR="00B458D4">
              <w:rPr>
                <w:b/>
                <w:highlight w:val="cyan"/>
              </w:rPr>
              <w:tab/>
            </w:r>
            <w:r w:rsidRPr="008A401E">
              <w:rPr>
                <w:b/>
                <w:highlight w:val="cyan"/>
              </w:rPr>
              <w:t>_T8 := s + _T7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rPr>
                <w:b/>
                <w:highlight w:val="cyan"/>
              </w:rPr>
            </w:pPr>
            <w:r w:rsidRPr="008A401E">
              <w:rPr>
                <w:b/>
                <w:highlight w:val="cyan"/>
              </w:rPr>
              <w:t>(TAC_DIV, 13, 18, 19)</w:t>
            </w:r>
            <w:r w:rsidRPr="008A401E">
              <w:rPr>
                <w:b/>
                <w:highlight w:val="cyan"/>
              </w:rPr>
              <w:tab/>
              <w:t xml:space="preserve"> </w:t>
            </w:r>
            <w:r w:rsidR="00B458D4">
              <w:rPr>
                <w:b/>
                <w:highlight w:val="cyan"/>
              </w:rPr>
              <w:tab/>
            </w:r>
            <w:r w:rsidRPr="008A401E">
              <w:rPr>
                <w:b/>
                <w:highlight w:val="cyan"/>
              </w:rPr>
              <w:t>_T9 := 8 / _T8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rPr>
                <w:b/>
                <w:highlight w:val="cyan"/>
              </w:rPr>
            </w:pPr>
            <w:r w:rsidRPr="008A401E">
              <w:rPr>
                <w:b/>
                <w:highlight w:val="cyan"/>
              </w:rPr>
              <w:t>(TAC_ADD, 12, 19, 20)</w:t>
            </w:r>
            <w:r w:rsidRPr="008A401E">
              <w:rPr>
                <w:b/>
                <w:highlight w:val="cyan"/>
              </w:rPr>
              <w:tab/>
              <w:t xml:space="preserve"> </w:t>
            </w:r>
            <w:r w:rsidR="00B458D4">
              <w:rPr>
                <w:b/>
                <w:highlight w:val="cyan"/>
              </w:rPr>
              <w:tab/>
            </w:r>
            <w:r w:rsidRPr="008A401E">
              <w:rPr>
                <w:b/>
                <w:highlight w:val="cyan"/>
              </w:rPr>
              <w:t>_T10 := _T6 + _T9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rPr>
                <w:b/>
              </w:rPr>
            </w:pPr>
            <w:r w:rsidRPr="008A401E">
              <w:rPr>
                <w:b/>
                <w:highlight w:val="cyan"/>
              </w:rPr>
              <w:t>(TAC_ASS, 20, -1,  2)</w:t>
            </w:r>
            <w:r w:rsidRPr="008A401E">
              <w:rPr>
                <w:b/>
                <w:highlight w:val="cyan"/>
              </w:rPr>
              <w:tab/>
              <w:t xml:space="preserve"> </w:t>
            </w:r>
            <w:r w:rsidR="00B458D4">
              <w:rPr>
                <w:b/>
                <w:highlight w:val="cyan"/>
              </w:rPr>
              <w:tab/>
            </w:r>
            <w:r w:rsidRPr="008A401E">
              <w:rPr>
                <w:b/>
                <w:highlight w:val="cyan"/>
              </w:rPr>
              <w:t>x := _T10</w:t>
            </w:r>
          </w:p>
          <w:p w:rsidR="009437D7" w:rsidRDefault="009437D7" w:rsidP="00450899">
            <w:pPr>
              <w:pStyle w:val="FormtovanvHTML"/>
              <w:spacing w:afterLines="20" w:after="48"/>
              <w:rPr>
                <w:b/>
              </w:rPr>
            </w:pPr>
          </w:p>
          <w:p w:rsidR="00091F8A" w:rsidRDefault="00091F8A" w:rsidP="00450899">
            <w:pPr>
              <w:pStyle w:val="FormtovanvHTML"/>
              <w:spacing w:afterLines="20" w:after="48"/>
              <w:rPr>
                <w:b/>
              </w:rPr>
            </w:pPr>
          </w:p>
          <w:p w:rsidR="00091F8A" w:rsidRDefault="00091F8A" w:rsidP="00450899">
            <w:pPr>
              <w:pStyle w:val="FormtovanvHTML"/>
              <w:spacing w:afterLines="20" w:after="48"/>
              <w:rPr>
                <w:b/>
              </w:rPr>
            </w:pPr>
          </w:p>
          <w:p w:rsidR="00091F8A" w:rsidRDefault="00091F8A" w:rsidP="00450899">
            <w:pPr>
              <w:pStyle w:val="FormtovanvHTML"/>
              <w:spacing w:afterLines="20" w:after="48"/>
              <w:rPr>
                <w:b/>
              </w:rPr>
            </w:pPr>
          </w:p>
          <w:p w:rsidR="00091F8A" w:rsidRPr="008A401E" w:rsidRDefault="00091F8A" w:rsidP="00450899">
            <w:pPr>
              <w:pStyle w:val="FormtovanvHTML"/>
              <w:spacing w:afterLines="20" w:after="48"/>
              <w:rPr>
                <w:b/>
              </w:rPr>
            </w:pPr>
          </w:p>
          <w:p w:rsidR="009437D7" w:rsidRPr="008A401E" w:rsidRDefault="009437D7" w:rsidP="00450899">
            <w:pPr>
              <w:pStyle w:val="FormtovanvHTML"/>
              <w:spacing w:afterLines="20" w:after="48"/>
              <w:rPr>
                <w:b/>
                <w:highlight w:val="lightGray"/>
              </w:rPr>
            </w:pPr>
            <w:r w:rsidRPr="008A401E">
              <w:rPr>
                <w:b/>
                <w:highlight w:val="lightGray"/>
              </w:rPr>
              <w:t>(TAC_ADD,  2, 21, 22)</w:t>
            </w:r>
            <w:r w:rsidRPr="008A401E">
              <w:rPr>
                <w:b/>
                <w:highlight w:val="lightGray"/>
              </w:rPr>
              <w:tab/>
              <w:t xml:space="preserve"> </w:t>
            </w:r>
            <w:r w:rsidR="00B458D4">
              <w:rPr>
                <w:b/>
                <w:highlight w:val="lightGray"/>
              </w:rPr>
              <w:tab/>
            </w:r>
            <w:r w:rsidRPr="008A401E">
              <w:rPr>
                <w:b/>
                <w:highlight w:val="lightGray"/>
              </w:rPr>
              <w:t>_T11 := x + 4</w:t>
            </w:r>
          </w:p>
          <w:p w:rsidR="009437D7" w:rsidRDefault="009437D7" w:rsidP="00450899">
            <w:pPr>
              <w:pStyle w:val="FormtovanvHTML"/>
              <w:spacing w:afterLines="20" w:after="48"/>
              <w:rPr>
                <w:b/>
              </w:rPr>
            </w:pPr>
            <w:r w:rsidRPr="008A401E">
              <w:rPr>
                <w:b/>
                <w:highlight w:val="lightGray"/>
              </w:rPr>
              <w:t>(TAC_PRI, 22, -1, -1)</w:t>
            </w:r>
            <w:r w:rsidRPr="008A401E">
              <w:rPr>
                <w:b/>
                <w:highlight w:val="lightGray"/>
              </w:rPr>
              <w:tab/>
              <w:t xml:space="preserve"> </w:t>
            </w:r>
            <w:r w:rsidR="00B458D4">
              <w:rPr>
                <w:b/>
                <w:highlight w:val="lightGray"/>
              </w:rPr>
              <w:tab/>
            </w:r>
            <w:proofErr w:type="spellStart"/>
            <w:r w:rsidRPr="008A401E">
              <w:rPr>
                <w:b/>
                <w:highlight w:val="lightGray"/>
              </w:rPr>
              <w:t>print</w:t>
            </w:r>
            <w:proofErr w:type="spellEnd"/>
            <w:r w:rsidRPr="008A401E">
              <w:rPr>
                <w:b/>
                <w:highlight w:val="lightGray"/>
              </w:rPr>
              <w:t xml:space="preserve"> _T11</w:t>
            </w:r>
          </w:p>
          <w:p w:rsidR="00091F8A" w:rsidRPr="008A401E" w:rsidRDefault="00091F8A" w:rsidP="00450899">
            <w:pPr>
              <w:pStyle w:val="FormtovanvHTML"/>
              <w:spacing w:afterLines="20" w:after="48"/>
              <w:rPr>
                <w:b/>
              </w:rPr>
            </w:pPr>
          </w:p>
          <w:p w:rsidR="009437D7" w:rsidRPr="008A401E" w:rsidRDefault="009437D7" w:rsidP="00450899">
            <w:pPr>
              <w:pStyle w:val="FormtovanvHTML"/>
              <w:spacing w:afterLines="20" w:after="48"/>
              <w:rPr>
                <w:b/>
                <w:color w:val="FFFF00"/>
                <w:highlight w:val="blue"/>
              </w:rPr>
            </w:pPr>
            <w:r w:rsidRPr="008A401E">
              <w:rPr>
                <w:b/>
                <w:color w:val="FFFF00"/>
                <w:highlight w:val="blue"/>
              </w:rPr>
              <w:t>(TAC_LBL, 23, -1, -1)</w:t>
            </w:r>
            <w:r w:rsidRPr="008A401E">
              <w:rPr>
                <w:b/>
                <w:color w:val="FFFF00"/>
                <w:highlight w:val="blue"/>
              </w:rPr>
              <w:tab/>
              <w:t xml:space="preserve"> </w:t>
            </w:r>
            <w:r w:rsidR="00B458D4">
              <w:rPr>
                <w:b/>
                <w:color w:val="FFFF00"/>
                <w:highlight w:val="blue"/>
              </w:rPr>
              <w:tab/>
            </w:r>
            <w:r w:rsidRPr="008A401E">
              <w:rPr>
                <w:b/>
                <w:color w:val="FFFF00"/>
                <w:highlight w:val="blue"/>
              </w:rPr>
              <w:t>label _L0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rPr>
                <w:b/>
                <w:color w:val="FFFF00"/>
                <w:highlight w:val="blue"/>
              </w:rPr>
            </w:pPr>
            <w:r w:rsidRPr="008A401E">
              <w:rPr>
                <w:b/>
                <w:color w:val="FFFF00"/>
                <w:highlight w:val="blue"/>
              </w:rPr>
              <w:t>(TAC_JZ,  2, 24, -1)</w:t>
            </w:r>
            <w:r w:rsidRPr="008A401E">
              <w:rPr>
                <w:b/>
                <w:color w:val="FFFF00"/>
                <w:highlight w:val="blue"/>
              </w:rPr>
              <w:tab/>
              <w:t xml:space="preserve"> </w:t>
            </w:r>
            <w:r w:rsidR="00B458D4">
              <w:rPr>
                <w:b/>
                <w:color w:val="FFFF00"/>
                <w:highlight w:val="blue"/>
              </w:rPr>
              <w:tab/>
            </w:r>
            <w:proofErr w:type="spellStart"/>
            <w:r w:rsidRPr="008A401E">
              <w:rPr>
                <w:b/>
                <w:color w:val="FFFF00"/>
                <w:highlight w:val="blue"/>
              </w:rPr>
              <w:t>if</w:t>
            </w:r>
            <w:proofErr w:type="spellEnd"/>
            <w:r w:rsidRPr="008A401E">
              <w:rPr>
                <w:b/>
                <w:color w:val="FFFF00"/>
                <w:highlight w:val="blue"/>
              </w:rPr>
              <w:t xml:space="preserve"> x </w:t>
            </w:r>
            <w:proofErr w:type="spellStart"/>
            <w:r w:rsidRPr="008A401E">
              <w:rPr>
                <w:b/>
                <w:color w:val="FFFF00"/>
                <w:highlight w:val="blue"/>
              </w:rPr>
              <w:t>is</w:t>
            </w:r>
            <w:proofErr w:type="spellEnd"/>
            <w:r w:rsidRPr="008A401E">
              <w:rPr>
                <w:b/>
                <w:color w:val="FFFF00"/>
                <w:highlight w:val="blue"/>
              </w:rPr>
              <w:t xml:space="preserve"> </w:t>
            </w:r>
            <w:proofErr w:type="spellStart"/>
            <w:r w:rsidRPr="008A401E">
              <w:rPr>
                <w:b/>
                <w:color w:val="FFFF00"/>
                <w:highlight w:val="blue"/>
              </w:rPr>
              <w:t>zero</w:t>
            </w:r>
            <w:proofErr w:type="spellEnd"/>
            <w:r w:rsidRPr="008A401E">
              <w:rPr>
                <w:b/>
                <w:color w:val="FFFF00"/>
                <w:highlight w:val="blue"/>
              </w:rPr>
              <w:t xml:space="preserve">, </w:t>
            </w:r>
            <w:proofErr w:type="spellStart"/>
            <w:r w:rsidRPr="008A401E">
              <w:rPr>
                <w:b/>
                <w:color w:val="FFFF00"/>
                <w:highlight w:val="blue"/>
              </w:rPr>
              <w:t>jump</w:t>
            </w:r>
            <w:proofErr w:type="spellEnd"/>
            <w:r w:rsidRPr="008A401E">
              <w:rPr>
                <w:b/>
                <w:color w:val="FFFF00"/>
                <w:highlight w:val="blue"/>
              </w:rPr>
              <w:t xml:space="preserve"> to _L1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rPr>
                <w:b/>
                <w:color w:val="FFFF00"/>
                <w:highlight w:val="blue"/>
              </w:rPr>
            </w:pPr>
            <w:r w:rsidRPr="008A401E">
              <w:rPr>
                <w:b/>
                <w:color w:val="FFFF00"/>
                <w:highlight w:val="blue"/>
              </w:rPr>
              <w:t>(TAC_SUB,  2, 25, 26)</w:t>
            </w:r>
            <w:r w:rsidRPr="008A401E">
              <w:rPr>
                <w:b/>
                <w:color w:val="FFFF00"/>
                <w:highlight w:val="blue"/>
              </w:rPr>
              <w:tab/>
              <w:t xml:space="preserve"> </w:t>
            </w:r>
            <w:r w:rsidR="00B458D4">
              <w:rPr>
                <w:b/>
                <w:color w:val="FFFF00"/>
                <w:highlight w:val="blue"/>
              </w:rPr>
              <w:tab/>
            </w:r>
            <w:r w:rsidRPr="008A401E">
              <w:rPr>
                <w:b/>
                <w:color w:val="FFFF00"/>
                <w:highlight w:val="blue"/>
              </w:rPr>
              <w:t>_T12 := x - 1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rPr>
                <w:b/>
                <w:color w:val="FFFF00"/>
                <w:highlight w:val="blue"/>
              </w:rPr>
            </w:pPr>
            <w:r w:rsidRPr="008A401E">
              <w:rPr>
                <w:b/>
                <w:color w:val="FFFF00"/>
                <w:highlight w:val="blue"/>
              </w:rPr>
              <w:t>(TAC_ASS, 26, -1,  2)</w:t>
            </w:r>
            <w:r w:rsidRPr="008A401E">
              <w:rPr>
                <w:b/>
                <w:color w:val="FFFF00"/>
                <w:highlight w:val="blue"/>
              </w:rPr>
              <w:tab/>
              <w:t xml:space="preserve"> </w:t>
            </w:r>
            <w:r w:rsidR="00B458D4">
              <w:rPr>
                <w:b/>
                <w:color w:val="FFFF00"/>
                <w:highlight w:val="blue"/>
              </w:rPr>
              <w:tab/>
            </w:r>
            <w:r w:rsidRPr="008A401E">
              <w:rPr>
                <w:b/>
                <w:color w:val="FFFF00"/>
                <w:highlight w:val="blue"/>
              </w:rPr>
              <w:t>x := _T12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rPr>
                <w:b/>
                <w:color w:val="FFFF00"/>
                <w:highlight w:val="blue"/>
              </w:rPr>
            </w:pPr>
            <w:r w:rsidRPr="008A401E">
              <w:rPr>
                <w:b/>
                <w:color w:val="FFFF00"/>
                <w:highlight w:val="blue"/>
              </w:rPr>
              <w:t>(TAC_PRI,  2, -1, -1)</w:t>
            </w:r>
            <w:r w:rsidRPr="008A401E">
              <w:rPr>
                <w:b/>
                <w:color w:val="FFFF00"/>
                <w:highlight w:val="blue"/>
              </w:rPr>
              <w:tab/>
              <w:t xml:space="preserve"> </w:t>
            </w:r>
            <w:r w:rsidR="00B458D4">
              <w:rPr>
                <w:b/>
                <w:color w:val="FFFF00"/>
                <w:highlight w:val="blue"/>
              </w:rPr>
              <w:tab/>
            </w:r>
            <w:proofErr w:type="spellStart"/>
            <w:r w:rsidRPr="008A401E">
              <w:rPr>
                <w:b/>
                <w:color w:val="FFFF00"/>
                <w:highlight w:val="blue"/>
              </w:rPr>
              <w:t>print</w:t>
            </w:r>
            <w:proofErr w:type="spellEnd"/>
            <w:r w:rsidRPr="008A401E">
              <w:rPr>
                <w:b/>
                <w:color w:val="FFFF00"/>
                <w:highlight w:val="blue"/>
              </w:rPr>
              <w:t xml:space="preserve"> x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rPr>
                <w:b/>
                <w:color w:val="FFFF00"/>
                <w:highlight w:val="blue"/>
              </w:rPr>
            </w:pPr>
            <w:r w:rsidRPr="008A401E">
              <w:rPr>
                <w:b/>
                <w:color w:val="FFFF00"/>
                <w:highlight w:val="blue"/>
              </w:rPr>
              <w:t>(TAC_JMP, 23, -1, -1)</w:t>
            </w:r>
            <w:r w:rsidRPr="008A401E">
              <w:rPr>
                <w:b/>
                <w:color w:val="FFFF00"/>
                <w:highlight w:val="blue"/>
              </w:rPr>
              <w:tab/>
              <w:t xml:space="preserve"> </w:t>
            </w:r>
            <w:r w:rsidR="00B458D4">
              <w:rPr>
                <w:b/>
                <w:color w:val="FFFF00"/>
                <w:highlight w:val="blue"/>
              </w:rPr>
              <w:tab/>
            </w:r>
            <w:proofErr w:type="spellStart"/>
            <w:r w:rsidRPr="008A401E">
              <w:rPr>
                <w:b/>
                <w:color w:val="FFFF00"/>
                <w:highlight w:val="blue"/>
              </w:rPr>
              <w:t>jump</w:t>
            </w:r>
            <w:proofErr w:type="spellEnd"/>
            <w:r w:rsidRPr="008A401E">
              <w:rPr>
                <w:b/>
                <w:color w:val="FFFF00"/>
                <w:highlight w:val="blue"/>
              </w:rPr>
              <w:t xml:space="preserve"> to _L0</w:t>
            </w:r>
          </w:p>
          <w:p w:rsidR="00BB7653" w:rsidRPr="008A401E" w:rsidRDefault="009437D7" w:rsidP="00450899">
            <w:pPr>
              <w:spacing w:afterLines="20" w:after="48"/>
              <w:rPr>
                <w:rFonts w:eastAsia="Times New Roman" w:cs="Times New Roman"/>
                <w:b/>
                <w:color w:val="FFFF00"/>
                <w:sz w:val="20"/>
                <w:szCs w:val="20"/>
                <w:lang w:eastAsia="cs-CZ"/>
              </w:rPr>
            </w:pPr>
            <w:r w:rsidRPr="008A401E">
              <w:rPr>
                <w:rFonts w:ascii="Courier New" w:hAnsi="Courier New" w:cs="Courier New"/>
                <w:b/>
                <w:color w:val="FFFF00"/>
                <w:sz w:val="20"/>
                <w:szCs w:val="20"/>
                <w:highlight w:val="blue"/>
              </w:rPr>
              <w:t>(TAC_LBL, 24, -1, -1)</w:t>
            </w:r>
            <w:r w:rsidRPr="008A401E">
              <w:rPr>
                <w:rFonts w:ascii="Courier New" w:hAnsi="Courier New" w:cs="Courier New"/>
                <w:b/>
                <w:color w:val="FFFF00"/>
                <w:sz w:val="20"/>
                <w:szCs w:val="20"/>
                <w:highlight w:val="blue"/>
              </w:rPr>
              <w:tab/>
              <w:t xml:space="preserve"> </w:t>
            </w:r>
            <w:r w:rsidR="00B458D4">
              <w:rPr>
                <w:rFonts w:ascii="Courier New" w:hAnsi="Courier New" w:cs="Courier New"/>
                <w:b/>
                <w:color w:val="FFFF00"/>
                <w:sz w:val="20"/>
                <w:szCs w:val="20"/>
                <w:highlight w:val="blue"/>
              </w:rPr>
              <w:tab/>
            </w:r>
            <w:r w:rsidRPr="008A401E">
              <w:rPr>
                <w:rFonts w:ascii="Courier New" w:hAnsi="Courier New" w:cs="Courier New"/>
                <w:b/>
                <w:color w:val="FFFF00"/>
                <w:sz w:val="20"/>
                <w:szCs w:val="20"/>
                <w:highlight w:val="blue"/>
              </w:rPr>
              <w:t>label _L1</w:t>
            </w:r>
          </w:p>
        </w:tc>
        <w:tc>
          <w:tcPr>
            <w:tcW w:w="2016" w:type="dxa"/>
          </w:tcPr>
          <w:p w:rsidR="009437D7" w:rsidRPr="008A401E" w:rsidRDefault="009437D7" w:rsidP="00450899">
            <w:pPr>
              <w:pStyle w:val="FormtovanvHTML"/>
              <w:spacing w:before="120" w:afterLines="20" w:after="48"/>
              <w:rPr>
                <w:b/>
              </w:rPr>
            </w:pPr>
            <w:r w:rsidRPr="008A401E">
              <w:rPr>
                <w:b/>
              </w:rPr>
              <w:t>Symbol table: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highlight w:val="yellow"/>
              </w:rPr>
            </w:pPr>
            <w:r w:rsidRPr="008A401E">
              <w:rPr>
                <w:b/>
              </w:rPr>
              <w:t xml:space="preserve"> </w:t>
            </w:r>
            <w:r w:rsidRPr="008A401E">
              <w:rPr>
                <w:b/>
                <w:highlight w:val="yellow"/>
              </w:rPr>
              <w:t>0: y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highlight w:val="yellow"/>
              </w:rPr>
            </w:pPr>
            <w:r w:rsidRPr="008A401E">
              <w:rPr>
                <w:b/>
                <w:highlight w:val="yellow"/>
              </w:rPr>
              <w:t xml:space="preserve"> 1: a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highlight w:val="yellow"/>
              </w:rPr>
            </w:pPr>
            <w:r w:rsidRPr="008A401E">
              <w:rPr>
                <w:b/>
                <w:highlight w:val="yellow"/>
              </w:rPr>
              <w:t xml:space="preserve"> 2: x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highlight w:val="yellow"/>
              </w:rPr>
            </w:pPr>
            <w:r w:rsidRPr="008A401E">
              <w:rPr>
                <w:b/>
                <w:highlight w:val="yellow"/>
              </w:rPr>
              <w:t xml:space="preserve"> 3: 64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highlight w:val="yellow"/>
              </w:rPr>
            </w:pPr>
            <w:r w:rsidRPr="008A401E">
              <w:rPr>
                <w:b/>
                <w:highlight w:val="yellow"/>
              </w:rPr>
              <w:t xml:space="preserve"> 4: _T0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highlight w:val="yellow"/>
              </w:rPr>
            </w:pPr>
            <w:r w:rsidRPr="008A401E">
              <w:rPr>
                <w:b/>
                <w:highlight w:val="yellow"/>
              </w:rPr>
              <w:t xml:space="preserve"> 5: _T1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highlight w:val="yellow"/>
              </w:rPr>
            </w:pPr>
            <w:r w:rsidRPr="008A401E">
              <w:rPr>
                <w:b/>
                <w:highlight w:val="yellow"/>
              </w:rPr>
              <w:t xml:space="preserve"> 6: c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highlight w:val="yellow"/>
              </w:rPr>
            </w:pPr>
            <w:r w:rsidRPr="008A401E">
              <w:rPr>
                <w:b/>
                <w:highlight w:val="yellow"/>
              </w:rPr>
              <w:t xml:space="preserve"> 7: _T2</w:t>
            </w:r>
          </w:p>
          <w:p w:rsidR="009437D7" w:rsidRDefault="009437D7" w:rsidP="00450899">
            <w:pPr>
              <w:pStyle w:val="FormtovanvHTML"/>
              <w:spacing w:afterLines="20" w:after="48"/>
              <w:ind w:left="708"/>
              <w:rPr>
                <w:b/>
              </w:rPr>
            </w:pPr>
            <w:r w:rsidRPr="008A401E">
              <w:rPr>
                <w:b/>
                <w:highlight w:val="yellow"/>
              </w:rPr>
              <w:t xml:space="preserve"> 8: _T3</w:t>
            </w:r>
          </w:p>
          <w:p w:rsidR="00091F8A" w:rsidRPr="008A401E" w:rsidRDefault="00091F8A" w:rsidP="00450899">
            <w:pPr>
              <w:pStyle w:val="FormtovanvHTML"/>
              <w:spacing w:afterLines="20" w:after="48"/>
              <w:ind w:left="708"/>
              <w:rPr>
                <w:b/>
              </w:rPr>
            </w:pP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highlight w:val="cyan"/>
              </w:rPr>
            </w:pPr>
            <w:r w:rsidRPr="008A401E">
              <w:rPr>
                <w:b/>
              </w:rPr>
              <w:t xml:space="preserve"> </w:t>
            </w:r>
            <w:r w:rsidRPr="008A401E">
              <w:rPr>
                <w:b/>
                <w:highlight w:val="cyan"/>
              </w:rPr>
              <w:t>9: b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highlight w:val="cyan"/>
              </w:rPr>
            </w:pPr>
            <w:r w:rsidRPr="008A401E">
              <w:rPr>
                <w:b/>
                <w:highlight w:val="cyan"/>
              </w:rPr>
              <w:t>10: _T4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highlight w:val="cyan"/>
              </w:rPr>
            </w:pPr>
            <w:r w:rsidRPr="008A401E">
              <w:rPr>
                <w:b/>
                <w:highlight w:val="cyan"/>
              </w:rPr>
              <w:t>11: _T5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highlight w:val="cyan"/>
              </w:rPr>
            </w:pPr>
            <w:r w:rsidRPr="008A401E">
              <w:rPr>
                <w:b/>
                <w:highlight w:val="cyan"/>
              </w:rPr>
              <w:t>12: _T6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highlight w:val="cyan"/>
              </w:rPr>
            </w:pPr>
            <w:r w:rsidRPr="008A401E">
              <w:rPr>
                <w:b/>
                <w:highlight w:val="cyan"/>
              </w:rPr>
              <w:t>13: 8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highlight w:val="cyan"/>
              </w:rPr>
            </w:pPr>
            <w:r w:rsidRPr="008A401E">
              <w:rPr>
                <w:b/>
                <w:highlight w:val="cyan"/>
              </w:rPr>
              <w:t>14: s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highlight w:val="cyan"/>
              </w:rPr>
            </w:pPr>
            <w:r w:rsidRPr="008A401E">
              <w:rPr>
                <w:b/>
                <w:highlight w:val="cyan"/>
              </w:rPr>
              <w:t>15: t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highlight w:val="cyan"/>
              </w:rPr>
            </w:pPr>
            <w:r w:rsidRPr="008A401E">
              <w:rPr>
                <w:b/>
                <w:highlight w:val="cyan"/>
              </w:rPr>
              <w:t>16: j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highlight w:val="cyan"/>
              </w:rPr>
            </w:pPr>
            <w:r w:rsidRPr="008A401E">
              <w:rPr>
                <w:b/>
                <w:highlight w:val="cyan"/>
              </w:rPr>
              <w:t>17: _T7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highlight w:val="cyan"/>
              </w:rPr>
            </w:pPr>
            <w:r w:rsidRPr="008A401E">
              <w:rPr>
                <w:b/>
                <w:highlight w:val="cyan"/>
              </w:rPr>
              <w:t>18: _T8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highlight w:val="cyan"/>
              </w:rPr>
            </w:pPr>
            <w:r w:rsidRPr="008A401E">
              <w:rPr>
                <w:b/>
                <w:highlight w:val="cyan"/>
              </w:rPr>
              <w:t>19: _T9</w:t>
            </w:r>
          </w:p>
          <w:p w:rsidR="009437D7" w:rsidRDefault="009437D7" w:rsidP="00450899">
            <w:pPr>
              <w:pStyle w:val="FormtovanvHTML"/>
              <w:spacing w:afterLines="20" w:after="48"/>
              <w:ind w:left="708"/>
              <w:rPr>
                <w:b/>
              </w:rPr>
            </w:pPr>
            <w:r w:rsidRPr="008A401E">
              <w:rPr>
                <w:b/>
                <w:highlight w:val="cyan"/>
              </w:rPr>
              <w:t>20: _T10</w:t>
            </w:r>
          </w:p>
          <w:p w:rsidR="00091F8A" w:rsidRPr="008A401E" w:rsidRDefault="00091F8A" w:rsidP="00450899">
            <w:pPr>
              <w:pStyle w:val="FormtovanvHTML"/>
              <w:spacing w:afterLines="20" w:after="48"/>
              <w:ind w:left="708"/>
              <w:rPr>
                <w:b/>
              </w:rPr>
            </w:pP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highlight w:val="lightGray"/>
              </w:rPr>
            </w:pPr>
            <w:r w:rsidRPr="008A401E">
              <w:rPr>
                <w:b/>
                <w:highlight w:val="lightGray"/>
              </w:rPr>
              <w:t>21: 4</w:t>
            </w:r>
          </w:p>
          <w:p w:rsidR="009437D7" w:rsidRDefault="009437D7" w:rsidP="00450899">
            <w:pPr>
              <w:pStyle w:val="FormtovanvHTML"/>
              <w:spacing w:afterLines="20" w:after="48"/>
              <w:ind w:left="708"/>
              <w:rPr>
                <w:b/>
              </w:rPr>
            </w:pPr>
            <w:r w:rsidRPr="008A401E">
              <w:rPr>
                <w:b/>
                <w:highlight w:val="lightGray"/>
              </w:rPr>
              <w:t>22: _T11</w:t>
            </w:r>
          </w:p>
          <w:p w:rsidR="00091F8A" w:rsidRPr="008A401E" w:rsidRDefault="00091F8A" w:rsidP="00450899">
            <w:pPr>
              <w:pStyle w:val="FormtovanvHTML"/>
              <w:spacing w:afterLines="20" w:after="48"/>
              <w:ind w:left="708"/>
              <w:rPr>
                <w:b/>
              </w:rPr>
            </w:pP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color w:val="FFFF00"/>
                <w:highlight w:val="blue"/>
              </w:rPr>
            </w:pPr>
            <w:r w:rsidRPr="008A401E">
              <w:rPr>
                <w:b/>
                <w:color w:val="FFFF00"/>
                <w:highlight w:val="blue"/>
              </w:rPr>
              <w:t>23: _L0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color w:val="FFFF00"/>
                <w:highlight w:val="blue"/>
              </w:rPr>
            </w:pPr>
            <w:r w:rsidRPr="008A401E">
              <w:rPr>
                <w:b/>
                <w:color w:val="FFFF00"/>
                <w:highlight w:val="blue"/>
              </w:rPr>
              <w:t>24: _L1</w:t>
            </w:r>
          </w:p>
          <w:p w:rsidR="009437D7" w:rsidRPr="008A401E" w:rsidRDefault="009437D7" w:rsidP="00450899">
            <w:pPr>
              <w:pStyle w:val="FormtovanvHTML"/>
              <w:spacing w:afterLines="20" w:after="48"/>
              <w:ind w:left="708"/>
              <w:rPr>
                <w:b/>
                <w:color w:val="FFFF00"/>
                <w:highlight w:val="blue"/>
              </w:rPr>
            </w:pPr>
            <w:r w:rsidRPr="008A401E">
              <w:rPr>
                <w:b/>
                <w:color w:val="FFFF00"/>
                <w:highlight w:val="blue"/>
              </w:rPr>
              <w:t>25: 1</w:t>
            </w:r>
          </w:p>
          <w:p w:rsidR="00BB7653" w:rsidRPr="008A401E" w:rsidRDefault="009437D7" w:rsidP="00450899">
            <w:pPr>
              <w:pStyle w:val="FormtovanvHTML"/>
              <w:spacing w:afterLines="20" w:after="48"/>
              <w:ind w:left="708"/>
              <w:rPr>
                <w:rFonts w:cs="Times New Roman"/>
                <w:b/>
                <w:color w:val="FFFF00"/>
              </w:rPr>
            </w:pPr>
            <w:r w:rsidRPr="008A401E">
              <w:rPr>
                <w:b/>
                <w:color w:val="FFFF00"/>
                <w:highlight w:val="blue"/>
              </w:rPr>
              <w:t>26: _T12</w:t>
            </w:r>
          </w:p>
        </w:tc>
      </w:tr>
    </w:tbl>
    <w:p w:rsidR="0071074C" w:rsidRDefault="0071074C" w:rsidP="008A401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:rsidR="003502F5" w:rsidRDefault="003502F5" w:rsidP="008A401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:rsidR="003502F5" w:rsidRDefault="003502F5" w:rsidP="008A401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:rsidR="003502F5" w:rsidRDefault="003502F5" w:rsidP="008A401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sz w:val="20"/>
          <w:szCs w:val="20"/>
          <w:lang w:eastAsia="cs-CZ"/>
        </w:rPr>
        <w:t>Poznámky k 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cs-CZ"/>
        </w:rPr>
        <w:t>př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cs-CZ"/>
        </w:rPr>
        <w:t xml:space="preserve"> 1</w:t>
      </w:r>
    </w:p>
    <w:p w:rsidR="003502F5" w:rsidRDefault="003502F5" w:rsidP="008A401E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  <w:r>
        <w:rPr>
          <w:noProof/>
          <w:lang w:eastAsia="cs-CZ"/>
        </w:rPr>
        <w:drawing>
          <wp:inline distT="0" distB="0" distL="0" distR="0" wp14:anchorId="59196403" wp14:editId="32DEB9A0">
            <wp:extent cx="3362325" cy="296227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2F5" w:rsidRDefault="003502F5" w:rsidP="003502F5">
      <w:pPr>
        <w:rPr>
          <w:rFonts w:ascii="Times New Roman" w:hAnsi="Times New Roman" w:cs="Times New Roman"/>
          <w:sz w:val="24"/>
          <w:szCs w:val="24"/>
          <w:lang w:eastAsia="cs-CZ"/>
        </w:rPr>
      </w:pPr>
    </w:p>
    <w:p w:rsidR="003502F5" w:rsidRDefault="003502F5" w:rsidP="003502F5">
      <w:pPr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>Ty hlášené chyby v pořádku, protože tam jsou.</w:t>
      </w:r>
    </w:p>
    <w:p w:rsidR="003502F5" w:rsidRDefault="003502F5" w:rsidP="003502F5">
      <w:pPr>
        <w:rPr>
          <w:rFonts w:ascii="Times New Roman" w:hAnsi="Times New Roman" w:cs="Times New Roman"/>
          <w:sz w:val="24"/>
          <w:szCs w:val="24"/>
          <w:lang w:eastAsia="cs-CZ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cs-CZ"/>
        </w:rPr>
        <w:t>Př</w:t>
      </w:r>
      <w:proofErr w:type="spellEnd"/>
      <w:r>
        <w:rPr>
          <w:rFonts w:ascii="Times New Roman" w:hAnsi="Times New Roman" w:cs="Times New Roman"/>
          <w:sz w:val="24"/>
          <w:szCs w:val="24"/>
          <w:lang w:eastAsia="cs-CZ"/>
        </w:rPr>
        <w:t xml:space="preserve"> 1</w:t>
      </w:r>
    </w:p>
    <w:p w:rsidR="003502F5" w:rsidRPr="003502F5" w:rsidRDefault="003502F5" w:rsidP="003502F5">
      <w:pPr>
        <w:rPr>
          <w:rFonts w:ascii="Times New Roman" w:hAnsi="Times New Roman" w:cs="Times New Roman"/>
          <w:sz w:val="24"/>
          <w:szCs w:val="24"/>
          <w:lang w:eastAsia="cs-CZ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eastAsia="cs-CZ"/>
        </w:rPr>
        <w:t>h10_-.h</w:t>
      </w:r>
      <w:proofErr w:type="gramEnd"/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>#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define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NSYMS 20</w:t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  <w:t xml:space="preserve">/* maximum 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number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of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symbols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*/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struct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symtab</w:t>
      </w:r>
      <w:proofErr w:type="spellEnd"/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>{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 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char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*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name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>;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 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int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type;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} 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symtab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>[NSYMS];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>/*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struct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printparam</w:t>
      </w:r>
      <w:proofErr w:type="spellEnd"/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>{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 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int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number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>;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 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char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*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string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>;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 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struct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printparam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*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next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>;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>};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*/</w:t>
      </w:r>
    </w:p>
    <w:p w:rsidR="003502F5" w:rsidRPr="003502F5" w:rsidRDefault="003502F5" w:rsidP="003502F5">
      <w:pPr>
        <w:rPr>
          <w:rFonts w:ascii="Courier New" w:hAnsi="Courier New" w:cs="Courier New"/>
          <w:sz w:val="24"/>
          <w:szCs w:val="24"/>
          <w:lang w:eastAsia="cs-CZ"/>
        </w:rPr>
      </w:pP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void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freebuffer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>();</w:t>
      </w:r>
    </w:p>
    <w:p w:rsidR="003502F5" w:rsidRDefault="003502F5" w:rsidP="003502F5">
      <w:pPr>
        <w:rPr>
          <w:rFonts w:ascii="Times New Roman" w:hAnsi="Times New Roman" w:cs="Times New Roman"/>
          <w:sz w:val="24"/>
          <w:szCs w:val="24"/>
          <w:lang w:eastAsia="cs-CZ"/>
        </w:rPr>
      </w:pPr>
    </w:p>
    <w:p w:rsidR="003502F5" w:rsidRDefault="003502F5" w:rsidP="003502F5">
      <w:pPr>
        <w:rPr>
          <w:rFonts w:ascii="Times New Roman" w:hAnsi="Times New Roman" w:cs="Times New Roman"/>
          <w:sz w:val="24"/>
          <w:szCs w:val="24"/>
          <w:lang w:eastAsia="cs-CZ"/>
        </w:rPr>
      </w:pPr>
      <w:r>
        <w:rPr>
          <w:rFonts w:ascii="Times New Roman" w:hAnsi="Times New Roman" w:cs="Times New Roman"/>
          <w:sz w:val="24"/>
          <w:szCs w:val="24"/>
          <w:lang w:eastAsia="cs-CZ"/>
        </w:rPr>
        <w:t>h10_1.l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>%{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>#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include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&lt;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string.h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>&gt;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>#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include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"h10_1.</w:t>
      </w:r>
      <w:proofErr w:type="gramStart"/>
      <w:r w:rsidRPr="003502F5">
        <w:rPr>
          <w:rFonts w:ascii="Courier New" w:hAnsi="Courier New" w:cs="Courier New"/>
          <w:sz w:val="24"/>
          <w:szCs w:val="24"/>
          <w:lang w:eastAsia="cs-CZ"/>
        </w:rPr>
        <w:t>tab.h"</w:t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  <w:t xml:space="preserve">/* 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definitions</w:t>
      </w:r>
      <w:proofErr w:type="spellEnd"/>
      <w:proofErr w:type="gram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from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YACC */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>#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define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YY_NO_UNPUT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>#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define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YY_NO_INPUT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int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lineno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>=1;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>%}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>%%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int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ab/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yylval.type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= 0; return TYPE;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float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ab/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yylval.type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= 1; return TYPE;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char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ab/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yylval.type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 = 2; return TYPE;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>[_a-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zA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 xml:space="preserve">-Z][_a-zA-Z0-9]* </w:t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  <w:t>{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ab/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  <w:t xml:space="preserve">yylval.name = 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strdup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>(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yytext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>);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ab/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  <w:t>return ID;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ab/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  <w:t>}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>[ \t]</w:t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  <w:t>;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>\n</w:t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lineno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>++;</w:t>
      </w:r>
    </w:p>
    <w:p w:rsidR="003502F5" w:rsidRP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>.</w:t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</w:r>
      <w:r w:rsidRPr="003502F5">
        <w:rPr>
          <w:rFonts w:ascii="Courier New" w:hAnsi="Courier New" w:cs="Courier New"/>
          <w:sz w:val="24"/>
          <w:szCs w:val="24"/>
          <w:lang w:eastAsia="cs-CZ"/>
        </w:rPr>
        <w:tab/>
        <w:t xml:space="preserve">return </w:t>
      </w:r>
      <w:proofErr w:type="spellStart"/>
      <w:r w:rsidRPr="003502F5">
        <w:rPr>
          <w:rFonts w:ascii="Courier New" w:hAnsi="Courier New" w:cs="Courier New"/>
          <w:sz w:val="24"/>
          <w:szCs w:val="24"/>
          <w:lang w:eastAsia="cs-CZ"/>
        </w:rPr>
        <w:t>yytext</w:t>
      </w:r>
      <w:proofErr w:type="spellEnd"/>
      <w:r w:rsidRPr="003502F5">
        <w:rPr>
          <w:rFonts w:ascii="Courier New" w:hAnsi="Courier New" w:cs="Courier New"/>
          <w:sz w:val="24"/>
          <w:szCs w:val="24"/>
          <w:lang w:eastAsia="cs-CZ"/>
        </w:rPr>
        <w:t>[0];</w:t>
      </w:r>
    </w:p>
    <w:p w:rsid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  <w:r w:rsidRPr="003502F5">
        <w:rPr>
          <w:rFonts w:ascii="Courier New" w:hAnsi="Courier New" w:cs="Courier New"/>
          <w:sz w:val="24"/>
          <w:szCs w:val="24"/>
          <w:lang w:eastAsia="cs-CZ"/>
        </w:rPr>
        <w:t>%%</w:t>
      </w:r>
    </w:p>
    <w:p w:rsidR="003502F5" w:rsidRDefault="003502F5" w:rsidP="003502F5">
      <w:pPr>
        <w:spacing w:after="0" w:line="240" w:lineRule="auto"/>
        <w:rPr>
          <w:rFonts w:ascii="Courier New" w:hAnsi="Courier New" w:cs="Courier New"/>
          <w:sz w:val="24"/>
          <w:szCs w:val="24"/>
          <w:lang w:eastAsia="cs-CZ"/>
        </w:rPr>
      </w:pPr>
    </w:p>
    <w:p w:rsid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p w:rsid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p w:rsid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>
        <w:rPr>
          <w:rFonts w:ascii="Times New Roman" w:hAnsi="Times New Roman" w:cs="Times New Roman"/>
          <w:sz w:val="24"/>
          <w:szCs w:val="24"/>
          <w:lang w:eastAsia="cs-CZ"/>
        </w:rPr>
        <w:t>h10_1.</w:t>
      </w:r>
      <w:r w:rsidR="00D87EC8">
        <w:rPr>
          <w:rFonts w:ascii="Times New Roman" w:hAnsi="Times New Roman" w:cs="Times New Roman"/>
          <w:sz w:val="24"/>
          <w:szCs w:val="24"/>
          <w:lang w:eastAsia="cs-CZ"/>
        </w:rPr>
        <w:t>y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>%{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>#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include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&lt;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string.h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&gt;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>#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include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&lt;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stdlib.h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&gt;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>#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include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&lt;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stdio.h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&gt;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>#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include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"h10.h"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int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yylex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();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void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yyerror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(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char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*s);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void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addsymb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(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int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char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*);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void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symprint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();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extern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int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lineno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char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*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types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[3]={"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int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", "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float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", "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char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"};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>%}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>%token &lt;type&gt; TYPE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>%token &lt;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name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&gt; ID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>%union {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int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type;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char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*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name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>}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>%%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>program:</w:t>
      </w: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declarationlist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statementlist</w:t>
      </w:r>
      <w:proofErr w:type="spellEnd"/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>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statementlist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:</w:t>
      </w: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 xml:space="preserve"> /*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empty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*/</w:t>
      </w: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>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/*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Definition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part */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declarationlist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: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declarationlist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declaration</w:t>
      </w:r>
      <w:proofErr w:type="spellEnd"/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>|</w:t>
      </w: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 xml:space="preserve">            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declaration</w:t>
      </w:r>
      <w:proofErr w:type="spellEnd"/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>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declaration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:</w:t>
      </w: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 xml:space="preserve">TYPE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variablelist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';'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>|</w:t>
      </w: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 xml:space="preserve">         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error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';' {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fprintf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(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stderr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, "Line %i: syntax </w:t>
      </w:r>
      <w:proofErr w:type="spellStart"/>
      <w:proofErr w:type="gram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error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.\n",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lineno</w:t>
      </w:r>
      <w:proofErr w:type="spellEnd"/>
      <w:proofErr w:type="gram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);}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>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variablelist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:</w:t>
      </w: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>ID {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addsymb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($&lt;type&gt;0, $1);}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>|</w:t>
      </w: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 xml:space="preserve">         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variablelist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',' ID {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addsymb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($&lt;type&gt;0, $3);}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>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                 /* při dědění je třeba použít syntaxi $&lt;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tokentype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&gt;0 */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>%%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void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addsymb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(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int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type,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char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*s) 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>{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struct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symtab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*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sp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</w:t>
      </w:r>
      <w:proofErr w:type="spellStart"/>
      <w:proofErr w:type="gram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for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(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sp</w:t>
      </w:r>
      <w:proofErr w:type="spellEnd"/>
      <w:proofErr w:type="gram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=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symtab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;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sp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&lt; &amp;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symtab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[NSYMS];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sp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++) 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  {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    /*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is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it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already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here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? */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   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if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(</w:t>
      </w:r>
      <w:proofErr w:type="spellStart"/>
      <w:proofErr w:type="gram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sp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-&gt;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name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&amp;&amp; !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strcmp</w:t>
      </w:r>
      <w:proofErr w:type="spellEnd"/>
      <w:proofErr w:type="gram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(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sp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-&gt;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name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, s))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>{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 xml:space="preserve"> 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fprintf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(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stderr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, "line %i: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Error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: </w:t>
      </w:r>
      <w:proofErr w:type="gram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%s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is</w:t>
      </w:r>
      <w:proofErr w:type="spellEnd"/>
      <w:proofErr w:type="gram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already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defined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\n",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lineno,s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);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 xml:space="preserve">  return;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>}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   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if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(!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sp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-&gt;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name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) 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>{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 xml:space="preserve"> 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sp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-&gt;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name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= s;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 xml:space="preserve"> 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sp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-&gt;type = type;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 xml:space="preserve">  </w:t>
      </w:r>
      <w:proofErr w:type="gram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return ;</w:t>
      </w:r>
      <w:proofErr w:type="gramEnd"/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ab/>
        <w:t xml:space="preserve">} 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  }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yyerror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("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Too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many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symbols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");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</w:t>
      </w:r>
      <w:proofErr w:type="gram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exit(1);</w:t>
      </w:r>
      <w:proofErr w:type="gram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/*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cannot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continue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*/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}     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void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symprint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()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>{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struct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symtab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*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sp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printf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("\n** Symbol table **\n");        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</w:t>
      </w:r>
      <w:proofErr w:type="spellStart"/>
      <w:proofErr w:type="gram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for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(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sp</w:t>
      </w:r>
      <w:proofErr w:type="spellEnd"/>
      <w:proofErr w:type="gram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=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symtab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;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sp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&lt; &amp;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symtab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[NSYMS];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sp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++)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 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if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(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sp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-&gt;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name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)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   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printf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("Dcl(\"%s\", \"%s\")\n",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sp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-&gt;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name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,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types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[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sp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-&gt;type]);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 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else</w:t>
      </w:r>
      <w:proofErr w:type="spellEnd"/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    return;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>}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int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proofErr w:type="gram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main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()</w:t>
      </w:r>
      <w:proofErr w:type="gramEnd"/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>{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yydebug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= 0;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yyparse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();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symprint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();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return 0;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>}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void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yyerror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(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char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*s) 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>{</w:t>
      </w:r>
    </w:p>
    <w:p w:rsidR="003502F5" w:rsidRP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fprintf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(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stderr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, "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Problems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 xml:space="preserve"> </w:t>
      </w:r>
      <w:proofErr w:type="spellStart"/>
      <w:r w:rsidRPr="003502F5">
        <w:rPr>
          <w:rFonts w:ascii="Times New Roman" w:hAnsi="Times New Roman" w:cs="Times New Roman"/>
          <w:sz w:val="24"/>
          <w:szCs w:val="24"/>
          <w:lang w:eastAsia="cs-CZ"/>
        </w:rPr>
        <w:t>encountered</w:t>
      </w:r>
      <w:proofErr w:type="spellEnd"/>
      <w:r w:rsidRPr="003502F5">
        <w:rPr>
          <w:rFonts w:ascii="Times New Roman" w:hAnsi="Times New Roman" w:cs="Times New Roman"/>
          <w:sz w:val="24"/>
          <w:szCs w:val="24"/>
          <w:lang w:eastAsia="cs-CZ"/>
        </w:rPr>
        <w:t>: %s\n", s);</w:t>
      </w:r>
    </w:p>
    <w:p w:rsidR="003502F5" w:rsidRDefault="003502F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 w:rsidRPr="003502F5">
        <w:rPr>
          <w:rFonts w:ascii="Times New Roman" w:hAnsi="Times New Roman" w:cs="Times New Roman"/>
          <w:sz w:val="24"/>
          <w:szCs w:val="24"/>
          <w:lang w:eastAsia="cs-CZ"/>
        </w:rPr>
        <w:t>}</w:t>
      </w:r>
    </w:p>
    <w:p w:rsidR="00D93DB5" w:rsidRDefault="00D93DB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p w:rsidR="00D93DB5" w:rsidRDefault="00D93DB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p w:rsidR="00D93DB5" w:rsidRDefault="00D93DB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p w:rsidR="00D93DB5" w:rsidRDefault="00D93DB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p w:rsidR="00D93DB5" w:rsidRDefault="00D93DB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</w:p>
    <w:p w:rsidR="00D93DB5" w:rsidRDefault="00D93DB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cs-CZ"/>
        </w:rPr>
      </w:pPr>
      <w:r>
        <w:rPr>
          <w:rFonts w:ascii="Times New Roman" w:hAnsi="Times New Roman" w:cs="Times New Roman"/>
          <w:sz w:val="24"/>
          <w:szCs w:val="24"/>
          <w:lang w:eastAsia="cs-CZ"/>
        </w:rPr>
        <w:t>Příklad 2</w:t>
      </w:r>
    </w:p>
    <w:p w:rsidR="002D3A86" w:rsidRDefault="002D3A86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2D3A86" w:rsidRDefault="002D3A86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2D3A86" w:rsidRDefault="002D3A86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2D3A86" w:rsidRDefault="002D3A86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2D3A86" w:rsidRDefault="002D3A86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2D3A86" w:rsidRDefault="002D3A86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2D3A86" w:rsidRDefault="002D3A86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2D3A86" w:rsidRDefault="002D3A86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2D3A86" w:rsidRDefault="002D3A86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2D3A86" w:rsidRDefault="002D3A86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2D3A86" w:rsidRDefault="002D3A86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2D3A86" w:rsidRDefault="002D3A86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2D3A86" w:rsidRDefault="002D3A86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2D3A86" w:rsidRDefault="002D3A86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2D3A86" w:rsidRDefault="002D3A86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2D3A86" w:rsidRDefault="002D3A86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2D3A86" w:rsidRDefault="002D3A86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2D3A86" w:rsidRDefault="002D3A86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2D3A86" w:rsidRDefault="002D3A86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2D3A86" w:rsidRDefault="002D3A86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2D3A86" w:rsidRDefault="002D3A86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2D3A86" w:rsidRDefault="002D3A86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2D3A86" w:rsidRDefault="002D3A86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2D3A86" w:rsidRDefault="002D3A86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2D3A86" w:rsidRDefault="002D3A86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2D3A86" w:rsidRDefault="002D3A86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2D3A86" w:rsidRDefault="002D3A86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2D3A86" w:rsidRDefault="002D3A86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>
        <w:rPr>
          <w:rFonts w:ascii="Times New Roman" w:hAnsi="Times New Roman" w:cs="Times New Roman"/>
          <w:sz w:val="24"/>
          <w:szCs w:val="24"/>
          <w:lang w:val="en-US" w:eastAsia="cs-CZ"/>
        </w:rPr>
        <w:t xml:space="preserve">ty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cs-CZ"/>
        </w:rPr>
        <w:t>téčka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cs-CZ"/>
        </w:rPr>
        <w:t>jsou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cs-CZ"/>
        </w:rPr>
        <w:t>dočasné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cs-CZ"/>
        </w:rPr>
        <w:t>proměnné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</w:t>
      </w:r>
    </w:p>
    <w:p w:rsidR="002D3A86" w:rsidRDefault="002D3A86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2D3A86" w:rsidRDefault="002D3A86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cs-CZ"/>
        </w:rPr>
        <w:t>Vrcho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cs-CZ"/>
        </w:rPr>
        <w:t>příkaz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repeat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cs-CZ"/>
        </w:rPr>
        <w:t>umožňuje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statement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cs-CZ"/>
        </w:rPr>
        <w:t>generovat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cs-CZ"/>
        </w:rPr>
        <w:t>vícekrát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cs-CZ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cs-CZ"/>
        </w:rPr>
        <w:t>generuje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se statement</w:t>
      </w:r>
    </w:p>
    <w:p w:rsidR="002D3A86" w:rsidRDefault="002D3A86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>
        <w:rPr>
          <w:rFonts w:ascii="Times New Roman" w:hAnsi="Times New Roman" w:cs="Times New Roman"/>
          <w:sz w:val="24"/>
          <w:szCs w:val="24"/>
          <w:lang w:val="en-US" w:eastAsia="cs-CZ"/>
        </w:rPr>
        <w:t>processor</w:t>
      </w:r>
    </w:p>
    <w:p w:rsidR="002D3A86" w:rsidRDefault="002D3A86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cs-CZ"/>
        </w:rPr>
        <w:t>jak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cs-CZ"/>
        </w:rPr>
        <w:t>generují</w:t>
      </w:r>
      <w:proofErr w:type="spellEnd"/>
      <w:r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 w:eastAsia="cs-CZ"/>
        </w:rPr>
        <w:t>návěští</w:t>
      </w:r>
      <w:proofErr w:type="spellEnd"/>
      <w:r w:rsidR="00E222BB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</w:t>
      </w:r>
    </w:p>
    <w:p w:rsidR="00E222BB" w:rsidRDefault="00E222BB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cs-CZ"/>
        </w:rPr>
        <w:t>labely</w:t>
      </w:r>
      <w:proofErr w:type="spellEnd"/>
    </w:p>
    <w:p w:rsidR="002D3A86" w:rsidRDefault="002D3A86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D93DB5" w:rsidRDefault="00D93DB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>
        <w:rPr>
          <w:noProof/>
          <w:lang w:eastAsia="cs-CZ"/>
        </w:rPr>
        <w:drawing>
          <wp:inline distT="0" distB="0" distL="0" distR="0" wp14:anchorId="2D2F0156" wp14:editId="286DB37D">
            <wp:extent cx="4581525" cy="8286750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DB5" w:rsidRDefault="00D93DB5" w:rsidP="003502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>
        <w:rPr>
          <w:rFonts w:ascii="Times New Roman" w:hAnsi="Times New Roman" w:cs="Times New Roman"/>
          <w:sz w:val="24"/>
          <w:szCs w:val="24"/>
          <w:lang w:val="en-US" w:eastAsia="cs-CZ"/>
        </w:rPr>
        <w:t>h11.h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#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ifndef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_H11_H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#define _H11_H      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typedef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enum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{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TAC_ADD,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TAC_SUB,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TAC_MUL,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TAC_DIV,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TAC_ASS,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TAC_PRI,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TAC_LBL,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TAC_JMP,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TAC_JZ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}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tac_operation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/* Function Prototypes */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void</w:t>
      </w:r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yyerror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(char *);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yylex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(void);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void</w:t>
      </w:r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makequad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(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tac_operation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,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,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,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);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gettemp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(void);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getlabel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(void);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void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list_quads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(void);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void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list_table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(void);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proofErr w:type="spellStart"/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int</w:t>
      </w:r>
      <w:proofErr w:type="spellEnd"/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symlook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(char *);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/* Definitions */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char</w:t>
      </w:r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symtable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[64][9]; /* Symbol table */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extern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symcount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; /* Number of symbols in symbol table */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extern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quadcount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; /* Number of quadruples*/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extern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tempcount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; /* Number of temporary variables */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extern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labelcount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; /* Number of labels */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extern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lineno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#define MAXQUADS 32 /* Size of quad array */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proofErr w:type="spellStart"/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struct</w:t>
      </w:r>
      <w:proofErr w:type="spellEnd"/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{   /* Array of quadruples */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op; /* Operator */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</w:t>
      </w:r>
      <w:proofErr w:type="spellStart"/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int</w:t>
      </w:r>
      <w:proofErr w:type="spellEnd"/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o1;  /* 1st operand */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</w:t>
      </w:r>
      <w:proofErr w:type="spellStart"/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int</w:t>
      </w:r>
      <w:proofErr w:type="spellEnd"/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o2;  /* 2nd operand */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</w:t>
      </w:r>
      <w:proofErr w:type="spellStart"/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int</w:t>
      </w:r>
      <w:proofErr w:type="spellEnd"/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o3;  /* Result */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} quad[MAXQUADS];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D93DB5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#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endif</w:t>
      </w:r>
      <w:proofErr w:type="spellEnd"/>
    </w:p>
    <w:p w:rsid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>
        <w:rPr>
          <w:rFonts w:ascii="Times New Roman" w:hAnsi="Times New Roman" w:cs="Times New Roman"/>
          <w:sz w:val="24"/>
          <w:szCs w:val="24"/>
          <w:lang w:val="en-US" w:eastAsia="cs-CZ"/>
        </w:rPr>
        <w:t>h11.l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%{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#include &lt;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string.h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&gt;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#include "h11.tab.h"</w:t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  <w:t>/* definitions from YACC */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#include "h11.h"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#define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symbol_len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20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#define YY_NO_UNPUT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#define YY_NO_INPUT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proofErr w:type="spellStart"/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int</w:t>
      </w:r>
      <w:proofErr w:type="spellEnd"/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symcount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= 0;       /* The amount of symbols in the symbol table or the index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                         of the first free place in the symbol table */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lineno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=1;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%}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%%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repeat</w:t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  <w:t>return REPEAT;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print</w:t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  <w:t>return PRINT;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":="</w:t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  <w:t>return ASSIGN</w:t>
      </w:r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;</w:t>
      </w:r>
      <w:proofErr w:type="gramEnd"/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[_a-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zA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-Z][_a-zA-Z0-9]{0</w:t>
      </w:r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,7</w:t>
      </w:r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} </w:t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yylval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=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symlook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(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yytext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); return VAR;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[0-9]+</w:t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proofErr w:type="spellStart"/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yylval</w:t>
      </w:r>
      <w:proofErr w:type="spellEnd"/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=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symlook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(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yytext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); return NUM;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[ \t]</w:t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  <w:t>; /* ignore white space */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\n</w:t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lineno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++;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.</w:t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return</w:t>
      </w:r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yytext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[0];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%%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proofErr w:type="spellStart"/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int</w:t>
      </w:r>
      <w:proofErr w:type="spellEnd"/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symlook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(char *symbol)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{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=0;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</w:t>
      </w:r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while(</w:t>
      </w:r>
      <w:proofErr w:type="spellStart"/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&lt;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symcount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&amp;&amp;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strcmp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(symbol,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symtable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[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]))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 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++;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if(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&lt;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symcount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)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  return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else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{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 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strncpy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(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symtable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[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symcount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], symbol, 8); /* Add to table */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  return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symcount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++;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}</w:t>
      </w:r>
    </w:p>
    <w:p w:rsid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}</w:t>
      </w:r>
    </w:p>
    <w:p w:rsid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4C4A9E" w:rsidRDefault="004C4A9E" w:rsidP="004C4A9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b/>
          <w:sz w:val="24"/>
          <w:szCs w:val="24"/>
          <w:lang w:val="en-US" w:eastAsia="cs-CZ"/>
        </w:rPr>
        <w:t>h11.y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%{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#include &lt;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stdio.h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&gt;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#include &lt;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stdlib.h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&gt;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#include &lt;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string.h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&gt;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#include "h11.h"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char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taccodes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[][8]={"TAC_ADD", "TAC_SUB", "TAC_MUL", "TAC_DIV", "TAC_ASS", "TAC_PRI", "TAC_LBL", "TAC_JMP", "TAC_JZ"};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quadcount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= 0; /* Number of quadruples*/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tempcount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= 0; /* Number of temporary variables */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labelcount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= 0; /* Number of labels */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%}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%token VAR NUM ASSIGN PRINT REPEAT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%left '-' '+'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%left '*' '/'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%%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/* = = = = = Grammar Section = = = = = = = = = = = = */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/* Productions */ </w:t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  <w:t>/* Semantic actions */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stmts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:</w:t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stmts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stmt</w:t>
      </w:r>
      <w:proofErr w:type="spellEnd"/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   |</w:t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stmt</w:t>
      </w:r>
      <w:proofErr w:type="spellEnd"/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   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proofErr w:type="spellStart"/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stmt</w:t>
      </w:r>
      <w:proofErr w:type="spellEnd"/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:</w:t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  <w:t>VAR ASSIGN expr ';'</w:t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  <w:t xml:space="preserve">{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makequad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(TAC_ASS, $3, -1, $1);}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   |</w:t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  <w:t>PRINT expr ';'</w:t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{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makequad</w:t>
      </w:r>
      <w:proofErr w:type="spellEnd"/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(TAC_PRI, $2, -1, -1); }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   |</w:t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  <w:t>repeat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   |</w:t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  <w:t>error ';'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   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expr :</w:t>
      </w:r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  <w:t>expr '+' expr</w:t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  <w:t>{ $$=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gettemp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();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makequad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(TAC_ADD, $1, $3, $$); }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   |</w:t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expr</w:t>
      </w:r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'-' expr </w:t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  <w:t>{ $$=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gettemp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();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makequad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(TAC_SUB, $1, $3, $$); }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   |</w:t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expr</w:t>
      </w:r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'*' expr </w:t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  <w:t>{ $$=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gettemp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();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makequad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(TAC_MUL, $1, $3, $$); }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   |</w:t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expr</w:t>
      </w:r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'/' expr </w:t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  <w:t>{ $$=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gettemp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();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makequad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(TAC_DIV, $1, $3, $$); }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</w:t>
      </w:r>
      <w:r w:rsidR="002D3A86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</w:t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 |</w:t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  <w:t xml:space="preserve">'(' expr ')' </w:t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{ $</w:t>
      </w:r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$ = $2; }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   |</w:t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  <w:t xml:space="preserve">term </w:t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   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term :</w:t>
      </w:r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  <w:t>NUM | VAR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   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repeat:</w:t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  <w:t>REPEAT VAR</w:t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  <w:t>{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  <w:t>/* Storing start label index into repeat symbol, which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  <w:t xml:space="preserve">   don't have any other useful value - because of loops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  <w:t xml:space="preserve">   inside loops we cannot use global variables to store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  <w:t xml:space="preserve">   labels, we would need a stack. End label is naturally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  <w:t xml:space="preserve">  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startlabel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+ 1, because it's created after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startlabel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*/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  <w:t xml:space="preserve">$1 = </w:t>
      </w:r>
      <w:proofErr w:type="spellStart"/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getlabel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(</w:t>
      </w:r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); /* Start label */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proofErr w:type="spellStart"/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getlabel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(</w:t>
      </w:r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); /* End label */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proofErr w:type="spellStart"/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makequad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(</w:t>
      </w:r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TAC_LBL, $1, -1, -1);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proofErr w:type="spellStart"/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makequad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(</w:t>
      </w:r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TAC_JZ, $2, $1+1, -1);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  <w:t xml:space="preserve">} 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  <w:t xml:space="preserve">'{'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stmts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'}'</w:t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  <w:t>{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proofErr w:type="spellStart"/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makequad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(</w:t>
      </w:r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TAC_JMP, $1, -1, -1);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proofErr w:type="spellStart"/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makequad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(</w:t>
      </w:r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TAC_LBL, $1+1, -1, -1);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  <w:t>}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   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%%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proofErr w:type="spellStart"/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int</w:t>
      </w:r>
      <w:proofErr w:type="spellEnd"/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main()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{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yydebug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= 0;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</w:t>
      </w:r>
      <w:proofErr w:type="spellStart"/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yyparse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(</w:t>
      </w:r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); /* Parse a statement */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list_</w:t>
      </w:r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quads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(</w:t>
      </w:r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); /* Print generated code */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list_</w:t>
      </w:r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table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(</w:t>
      </w:r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); /* Print symbol table */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return 0;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}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/* Supporting Functions */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void</w:t>
      </w:r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yyerror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(char *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mesg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)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{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</w:t>
      </w:r>
      <w:proofErr w:type="spellStart"/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printf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(</w:t>
      </w:r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"%s\n",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mesg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);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}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/* Assembles quadruple */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void</w:t>
      </w:r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makequad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(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tac_operation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op,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op1,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op2,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res)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{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</w:t>
      </w:r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quad[</w:t>
      </w:r>
      <w:proofErr w:type="spellStart"/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quadcount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].op = op; /* Operator */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</w:t>
      </w:r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quad[</w:t>
      </w:r>
      <w:proofErr w:type="spellStart"/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quadcount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].o1 = op1; /* Operands */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</w:t>
      </w:r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quad[</w:t>
      </w:r>
      <w:proofErr w:type="spellStart"/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quadcount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].o2 = op2;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</w:t>
      </w:r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quad[</w:t>
      </w:r>
      <w:proofErr w:type="spellStart"/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quadcount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].o3 = res; /* Result */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quadcount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++;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}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/* Gets new temporary */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gettemp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(void)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{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</w:t>
      </w:r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char</w:t>
      </w:r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str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[6];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</w:t>
      </w:r>
      <w:proofErr w:type="spellStart"/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snprintf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(</w:t>
      </w:r>
      <w:proofErr w:type="spellStart"/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str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, 5, "_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T%i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",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tempcount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++); /* Assemble its name */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</w:t>
      </w:r>
      <w:proofErr w:type="spellStart"/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str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[</w:t>
      </w:r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5] = '\0'; /* Adding the end of the string -mark */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strcpy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(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symtable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[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symcount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],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str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); /* Add to the symbol table */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return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symcount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++;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}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/* Gets new label */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getlabel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(void)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{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</w:t>
      </w:r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char</w:t>
      </w:r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str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[6];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</w:t>
      </w:r>
      <w:proofErr w:type="spellStart"/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snprintf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(</w:t>
      </w:r>
      <w:proofErr w:type="spellStart"/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str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, 5, "_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L%i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",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labelcount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++); /* Assemble its name */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</w:t>
      </w:r>
      <w:proofErr w:type="spellStart"/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str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[</w:t>
      </w:r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5] = '\0'; /* Adding the end of the string -mark */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strcpy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(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symtable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[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symcount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],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str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); /* Add to the symbol table */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return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symcount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++;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}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/* Lists intermediate code as quadruples &amp; TAC */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void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list_quads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(void)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{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printf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("\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nIntermediate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code:\n");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printf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("Quadruples\t\t TAC\n");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</w:t>
      </w:r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for</w:t>
      </w:r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(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= 0;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&lt;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quadcount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;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++){ /* List quadruple &amp; interpret it */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  </w:t>
      </w:r>
      <w:proofErr w:type="spellStart"/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printf</w:t>
      </w:r>
      <w:proofErr w:type="spellEnd"/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("(%s, %2d, %2d, %2d)\t ",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taccodes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[quad[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].op], quad[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].o1, quad[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].o2, quad[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].o3);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  </w:t>
      </w:r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switch</w:t>
      </w:r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(quad[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].op)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  {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    case TAC_ADD: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</w:t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proofErr w:type="spellStart"/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printf</w:t>
      </w:r>
      <w:proofErr w:type="spellEnd"/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("%s := %s + %s\n",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symtable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[quad[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].o3],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symtable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[quad[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].o1],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symtable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[quad[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].o2]);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  <w:t>break;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    case TAC_SUB: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</w:t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proofErr w:type="spellStart"/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printf</w:t>
      </w:r>
      <w:proofErr w:type="spellEnd"/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("%s := %s - %s\n",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symtable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[quad[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].o3],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symtable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[quad[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].o1],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symtable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[quad[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].o2]);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  <w:t>break;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    case TAC_MUL: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</w:t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proofErr w:type="spellStart"/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printf</w:t>
      </w:r>
      <w:proofErr w:type="spellEnd"/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("%s := %s * %s\n",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symtable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[quad[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].o3],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symtable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[quad[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].o1],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symtable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[quad[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].o2]);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  <w:t>break;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    case TAC_DIV: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</w:t>
      </w: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proofErr w:type="spellStart"/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printf</w:t>
      </w:r>
      <w:proofErr w:type="spellEnd"/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("%s := %s / %s\n",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symtable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[quad[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].o3],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symtable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[quad[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].o1],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symtable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[quad[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].o2]);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  <w:t>break;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    case TAC_ASS: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proofErr w:type="spellStart"/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printf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(</w:t>
      </w:r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"%s := %s\n",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symtable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[quad[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].o3],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symtable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[quad[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].o1]);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  <w:t>break;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    case TAC_PRI: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      </w:t>
      </w:r>
      <w:proofErr w:type="spellStart"/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printf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(</w:t>
      </w:r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"print %s\n",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symtable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[quad[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].o1]);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  <w:t>break;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    case TAC_LBL: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      </w:t>
      </w:r>
      <w:proofErr w:type="spellStart"/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printf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(</w:t>
      </w:r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"label %s\n",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symtable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[quad[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].o1]);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  <w:t>break;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    case TAC_JMP: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      </w:t>
      </w:r>
      <w:proofErr w:type="spellStart"/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printf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(</w:t>
      </w:r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"jump to %s\n",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symtable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[quad[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].o1]);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  <w:t>break;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    case TAC_JZ: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      </w:t>
      </w:r>
      <w:proofErr w:type="spellStart"/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printf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(</w:t>
      </w:r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"if %s is zero, jump to %s\n",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symtable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[quad[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].o1],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symtable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[quad[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].o2]);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  <w:t>break;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    default: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ab/>
      </w:r>
      <w:proofErr w:type="spellStart"/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printf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(</w:t>
      </w:r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"Not a valid TAC code!\n");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  }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}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}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/* Lists symbol table contents */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void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list_table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(void) 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{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</w:t>
      </w:r>
      <w:proofErr w:type="spellStart"/>
      <w:proofErr w:type="gram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printf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(</w:t>
      </w:r>
      <w:proofErr w:type="gram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"\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nSymbol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table:\n"); 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for (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= 0;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&lt;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symcount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;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++)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 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printf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("%2d: %s\n",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,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symtable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[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i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]); 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 </w:t>
      </w:r>
      <w:proofErr w:type="spellStart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printf</w:t>
      </w:r>
      <w:proofErr w:type="spellEnd"/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 xml:space="preserve"> ("\n");</w:t>
      </w:r>
    </w:p>
    <w:p w:rsidR="004C4A9E" w:rsidRPr="004C4A9E" w:rsidRDefault="004C4A9E" w:rsidP="004C4A9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cs-CZ"/>
        </w:rPr>
      </w:pPr>
      <w:r w:rsidRPr="004C4A9E">
        <w:rPr>
          <w:rFonts w:ascii="Times New Roman" w:hAnsi="Times New Roman" w:cs="Times New Roman"/>
          <w:sz w:val="24"/>
          <w:szCs w:val="24"/>
          <w:lang w:val="en-US" w:eastAsia="cs-CZ"/>
        </w:rPr>
        <w:t>}</w:t>
      </w:r>
    </w:p>
    <w:sectPr w:rsidR="004C4A9E" w:rsidRPr="004C4A9E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D2A" w:rsidRDefault="00A77D2A" w:rsidP="002D1786">
      <w:pPr>
        <w:spacing w:after="0" w:line="240" w:lineRule="auto"/>
      </w:pPr>
      <w:r>
        <w:separator/>
      </w:r>
    </w:p>
  </w:endnote>
  <w:endnote w:type="continuationSeparator" w:id="0">
    <w:p w:rsidR="00A77D2A" w:rsidRDefault="00A77D2A" w:rsidP="002D1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D2A" w:rsidRDefault="00A77D2A" w:rsidP="002D1786">
      <w:pPr>
        <w:spacing w:after="0" w:line="240" w:lineRule="auto"/>
      </w:pPr>
      <w:r>
        <w:separator/>
      </w:r>
    </w:p>
  </w:footnote>
  <w:footnote w:type="continuationSeparator" w:id="0">
    <w:p w:rsidR="00A77D2A" w:rsidRDefault="00A77D2A" w:rsidP="002D1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Mkatabulky"/>
      <w:tblW w:w="0" w:type="auto"/>
      <w:tblCellMar>
        <w:top w:w="85" w:type="dxa"/>
        <w:bottom w:w="85" w:type="dxa"/>
      </w:tblCellMar>
      <w:tblLook w:val="04A0" w:firstRow="1" w:lastRow="0" w:firstColumn="1" w:lastColumn="0" w:noHBand="0" w:noVBand="1"/>
    </w:tblPr>
    <w:tblGrid>
      <w:gridCol w:w="3672"/>
      <w:gridCol w:w="2369"/>
      <w:gridCol w:w="3021"/>
    </w:tblGrid>
    <w:tr w:rsidR="006D3916" w:rsidTr="006D3916">
      <w:tc>
        <w:tcPr>
          <w:tcW w:w="4219" w:type="dxa"/>
          <w:tcBorders>
            <w:right w:val="nil"/>
          </w:tcBorders>
          <w:vAlign w:val="center"/>
        </w:tcPr>
        <w:p w:rsidR="006D3916" w:rsidRPr="00A95354" w:rsidRDefault="006D3916" w:rsidP="006D3916">
          <w:pPr>
            <w:pStyle w:val="Zhlav"/>
            <w:rPr>
              <w:sz w:val="24"/>
              <w:szCs w:val="24"/>
            </w:rPr>
          </w:pPr>
          <w:r w:rsidRPr="00A95354">
            <w:rPr>
              <w:rFonts w:ascii="Calibri" w:hAnsi="Calibri"/>
              <w:b/>
              <w:sz w:val="24"/>
              <w:szCs w:val="24"/>
            </w:rPr>
            <w:t>Programovací jazyky a překladače</w:t>
          </w:r>
        </w:p>
      </w:tc>
      <w:tc>
        <w:tcPr>
          <w:tcW w:w="2727" w:type="dxa"/>
          <w:tcBorders>
            <w:left w:val="nil"/>
            <w:right w:val="nil"/>
          </w:tcBorders>
        </w:tcPr>
        <w:p w:rsidR="006D3916" w:rsidRPr="00A95354" w:rsidRDefault="006D3916" w:rsidP="006D3916">
          <w:pPr>
            <w:pStyle w:val="Zhlav"/>
            <w:rPr>
              <w:sz w:val="24"/>
              <w:szCs w:val="24"/>
            </w:rPr>
          </w:pPr>
          <w:r w:rsidRPr="00A95354">
            <w:rPr>
              <w:sz w:val="24"/>
              <w:szCs w:val="24"/>
            </w:rPr>
            <w:t xml:space="preserve">     </w:t>
          </w:r>
          <w:r>
            <w:rPr>
              <w:sz w:val="24"/>
              <w:szCs w:val="24"/>
            </w:rPr>
            <w:t xml:space="preserve">          </w:t>
          </w:r>
          <w:r w:rsidRPr="00A95354">
            <w:rPr>
              <w:sz w:val="24"/>
              <w:szCs w:val="24"/>
            </w:rPr>
            <w:t xml:space="preserve"> </w:t>
          </w:r>
          <w:r w:rsidRPr="00A95354">
            <w:rPr>
              <w:noProof/>
              <w:sz w:val="24"/>
              <w:szCs w:val="24"/>
              <w:lang w:eastAsia="cs-CZ"/>
            </w:rPr>
            <w:drawing>
              <wp:inline distT="0" distB="0" distL="0" distR="0" wp14:anchorId="694422B2" wp14:editId="75F3EEBD">
                <wp:extent cx="502393" cy="368945"/>
                <wp:effectExtent l="0" t="0" r="0" b="0"/>
                <wp:docPr id="2" name="Obráze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5188" cy="3709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74" w:type="dxa"/>
          <w:tcBorders>
            <w:left w:val="nil"/>
          </w:tcBorders>
          <w:vAlign w:val="center"/>
        </w:tcPr>
        <w:p w:rsidR="006D3916" w:rsidRPr="00A95354" w:rsidRDefault="006D3916" w:rsidP="009C48A6">
          <w:pPr>
            <w:pStyle w:val="Zhlav"/>
            <w:jc w:val="right"/>
            <w:rPr>
              <w:b/>
              <w:sz w:val="24"/>
              <w:szCs w:val="24"/>
            </w:rPr>
          </w:pPr>
          <w:r w:rsidRPr="00A95354">
            <w:rPr>
              <w:rFonts w:ascii="Calibri" w:hAnsi="Calibri"/>
              <w:b/>
              <w:sz w:val="24"/>
              <w:szCs w:val="24"/>
            </w:rPr>
            <w:t>Počítačové cvičení</w:t>
          </w:r>
          <w:r>
            <w:rPr>
              <w:rFonts w:ascii="Calibri" w:hAnsi="Calibri"/>
              <w:b/>
              <w:sz w:val="24"/>
              <w:szCs w:val="24"/>
            </w:rPr>
            <w:t xml:space="preserve"> 10</w:t>
          </w:r>
        </w:p>
      </w:tc>
    </w:tr>
  </w:tbl>
  <w:p w:rsidR="006D3916" w:rsidRDefault="006D3916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A6873"/>
    <w:multiLevelType w:val="hybridMultilevel"/>
    <w:tmpl w:val="B876363A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67DD9"/>
    <w:multiLevelType w:val="hybridMultilevel"/>
    <w:tmpl w:val="7786F534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93A36E1"/>
    <w:multiLevelType w:val="hybridMultilevel"/>
    <w:tmpl w:val="05ECA5BA"/>
    <w:lvl w:ilvl="0" w:tplc="C3BC9F2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308C7"/>
    <w:multiLevelType w:val="multilevel"/>
    <w:tmpl w:val="CE701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93C"/>
    <w:rsid w:val="00010AAA"/>
    <w:rsid w:val="000411F7"/>
    <w:rsid w:val="00052B1D"/>
    <w:rsid w:val="000533ED"/>
    <w:rsid w:val="00091F8A"/>
    <w:rsid w:val="000960F8"/>
    <w:rsid w:val="000B326B"/>
    <w:rsid w:val="000F35D7"/>
    <w:rsid w:val="00107004"/>
    <w:rsid w:val="00113549"/>
    <w:rsid w:val="0019388B"/>
    <w:rsid w:val="001A0890"/>
    <w:rsid w:val="001C78C9"/>
    <w:rsid w:val="002B6998"/>
    <w:rsid w:val="002C0805"/>
    <w:rsid w:val="002D1786"/>
    <w:rsid w:val="002D3A86"/>
    <w:rsid w:val="002D78DE"/>
    <w:rsid w:val="003036F1"/>
    <w:rsid w:val="00316B27"/>
    <w:rsid w:val="003256C0"/>
    <w:rsid w:val="003502F5"/>
    <w:rsid w:val="00367D94"/>
    <w:rsid w:val="00375333"/>
    <w:rsid w:val="003925A2"/>
    <w:rsid w:val="003D5EB0"/>
    <w:rsid w:val="003F3447"/>
    <w:rsid w:val="00432575"/>
    <w:rsid w:val="00450899"/>
    <w:rsid w:val="00461D9E"/>
    <w:rsid w:val="00471E08"/>
    <w:rsid w:val="00474E82"/>
    <w:rsid w:val="00485837"/>
    <w:rsid w:val="004A2FBA"/>
    <w:rsid w:val="004C33E3"/>
    <w:rsid w:val="004C4A9E"/>
    <w:rsid w:val="005369DF"/>
    <w:rsid w:val="00565301"/>
    <w:rsid w:val="005668D0"/>
    <w:rsid w:val="00593057"/>
    <w:rsid w:val="006545EF"/>
    <w:rsid w:val="0065562B"/>
    <w:rsid w:val="006704AF"/>
    <w:rsid w:val="006720F7"/>
    <w:rsid w:val="006827B5"/>
    <w:rsid w:val="006C03EB"/>
    <w:rsid w:val="006C7A08"/>
    <w:rsid w:val="006D3916"/>
    <w:rsid w:val="006F3812"/>
    <w:rsid w:val="0071074C"/>
    <w:rsid w:val="007121C3"/>
    <w:rsid w:val="00767E13"/>
    <w:rsid w:val="00772452"/>
    <w:rsid w:val="00797AFE"/>
    <w:rsid w:val="007A2C6C"/>
    <w:rsid w:val="007A3B67"/>
    <w:rsid w:val="0083045D"/>
    <w:rsid w:val="008336E9"/>
    <w:rsid w:val="00861CCD"/>
    <w:rsid w:val="00871702"/>
    <w:rsid w:val="00876E27"/>
    <w:rsid w:val="00880C1A"/>
    <w:rsid w:val="008817E7"/>
    <w:rsid w:val="008A285B"/>
    <w:rsid w:val="008A401E"/>
    <w:rsid w:val="008B79F4"/>
    <w:rsid w:val="008C732D"/>
    <w:rsid w:val="008E6512"/>
    <w:rsid w:val="009227B1"/>
    <w:rsid w:val="009437D7"/>
    <w:rsid w:val="00954C9A"/>
    <w:rsid w:val="00977254"/>
    <w:rsid w:val="00984E03"/>
    <w:rsid w:val="00996671"/>
    <w:rsid w:val="009A18AE"/>
    <w:rsid w:val="009A3CE2"/>
    <w:rsid w:val="009B560F"/>
    <w:rsid w:val="009C48A6"/>
    <w:rsid w:val="009C51DC"/>
    <w:rsid w:val="00A5476C"/>
    <w:rsid w:val="00A75195"/>
    <w:rsid w:val="00A76D29"/>
    <w:rsid w:val="00A77A2C"/>
    <w:rsid w:val="00A77D2A"/>
    <w:rsid w:val="00AA14FA"/>
    <w:rsid w:val="00AC2D74"/>
    <w:rsid w:val="00AC3F8E"/>
    <w:rsid w:val="00AD51EC"/>
    <w:rsid w:val="00B2702D"/>
    <w:rsid w:val="00B4052A"/>
    <w:rsid w:val="00B458D4"/>
    <w:rsid w:val="00BB7653"/>
    <w:rsid w:val="00BD4077"/>
    <w:rsid w:val="00C060C6"/>
    <w:rsid w:val="00C16B58"/>
    <w:rsid w:val="00C92F61"/>
    <w:rsid w:val="00CC193C"/>
    <w:rsid w:val="00CC4FF4"/>
    <w:rsid w:val="00D31B3B"/>
    <w:rsid w:val="00D81426"/>
    <w:rsid w:val="00D87EC8"/>
    <w:rsid w:val="00D93DB5"/>
    <w:rsid w:val="00DA0693"/>
    <w:rsid w:val="00DC3893"/>
    <w:rsid w:val="00E0717B"/>
    <w:rsid w:val="00E222BB"/>
    <w:rsid w:val="00E255EC"/>
    <w:rsid w:val="00FA1673"/>
    <w:rsid w:val="00FA77E5"/>
    <w:rsid w:val="00FD0C63"/>
    <w:rsid w:val="00FE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94687"/>
  <w15:docId w15:val="{E46445D0-26B1-40C4-9EAF-E437E33E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CC193C"/>
    <w:rPr>
      <w:color w:val="0000FF"/>
      <w:u w:val="single"/>
    </w:rPr>
  </w:style>
  <w:style w:type="paragraph" w:styleId="FormtovanvHTML">
    <w:name w:val="HTML Preformatted"/>
    <w:basedOn w:val="Normln"/>
    <w:link w:val="FormtovanvHTMLChar"/>
    <w:uiPriority w:val="99"/>
    <w:unhideWhenUsed/>
    <w:rsid w:val="00CC19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CC193C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D31B3B"/>
    <w:pPr>
      <w:ind w:left="720"/>
      <w:contextualSpacing/>
    </w:pPr>
  </w:style>
  <w:style w:type="paragraph" w:customStyle="1" w:styleId="Default">
    <w:name w:val="Default"/>
    <w:rsid w:val="000960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Mkatabulky">
    <w:name w:val="Table Grid"/>
    <w:basedOn w:val="Normlntabulka"/>
    <w:rsid w:val="007A3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nhideWhenUsed/>
    <w:rsid w:val="002D17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rsid w:val="002D1786"/>
  </w:style>
  <w:style w:type="paragraph" w:styleId="Zpat">
    <w:name w:val="footer"/>
    <w:basedOn w:val="Normln"/>
    <w:link w:val="ZpatChar"/>
    <w:uiPriority w:val="99"/>
    <w:unhideWhenUsed/>
    <w:rsid w:val="002D17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D1786"/>
  </w:style>
  <w:style w:type="paragraph" w:styleId="Textbubliny">
    <w:name w:val="Balloon Text"/>
    <w:basedOn w:val="Normln"/>
    <w:link w:val="TextbublinyChar"/>
    <w:uiPriority w:val="99"/>
    <w:semiHidden/>
    <w:unhideWhenUsed/>
    <w:rsid w:val="002D1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D17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49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C3E82-63DD-4964-9F20-72263138D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93908D5C.dotm</Template>
  <TotalTime>112</TotalTime>
  <Pages>16</Pages>
  <Words>1872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Doc. Ing. Dr. Jan Voráček, CSc.</dc:creator>
  <cp:lastModifiedBy>vspj</cp:lastModifiedBy>
  <cp:revision>6</cp:revision>
  <cp:lastPrinted>2016-05-18T04:25:00Z</cp:lastPrinted>
  <dcterms:created xsi:type="dcterms:W3CDTF">2017-05-22T08:21:00Z</dcterms:created>
  <dcterms:modified xsi:type="dcterms:W3CDTF">2017-05-22T11:59:00Z</dcterms:modified>
</cp:coreProperties>
</file>