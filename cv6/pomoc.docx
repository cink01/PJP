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4467" w:rsidRDefault="00B74467">
      <w:hyperlink r:id="rId4" w:anchor="P.C5.99.C3.ADm.C3.A1_lev.C3.A1_rekurze" w:history="1">
        <w:r w:rsidR="00A6659A" w:rsidRPr="008A2F72">
          <w:rPr>
            <w:rStyle w:val="Hypertextovodkaz"/>
          </w:rPr>
          <w:t>https://cs.wikipedia.org/wiki/Lev%C3%A1_reku</w:t>
        </w:r>
        <w:r w:rsidR="00A6659A" w:rsidRPr="008A2F72">
          <w:rPr>
            <w:rStyle w:val="Hypertextovodkaz"/>
          </w:rPr>
          <w:t>r</w:t>
        </w:r>
        <w:r w:rsidR="00A6659A" w:rsidRPr="008A2F72">
          <w:rPr>
            <w:rStyle w:val="Hypertextovodkaz"/>
          </w:rPr>
          <w:t>z</w:t>
        </w:r>
        <w:r w:rsidR="00A6659A" w:rsidRPr="008A2F72">
          <w:rPr>
            <w:rStyle w:val="Hypertextovodkaz"/>
          </w:rPr>
          <w:t>e#P.C5.99.C3.ADm.C3.A1_lev.C3.A1_rekurze</w:t>
        </w:r>
      </w:hyperlink>
    </w:p>
    <w:p w:rsidR="005B1EFD" w:rsidRDefault="00B74467">
      <w:hyperlink r:id="rId5" w:history="1">
        <w:r w:rsidR="00990324" w:rsidRPr="008A2F72">
          <w:rPr>
            <w:rStyle w:val="Hypertextovodkaz"/>
          </w:rPr>
          <w:t>https://www.algoritmy.net/article/69/LL1-gra</w:t>
        </w:r>
        <w:bookmarkStart w:id="0" w:name="_GoBack"/>
        <w:bookmarkEnd w:id="0"/>
        <w:r w:rsidR="00990324" w:rsidRPr="008A2F72">
          <w:rPr>
            <w:rStyle w:val="Hypertextovodkaz"/>
          </w:rPr>
          <w:t>m</w:t>
        </w:r>
        <w:r w:rsidR="00990324" w:rsidRPr="008A2F72">
          <w:rPr>
            <w:rStyle w:val="Hypertextovodkaz"/>
          </w:rPr>
          <w:t>atika</w:t>
        </w:r>
      </w:hyperlink>
    </w:p>
    <w:p w:rsidR="0014215E" w:rsidRDefault="00B74467">
      <w:hyperlink r:id="rId6" w:history="1">
        <w:r w:rsidRPr="00376811">
          <w:rPr>
            <w:rStyle w:val="Hypertextovodkaz"/>
          </w:rPr>
          <w:t>https://cs.wikipedia.org/wiki/Tra</w:t>
        </w:r>
        <w:r w:rsidRPr="00376811">
          <w:rPr>
            <w:rStyle w:val="Hypertextovodkaz"/>
          </w:rPr>
          <w:t>n</w:t>
        </w:r>
        <w:r w:rsidRPr="00376811">
          <w:rPr>
            <w:rStyle w:val="Hypertextovodkaz"/>
          </w:rPr>
          <w:t>sformace_na_LL(1)</w:t>
        </w:r>
      </w:hyperlink>
    </w:p>
    <w:p w:rsidR="00B74467" w:rsidRDefault="00B74467"/>
    <w:p w:rsidR="00990324" w:rsidRDefault="00990324"/>
    <w:p w:rsidR="00A6659A" w:rsidRDefault="00A6659A"/>
    <w:p w:rsidR="005B1EFD" w:rsidRDefault="005B1EFD">
      <w:r>
        <w:br w:type="page"/>
      </w:r>
    </w:p>
    <w:sectPr w:rsidR="005B1E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59A"/>
    <w:rsid w:val="000847EF"/>
    <w:rsid w:val="0014215E"/>
    <w:rsid w:val="0043716B"/>
    <w:rsid w:val="005B1EFD"/>
    <w:rsid w:val="00884B20"/>
    <w:rsid w:val="00990324"/>
    <w:rsid w:val="00A6659A"/>
    <w:rsid w:val="00B74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61E64"/>
  <w15:chartTrackingRefBased/>
  <w15:docId w15:val="{7D8E558D-BEDB-4FB5-8A76-C19AA3432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unhideWhenUsed/>
    <w:rsid w:val="00A6659A"/>
    <w:rPr>
      <w:color w:val="0563C1" w:themeColor="hyperlink"/>
      <w:u w:val="single"/>
    </w:rPr>
  </w:style>
  <w:style w:type="character" w:styleId="Sledovanodkaz">
    <w:name w:val="FollowedHyperlink"/>
    <w:basedOn w:val="Standardnpsmoodstavce"/>
    <w:uiPriority w:val="99"/>
    <w:semiHidden/>
    <w:unhideWhenUsed/>
    <w:rsid w:val="00B7446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053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s.wikipedia.org/wiki/Transformace_na_LL(1)" TargetMode="External"/><Relationship Id="rId5" Type="http://schemas.openxmlformats.org/officeDocument/2006/relationships/hyperlink" Target="https://www.algoritmy.net/article/69/LL1-gramatika" TargetMode="External"/><Relationship Id="rId4" Type="http://schemas.openxmlformats.org/officeDocument/2006/relationships/hyperlink" Target="https://cs.wikipedia.org/wiki/Lev%C3%A1_rekurze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D9380D8C.dotm</Template>
  <TotalTime>81</TotalTime>
  <Pages>2</Pages>
  <Words>63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PaedDr. František Smrčka, Ph.D.</dc:creator>
  <cp:keywords/>
  <dc:description/>
  <cp:lastModifiedBy>vspj</cp:lastModifiedBy>
  <cp:revision>4</cp:revision>
  <dcterms:created xsi:type="dcterms:W3CDTF">2017-04-10T08:30:00Z</dcterms:created>
  <dcterms:modified xsi:type="dcterms:W3CDTF">2017-04-10T13:03:00Z</dcterms:modified>
</cp:coreProperties>
</file>