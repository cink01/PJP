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D2" w:rsidRDefault="005C79D2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691978" w:rsidRDefault="00691978" w:rsidP="00CF2EB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Analýza rekurzivním sestupem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hyperlink r:id="rId4" w:tooltip="Angličtina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anglicky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cizojazycne"/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recursive descent parser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je metoda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Syntaktická analýza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syntaktické analýzy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Syntaktická analýza shora dolů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shora dolů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:rsidR="005C79D2" w:rsidRDefault="00CF2EB1">
      <w:pPr>
        <w:rPr>
          <w:rStyle w:val="Zdrazn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hyperlink r:id="rId7" w:history="1">
        <w:r w:rsidR="005C79D2" w:rsidRPr="009D4529">
          <w:rPr>
            <w:rStyle w:val="Hypertextovodkaz"/>
            <w:rFonts w:ascii="Arial" w:hAnsi="Arial" w:cs="Arial"/>
            <w:b/>
            <w:bCs/>
            <w:shd w:val="clear" w:color="auto" w:fill="FFFFFF"/>
          </w:rPr>
          <w:t>https://cs.wikipedia.org/wiki/LL_syntaktick%C3%BD_analyz</w:t>
        </w:r>
        <w:r w:rsidR="005C79D2" w:rsidRPr="009D4529">
          <w:rPr>
            <w:rStyle w:val="Hypertextovodkaz"/>
            <w:rFonts w:ascii="Arial" w:hAnsi="Arial" w:cs="Arial"/>
            <w:b/>
            <w:bCs/>
            <w:shd w:val="clear" w:color="auto" w:fill="FFFFFF"/>
          </w:rPr>
          <w:t>%</w:t>
        </w:r>
        <w:r w:rsidR="005C79D2" w:rsidRPr="009D4529">
          <w:rPr>
            <w:rStyle w:val="Hypertextovodkaz"/>
            <w:rFonts w:ascii="Arial" w:hAnsi="Arial" w:cs="Arial"/>
            <w:b/>
            <w:bCs/>
            <w:shd w:val="clear" w:color="auto" w:fill="FFFFFF"/>
          </w:rPr>
          <w:t>C3%A1tor</w:t>
        </w:r>
      </w:hyperlink>
    </w:p>
    <w:p w:rsidR="005C79D2" w:rsidRDefault="005C79D2">
      <w:pPr>
        <w:rPr>
          <w:rStyle w:val="Zdraznn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</w:p>
    <w:p w:rsidR="00691978" w:rsidRDefault="00691978" w:rsidP="00CF2EB1">
      <w:pPr>
        <w:rPr>
          <w:shd w:val="clear" w:color="auto" w:fill="FFFFFF"/>
        </w:rPr>
      </w:pPr>
      <w:proofErr w:type="spellStart"/>
      <w:r w:rsidRPr="00CF2EB1">
        <w:rPr>
          <w:rStyle w:val="Zdraznn"/>
          <w:rFonts w:ascii="Arial" w:hAnsi="Arial" w:cs="Arial"/>
          <w:bCs/>
          <w:i w:val="0"/>
          <w:iCs w:val="0"/>
          <w:color w:val="6A6A6A"/>
          <w:shd w:val="clear" w:color="auto" w:fill="FFFFFF"/>
        </w:rPr>
        <w:t>neterminály</w:t>
      </w:r>
      <w:proofErr w:type="spellEnd"/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shd w:val="clear" w:color="auto" w:fill="FFFFFF"/>
        </w:rPr>
        <w:t>(proměnné), terminály (konstanty)</w:t>
      </w:r>
    </w:p>
    <w:p w:rsidR="00691978" w:rsidRDefault="00691978" w:rsidP="00CF2EB1">
      <w:pPr>
        <w:rPr>
          <w:color w:val="222222"/>
          <w:sz w:val="21"/>
          <w:szCs w:val="21"/>
          <w:shd w:val="clear" w:color="auto" w:fill="FFFFFF"/>
        </w:rPr>
      </w:pPr>
      <w:r w:rsidRPr="00CF2EB1">
        <w:rPr>
          <w:rFonts w:ascii="Verdana" w:hAnsi="Verdana"/>
          <w:b/>
          <w:color w:val="000000"/>
          <w:sz w:val="20"/>
          <w:szCs w:val="20"/>
          <w:shd w:val="clear" w:color="auto" w:fill="ECF0F5"/>
        </w:rPr>
        <w:t>terminální symbol</w:t>
      </w:r>
      <w:r>
        <w:rPr>
          <w:rFonts w:ascii="Verdana" w:hAnsi="Verdana"/>
          <w:color w:val="000000"/>
          <w:sz w:val="20"/>
          <w:szCs w:val="20"/>
          <w:shd w:val="clear" w:color="auto" w:fill="ECF0F5"/>
        </w:rPr>
        <w:t xml:space="preserve"> je znak vstupu, který není nijak přepisován.</w:t>
      </w:r>
    </w:p>
    <w:p w:rsidR="00691978" w:rsidRDefault="00691978" w:rsidP="00CF2EB1">
      <w:r w:rsidRPr="00CF2EB1">
        <w:rPr>
          <w:rFonts w:ascii="Verdana" w:hAnsi="Verdana"/>
          <w:b/>
          <w:color w:val="000000"/>
          <w:sz w:val="20"/>
          <w:szCs w:val="20"/>
          <w:shd w:val="clear" w:color="auto" w:fill="ECF0F5"/>
        </w:rPr>
        <w:t>Neterminální symbol</w:t>
      </w:r>
      <w:r>
        <w:rPr>
          <w:rFonts w:ascii="Verdana" w:hAnsi="Verdana"/>
          <w:color w:val="000000"/>
          <w:sz w:val="20"/>
          <w:szCs w:val="20"/>
          <w:shd w:val="clear" w:color="auto" w:fill="ECF0F5"/>
        </w:rPr>
        <w:t xml:space="preserve"> je znak, který slouží k rozvinutí (a kontrole) pravidel gramatiky.</w:t>
      </w:r>
    </w:p>
    <w:p w:rsidR="00CF2EB1" w:rsidRDefault="00CF2EB1"/>
    <w:p w:rsidR="004648FB" w:rsidRDefault="004648FB">
      <w:r>
        <w:t>V programu se rekurzivně volají pravidla,</w:t>
      </w:r>
    </w:p>
    <w:p w:rsidR="00691978" w:rsidRDefault="00691978" w:rsidP="00691978">
      <w:pPr>
        <w:shd w:val="clear" w:color="auto" w:fill="ECF0F5"/>
        <w:spacing w:before="144" w:after="120" w:line="240" w:lineRule="auto"/>
        <w:ind w:left="360"/>
        <w:outlineLvl w:val="3"/>
        <w:rPr>
          <w:rFonts w:ascii="Arial" w:eastAsia="Times New Roman" w:hAnsi="Arial" w:cs="Arial"/>
          <w:color w:val="B80000"/>
          <w:sz w:val="21"/>
          <w:szCs w:val="21"/>
          <w:lang w:eastAsia="cs-CZ"/>
        </w:rPr>
      </w:pPr>
      <w:r w:rsidRPr="00691978">
        <w:rPr>
          <w:rFonts w:ascii="Arial" w:eastAsia="Times New Roman" w:hAnsi="Arial" w:cs="Arial"/>
          <w:color w:val="B80000"/>
          <w:sz w:val="21"/>
          <w:szCs w:val="21"/>
          <w:lang w:eastAsia="cs-CZ"/>
        </w:rPr>
        <w:t>Rekurzivní sestup</w:t>
      </w:r>
    </w:p>
    <w:p w:rsidR="00F06FEB" w:rsidRDefault="00CF2EB1" w:rsidP="00691978">
      <w:pPr>
        <w:shd w:val="clear" w:color="auto" w:fill="ECF0F5"/>
        <w:spacing w:before="144" w:after="120" w:line="240" w:lineRule="auto"/>
        <w:ind w:left="360"/>
        <w:outlineLvl w:val="3"/>
        <w:rPr>
          <w:rFonts w:ascii="Arial" w:eastAsia="Times New Roman" w:hAnsi="Arial" w:cs="Arial"/>
          <w:color w:val="B80000"/>
          <w:sz w:val="21"/>
          <w:szCs w:val="21"/>
          <w:lang w:eastAsia="cs-CZ"/>
        </w:rPr>
      </w:pPr>
      <w:hyperlink r:id="rId8" w:history="1">
        <w:r w:rsidR="005C79D2" w:rsidRPr="009D4529">
          <w:rPr>
            <w:rStyle w:val="Hypertextovodkaz"/>
            <w:rFonts w:ascii="Arial" w:eastAsia="Times New Roman" w:hAnsi="Arial" w:cs="Arial"/>
            <w:sz w:val="21"/>
            <w:szCs w:val="21"/>
            <w:lang w:eastAsia="cs-CZ"/>
          </w:rPr>
          <w:t>https://www.algoritmy.net/article/100/Konstr</w:t>
        </w:r>
        <w:r w:rsidR="005C79D2" w:rsidRPr="009D4529">
          <w:rPr>
            <w:rStyle w:val="Hypertextovodkaz"/>
            <w:rFonts w:ascii="Arial" w:eastAsia="Times New Roman" w:hAnsi="Arial" w:cs="Arial"/>
            <w:sz w:val="21"/>
            <w:szCs w:val="21"/>
            <w:lang w:eastAsia="cs-CZ"/>
          </w:rPr>
          <w:t>u</w:t>
        </w:r>
        <w:r w:rsidR="005C79D2" w:rsidRPr="009D4529">
          <w:rPr>
            <w:rStyle w:val="Hypertextovodkaz"/>
            <w:rFonts w:ascii="Arial" w:eastAsia="Times New Roman" w:hAnsi="Arial" w:cs="Arial"/>
            <w:sz w:val="21"/>
            <w:szCs w:val="21"/>
            <w:lang w:eastAsia="cs-CZ"/>
          </w:rPr>
          <w:t>kce-</w:t>
        </w:r>
        <w:r w:rsidR="005C79D2" w:rsidRPr="009D4529">
          <w:rPr>
            <w:rStyle w:val="Hypertextovodkaz"/>
            <w:rFonts w:ascii="Arial" w:eastAsia="Times New Roman" w:hAnsi="Arial" w:cs="Arial"/>
            <w:sz w:val="21"/>
            <w:szCs w:val="21"/>
            <w:lang w:eastAsia="cs-CZ"/>
          </w:rPr>
          <w:t>p</w:t>
        </w:r>
        <w:r w:rsidR="005C79D2" w:rsidRPr="009D4529">
          <w:rPr>
            <w:rStyle w:val="Hypertextovodkaz"/>
            <w:rFonts w:ascii="Arial" w:eastAsia="Times New Roman" w:hAnsi="Arial" w:cs="Arial"/>
            <w:sz w:val="21"/>
            <w:szCs w:val="21"/>
            <w:lang w:eastAsia="cs-CZ"/>
          </w:rPr>
          <w:t>rek</w:t>
        </w:r>
        <w:r w:rsidR="005C79D2" w:rsidRPr="009D4529">
          <w:rPr>
            <w:rStyle w:val="Hypertextovodkaz"/>
            <w:rFonts w:ascii="Arial" w:eastAsia="Times New Roman" w:hAnsi="Arial" w:cs="Arial"/>
            <w:sz w:val="21"/>
            <w:szCs w:val="21"/>
            <w:lang w:eastAsia="cs-CZ"/>
          </w:rPr>
          <w:t>l</w:t>
        </w:r>
        <w:r w:rsidR="005C79D2" w:rsidRPr="009D4529">
          <w:rPr>
            <w:rStyle w:val="Hypertextovodkaz"/>
            <w:rFonts w:ascii="Arial" w:eastAsia="Times New Roman" w:hAnsi="Arial" w:cs="Arial"/>
            <w:sz w:val="21"/>
            <w:szCs w:val="21"/>
            <w:lang w:eastAsia="cs-CZ"/>
          </w:rPr>
          <w:t>adace</w:t>
        </w:r>
      </w:hyperlink>
    </w:p>
    <w:p w:rsidR="005C79D2" w:rsidRPr="00691978" w:rsidRDefault="005C79D2" w:rsidP="00691978">
      <w:pPr>
        <w:shd w:val="clear" w:color="auto" w:fill="ECF0F5"/>
        <w:spacing w:before="144" w:after="120" w:line="240" w:lineRule="auto"/>
        <w:ind w:left="360"/>
        <w:outlineLvl w:val="3"/>
        <w:rPr>
          <w:rFonts w:ascii="Arial" w:eastAsia="Times New Roman" w:hAnsi="Arial" w:cs="Arial"/>
          <w:color w:val="B80000"/>
          <w:sz w:val="21"/>
          <w:szCs w:val="21"/>
          <w:lang w:eastAsia="cs-CZ"/>
        </w:rPr>
      </w:pPr>
    </w:p>
    <w:p w:rsidR="00691978" w:rsidRPr="00691978" w:rsidRDefault="00691978" w:rsidP="00691978">
      <w:pPr>
        <w:shd w:val="clear" w:color="auto" w:fill="ECF0F5"/>
        <w:spacing w:after="0" w:line="273" w:lineRule="atLeast"/>
        <w:ind w:left="360" w:right="360" w:firstLine="4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</w:pP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Rekurzivní sestup je způsob, jakým dochází ke zpracování vstupu. Gramatika definuje množinu přepisovacích pravidel, která se skládá z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terminálních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 a </w:t>
      </w:r>
      <w:proofErr w:type="spellStart"/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neterminálních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symbolů</w:t>
      </w:r>
      <w:proofErr w:type="spellEnd"/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. Terminální symbol je znak vstupu, který není nijak přepisován. Neterminální symbol je znak, který slouží k rozvinutí (a kontrole) pravidel gramatiky.</w:t>
      </w:r>
    </w:p>
    <w:p w:rsidR="00691978" w:rsidRPr="00691978" w:rsidRDefault="00691978" w:rsidP="00691978">
      <w:pPr>
        <w:shd w:val="clear" w:color="auto" w:fill="ECF0F5"/>
        <w:spacing w:before="144" w:after="144" w:line="273" w:lineRule="atLeast"/>
        <w:ind w:left="360" w:right="360" w:firstLine="4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</w:pP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Na počátku zpracování obsahuje zásobník automatu jeden neterminální znak, říkejme mu </w:t>
      </w:r>
      <w:r w:rsidRPr="00691978">
        <w:rPr>
          <w:rFonts w:ascii="Verdana" w:eastAsia="Times New Roman" w:hAnsi="Verdana" w:cs="Times New Roman"/>
          <w:noProof/>
          <w:color w:val="000000"/>
          <w:sz w:val="20"/>
          <w:szCs w:val="20"/>
          <w:lang w:eastAsia="cs-CZ"/>
        </w:rPr>
        <w:drawing>
          <wp:inline distT="0" distB="0" distL="0" distR="0">
            <wp:extent cx="142240" cy="189865"/>
            <wp:effectExtent l="0" t="0" r="0" b="635"/>
            <wp:docPr id="1" name="Obrázek 1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. Aby mohl automat zkontrolovat validitu vstupu, tak tento znak musí být schopen rozvinout na celý řetězec vstupu (tzn. na všechny odpovídající terminální symboly). V každém kroku se proto automat podívá na vrchol zásobníku, je-li tam neterminální symbol, tak jej správným způsobem rozvine (buď pomocí LL1 gramatiky nebo jiného orákula). Je-li na vrcholu zásobníku terminální symbol, který rozvinout nejde, tak se podívá na vstup. Pokud je na vstupu stejný symbol, tak oba symboly srovná (odstraní), v opačném případě havaruje. V okamžiku, kdy již na vstupu není žádný znak a zásobník je prázdný, je ověřena syntaktická správnost vstupu.</w:t>
      </w:r>
    </w:p>
    <w:p w:rsidR="00691978" w:rsidRPr="00691978" w:rsidRDefault="00691978" w:rsidP="00691978">
      <w:pPr>
        <w:shd w:val="clear" w:color="auto" w:fill="ECF0F5"/>
        <w:spacing w:before="144" w:after="120" w:line="240" w:lineRule="auto"/>
        <w:ind w:left="360"/>
        <w:outlineLvl w:val="3"/>
        <w:rPr>
          <w:rFonts w:ascii="Arial" w:eastAsia="Times New Roman" w:hAnsi="Arial" w:cs="Arial"/>
          <w:color w:val="B80000"/>
          <w:sz w:val="21"/>
          <w:szCs w:val="21"/>
          <w:lang w:eastAsia="cs-CZ"/>
        </w:rPr>
      </w:pPr>
      <w:r w:rsidRPr="00691978">
        <w:rPr>
          <w:rFonts w:ascii="Arial" w:eastAsia="Times New Roman" w:hAnsi="Arial" w:cs="Arial"/>
          <w:color w:val="B80000"/>
          <w:sz w:val="21"/>
          <w:szCs w:val="21"/>
          <w:lang w:eastAsia="cs-CZ"/>
        </w:rPr>
        <w:t>Příklad</w:t>
      </w:r>
    </w:p>
    <w:p w:rsidR="00691978" w:rsidRPr="00691978" w:rsidRDefault="00691978" w:rsidP="00691978">
      <w:pPr>
        <w:shd w:val="clear" w:color="auto" w:fill="ECF0F5"/>
        <w:spacing w:after="0" w:line="273" w:lineRule="atLeast"/>
        <w:ind w:left="360" w:right="360" w:firstLine="4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</w:pP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Mějme gramatiku, která zpracovává jednoduchý aritmetický výraz, který se skládá z operací sčítání a násobení (s obvyklými prioritami), čísel a závorek. Terminálními symboly pro nás proto jsou znaky </w:t>
      </w:r>
      <w:proofErr w:type="gramStart"/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číslo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,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+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,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*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,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(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, </w:t>
      </w:r>
      <w:r w:rsidRPr="00691978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)</w:t>
      </w: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.</w:t>
      </w:r>
      <w:proofErr w:type="gramEnd"/>
    </w:p>
    <w:p w:rsidR="00691978" w:rsidRPr="00691978" w:rsidRDefault="00691978" w:rsidP="00691978">
      <w:pPr>
        <w:shd w:val="clear" w:color="auto" w:fill="ECF0F5"/>
        <w:spacing w:after="0" w:line="273" w:lineRule="atLeast"/>
        <w:ind w:left="360" w:right="360" w:firstLine="48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</w:pPr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Níže uvedená gramatika kontroluje správnost libovolného výrazu. Pro přehlednost není </w:t>
      </w:r>
      <w:r>
        <w:rPr>
          <w:rFonts w:ascii="Verdana" w:eastAsia="Times New Roman" w:hAnsi="Verdana" w:cs="Times New Roman"/>
          <w:color w:val="000000"/>
          <w:szCs w:val="20"/>
          <w:lang w:eastAsia="cs-CZ"/>
        </w:rPr>
        <w:t>(</w:t>
      </w:r>
      <w:hyperlink r:id="rId10" w:history="1">
        <w:r w:rsidRPr="00691978">
          <w:rPr>
            <w:rFonts w:ascii="Verdana" w:eastAsia="Times New Roman" w:hAnsi="Verdana" w:cs="Times New Roman"/>
            <w:color w:val="3C8DBC"/>
            <w:sz w:val="20"/>
            <w:szCs w:val="20"/>
            <w:u w:val="single"/>
            <w:lang w:eastAsia="cs-CZ"/>
          </w:rPr>
          <w:t>LL1</w:t>
        </w:r>
      </w:hyperlink>
      <w:r w:rsidRPr="00691978">
        <w:rPr>
          <w:rFonts w:ascii="Verdana" w:eastAsia="Times New Roman" w:hAnsi="Verdana" w:cs="Times New Roman"/>
          <w:color w:val="000000"/>
          <w:sz w:val="20"/>
          <w:szCs w:val="20"/>
          <w:lang w:eastAsia="cs-CZ"/>
        </w:rPr>
        <w:t>), proto při přechodech musíme dát na svoji intuici.</w:t>
      </w:r>
    </w:p>
    <w:p w:rsidR="00691978" w:rsidRPr="00691978" w:rsidRDefault="00691978" w:rsidP="00691978">
      <w:pPr>
        <w:shd w:val="clear" w:color="auto" w:fill="FFFFFF"/>
        <w:spacing w:line="294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</w:pP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drawing>
          <wp:inline distT="0" distB="0" distL="0" distR="0">
            <wp:extent cx="1151890" cy="249555"/>
            <wp:effectExtent l="0" t="0" r="0" b="0"/>
            <wp:docPr id="7" name="Obrázek 7" descr="1)\\; E \\rightarrow T +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)\\; E \\rightarrow T + 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br/>
      </w: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drawing>
          <wp:inline distT="0" distB="0" distL="0" distR="0">
            <wp:extent cx="772160" cy="249555"/>
            <wp:effectExtent l="0" t="0" r="8890" b="0"/>
            <wp:docPr id="6" name="Obrázek 6" descr="2)\\; E \\rightarrow 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)\\; E \\rightarrow T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br/>
      </w: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drawing>
          <wp:inline distT="0" distB="0" distL="0" distR="0">
            <wp:extent cx="1038860" cy="249555"/>
            <wp:effectExtent l="0" t="0" r="8890" b="0"/>
            <wp:docPr id="5" name="Obrázek 5" descr="3)\\; T \\rightarrow S * 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)\\; T \\rightarrow S * T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br/>
      </w: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drawing>
          <wp:inline distT="0" distB="0" distL="0" distR="0">
            <wp:extent cx="754380" cy="249555"/>
            <wp:effectExtent l="0" t="0" r="7620" b="0"/>
            <wp:docPr id="4" name="Obrázek 4" descr="4)\\; T \\rightarrow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)\\; T \\rightarrow 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br/>
      </w: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drawing>
          <wp:inline distT="0" distB="0" distL="0" distR="0">
            <wp:extent cx="1021080" cy="249555"/>
            <wp:effectExtent l="0" t="0" r="7620" b="0"/>
            <wp:docPr id="3" name="Obrázek 3" descr="5)\\; S \\rightarrow čís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)\\; S \\rightarrow čísl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978">
        <w:rPr>
          <w:rFonts w:ascii="Courier New" w:eastAsia="Times New Roman" w:hAnsi="Courier New" w:cs="Courier New"/>
          <w:color w:val="000000"/>
          <w:sz w:val="21"/>
          <w:szCs w:val="21"/>
          <w:lang w:eastAsia="cs-CZ"/>
        </w:rPr>
        <w:br/>
      </w:r>
      <w:r w:rsidRPr="00691978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cs-CZ"/>
        </w:rPr>
        <w:drawing>
          <wp:inline distT="0" distB="0" distL="0" distR="0">
            <wp:extent cx="932180" cy="249555"/>
            <wp:effectExtent l="0" t="0" r="1270" b="0"/>
            <wp:docPr id="2" name="Obrázek 2" descr="6)\\; S \\rightarrow 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)\\; S \\rightarrow (E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78" w:rsidRDefault="00691978"/>
    <w:p w:rsidR="00691978" w:rsidRDefault="00691978"/>
    <w:p w:rsidR="00691978" w:rsidRDefault="00691978"/>
    <w:p w:rsidR="00691978" w:rsidRDefault="00691978"/>
    <w:p w:rsidR="00691978" w:rsidRDefault="00691978"/>
    <w:p w:rsidR="00691978" w:rsidRDefault="00691978"/>
    <w:p w:rsidR="00691978" w:rsidRDefault="00691978"/>
    <w:p w:rsidR="00691978" w:rsidRDefault="00691978"/>
    <w:p w:rsidR="00691978" w:rsidRDefault="00691978"/>
    <w:p w:rsidR="00691978" w:rsidRDefault="00691978"/>
    <w:p w:rsidR="004648FB" w:rsidRDefault="004648FB">
      <w:r>
        <w:t xml:space="preserve">když </w:t>
      </w:r>
      <w:proofErr w:type="gramStart"/>
      <w:r>
        <w:t xml:space="preserve">je </w:t>
      </w:r>
      <w:proofErr w:type="spellStart"/>
      <w:r>
        <w:t>neterminál</w:t>
      </w:r>
      <w:proofErr w:type="spellEnd"/>
      <w:proofErr w:type="gramEnd"/>
      <w:r>
        <w:t xml:space="preserve"> postupně se rozvijí</w:t>
      </w:r>
    </w:p>
    <w:p w:rsidR="004648FB" w:rsidRDefault="004648FB">
      <w:r>
        <w:t>terminál jsou ty malá</w:t>
      </w:r>
    </w:p>
    <w:p w:rsidR="004648FB" w:rsidRDefault="004648FB">
      <w:r>
        <w:t>když je terminál, bere další</w:t>
      </w:r>
    </w:p>
    <w:p w:rsidR="004648FB" w:rsidRDefault="004648FB"/>
    <w:p w:rsidR="00CF2EB1" w:rsidRDefault="00D612A2">
      <w:r>
        <w:t xml:space="preserve">Udělat faktorizace u 2 pravidel </w:t>
      </w:r>
    </w:p>
    <w:p w:rsidR="00D612A2" w:rsidRDefault="00D612A2">
      <w:r>
        <w:t>U a</w:t>
      </w:r>
    </w:p>
    <w:p w:rsidR="00D612A2" w:rsidRDefault="00D612A2">
      <w:r>
        <w:t>Začíná a</w:t>
      </w:r>
    </w:p>
    <w:p w:rsidR="00D612A2" w:rsidRDefault="00D612A2">
      <w:pPr>
        <w:rPr>
          <w:lang w:val="en-US"/>
        </w:rPr>
      </w:pPr>
      <w:r>
        <w:rPr>
          <w:lang w:val="en-US"/>
        </w:rPr>
        <w:t>a’ =</w:t>
      </w:r>
    </w:p>
    <w:p w:rsidR="00C91699" w:rsidRDefault="00C91699">
      <w:pPr>
        <w:rPr>
          <w:lang w:val="en-US"/>
        </w:rPr>
      </w:pPr>
      <w:r>
        <w:rPr>
          <w:lang w:val="en-US"/>
        </w:rPr>
        <w:t>D’=d</w:t>
      </w:r>
    </w:p>
    <w:p w:rsidR="00C91699" w:rsidRDefault="00C91699">
      <w:pPr>
        <w:rPr>
          <w:lang w:val="en-US"/>
        </w:rPr>
      </w:pPr>
      <w:r>
        <w:rPr>
          <w:lang w:val="en-US"/>
        </w:rPr>
        <w:t>D’=</w:t>
      </w:r>
    </w:p>
    <w:p w:rsidR="00C91699" w:rsidRDefault="00333F31">
      <w:pPr>
        <w:rPr>
          <w:rFonts w:ascii="Arial" w:hAnsi="Arial" w:cs="Arial"/>
          <w:color w:val="222222"/>
          <w:shd w:val="clear" w:color="auto" w:fill="F5F5F5"/>
        </w:rPr>
      </w:pPr>
      <w:proofErr w:type="spellStart"/>
      <w:r>
        <w:rPr>
          <w:rFonts w:ascii="Arial" w:hAnsi="Arial" w:cs="Arial"/>
          <w:color w:val="222222"/>
          <w:shd w:val="clear" w:color="auto" w:fill="F5F5F5"/>
        </w:rPr>
        <w:t>Err</w:t>
      </w:r>
      <w:proofErr w:type="spellEnd"/>
      <w:r>
        <w:rPr>
          <w:rFonts w:ascii="Arial" w:hAnsi="Arial" w:cs="Arial"/>
          <w:color w:val="222222"/>
          <w:shd w:val="clear" w:color="auto" w:fill="F5F5F5"/>
        </w:rPr>
        <w:t xml:space="preserve"> znamená, že při analýze došlo k chybě, a překladač by měl oznámit syntax-</w:t>
      </w:r>
      <w:proofErr w:type="spellStart"/>
      <w:r>
        <w:rPr>
          <w:rFonts w:ascii="Arial" w:hAnsi="Arial" w:cs="Arial"/>
          <w:color w:val="222222"/>
          <w:shd w:val="clear" w:color="auto" w:fill="F5F5F5"/>
        </w:rPr>
        <w:t>error</w:t>
      </w:r>
      <w:proofErr w:type="spellEnd"/>
      <w:r>
        <w:rPr>
          <w:rFonts w:ascii="Arial" w:hAnsi="Arial" w:cs="Arial"/>
          <w:color w:val="222222"/>
          <w:shd w:val="clear" w:color="auto" w:fill="F5F5F5"/>
        </w:rPr>
        <w:t>.</w:t>
      </w:r>
    </w:p>
    <w:p w:rsidR="00333F31" w:rsidRDefault="00333F31">
      <w:pPr>
        <w:rPr>
          <w:lang w:val="en-US"/>
        </w:rPr>
      </w:pPr>
    </w:p>
    <w:p w:rsidR="00C91699" w:rsidRDefault="00C91699">
      <w:proofErr w:type="spellStart"/>
      <w:r>
        <w:rPr>
          <w:lang w:val="en-US"/>
        </w:rPr>
        <w:t>Vlastn</w:t>
      </w:r>
      <w:proofErr w:type="spellEnd"/>
      <w:r>
        <w:t>ě vytýkání</w:t>
      </w:r>
    </w:p>
    <w:p w:rsidR="00C91699" w:rsidRDefault="00C91699">
      <w:r>
        <w:t>Rekurzivní sestup</w:t>
      </w:r>
    </w:p>
    <w:p w:rsidR="004648FB" w:rsidRDefault="004648FB">
      <w:r>
        <w:t>vlas</w:t>
      </w:r>
      <w:r w:rsidR="00F62C57">
        <w:t>t</w:t>
      </w:r>
      <w:r>
        <w:t xml:space="preserve">ně </w:t>
      </w:r>
    </w:p>
    <w:p w:rsidR="00F62C57" w:rsidRDefault="00F62C57">
      <w:bookmarkStart w:id="0" w:name="_GoBack"/>
      <w:bookmarkEnd w:id="0"/>
      <w:r>
        <w:t>syntaktická analýza – vše je syntakticky správně</w:t>
      </w:r>
    </w:p>
    <w:p w:rsidR="00F62C57" w:rsidRDefault="00F62C57"/>
    <w:p w:rsidR="00A06D35" w:rsidRDefault="00F62C57">
      <w:pPr>
        <w:rPr>
          <w:lang w:val="en-US"/>
        </w:rPr>
      </w:pPr>
      <w:proofErr w:type="spellStart"/>
      <w:proofErr w:type="gramStart"/>
      <w:r>
        <w:rPr>
          <w:lang w:val="en-US"/>
        </w:rPr>
        <w:t>jedná</w:t>
      </w:r>
      <w:proofErr w:type="spellEnd"/>
      <w:proofErr w:type="gramEnd"/>
      <w:r>
        <w:rPr>
          <w:lang w:val="en-US"/>
        </w:rPr>
        <w:t xml:space="preserve"> se o LL(1) </w:t>
      </w:r>
      <w:proofErr w:type="spellStart"/>
      <w:r>
        <w:rPr>
          <w:lang w:val="en-US"/>
        </w:rPr>
        <w:t>gramatiku</w:t>
      </w:r>
      <w:proofErr w:type="spellEnd"/>
      <w:r>
        <w:rPr>
          <w:lang w:val="en-US"/>
        </w:rPr>
        <w:t>?</w:t>
      </w:r>
    </w:p>
    <w:p w:rsidR="004B1990" w:rsidRPr="004B1990" w:rsidRDefault="004B1990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4B1990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LL(1) gramatika</w:t>
      </w:r>
    </w:p>
    <w:p w:rsidR="00691978" w:rsidRDefault="00691978">
      <w:pPr>
        <w:rPr>
          <w:rFonts w:ascii="Verdana" w:hAnsi="Verdana"/>
          <w:color w:val="000000"/>
          <w:sz w:val="20"/>
          <w:szCs w:val="20"/>
          <w:shd w:val="clear" w:color="auto" w:fill="ECF0F5"/>
        </w:rPr>
      </w:pPr>
      <w:r>
        <w:rPr>
          <w:rFonts w:ascii="Verdana" w:hAnsi="Verdana"/>
          <w:color w:val="000000"/>
          <w:sz w:val="20"/>
          <w:szCs w:val="20"/>
          <w:shd w:val="clear" w:color="auto" w:fill="ECF0F5"/>
        </w:rPr>
        <w:t xml:space="preserve">LL1 gramatika je postavena tak, aby se v žádném okamžiku nedostala do situace, ve které by mohlo jít zpracování vstupu více cestami (tj. zpracování je </w:t>
      </w:r>
      <w:r w:rsidRPr="00691978">
        <w:rPr>
          <w:rFonts w:ascii="Verdana" w:hAnsi="Verdana"/>
          <w:b/>
          <w:color w:val="000000"/>
          <w:sz w:val="20"/>
          <w:szCs w:val="20"/>
          <w:shd w:val="clear" w:color="auto" w:fill="ECF0F5"/>
        </w:rPr>
        <w:t>deterministické</w:t>
      </w:r>
      <w:r>
        <w:rPr>
          <w:rFonts w:ascii="Verdana" w:hAnsi="Verdana"/>
          <w:color w:val="000000"/>
          <w:sz w:val="20"/>
          <w:szCs w:val="20"/>
          <w:shd w:val="clear" w:color="auto" w:fill="ECF0F5"/>
        </w:rPr>
        <w:t xml:space="preserve">). </w:t>
      </w:r>
    </w:p>
    <w:p w:rsidR="00F62C57" w:rsidRDefault="00691978">
      <w:pPr>
        <w:rPr>
          <w:rFonts w:ascii="Verdana" w:hAnsi="Verdana"/>
          <w:color w:val="000000"/>
          <w:sz w:val="20"/>
          <w:szCs w:val="20"/>
          <w:shd w:val="clear" w:color="auto" w:fill="ECF0F5"/>
        </w:rPr>
      </w:pPr>
      <w:r>
        <w:rPr>
          <w:rFonts w:ascii="Verdana" w:hAnsi="Verdana"/>
          <w:color w:val="000000"/>
          <w:sz w:val="20"/>
          <w:szCs w:val="20"/>
          <w:shd w:val="clear" w:color="auto" w:fill="ECF0F5"/>
        </w:rPr>
        <w:t xml:space="preserve">Zásobníkový automat gramatiky je vždy schopen rozhodnout na základě </w:t>
      </w:r>
      <w:r w:rsidRPr="00691978">
        <w:rPr>
          <w:rFonts w:ascii="Verdana" w:hAnsi="Verdana"/>
          <w:b/>
          <w:color w:val="000000"/>
          <w:sz w:val="20"/>
          <w:szCs w:val="20"/>
          <w:shd w:val="clear" w:color="auto" w:fill="ECF0F5"/>
        </w:rPr>
        <w:t>svého stavu</w:t>
      </w:r>
      <w:r>
        <w:rPr>
          <w:rFonts w:ascii="Verdana" w:hAnsi="Verdana"/>
          <w:color w:val="000000"/>
          <w:sz w:val="20"/>
          <w:szCs w:val="20"/>
          <w:shd w:val="clear" w:color="auto" w:fill="ECF0F5"/>
        </w:rPr>
        <w:t xml:space="preserve"> a </w:t>
      </w:r>
      <w:r w:rsidRPr="00691978">
        <w:rPr>
          <w:rFonts w:ascii="Verdana" w:hAnsi="Verdana"/>
          <w:b/>
          <w:color w:val="000000"/>
          <w:sz w:val="20"/>
          <w:szCs w:val="20"/>
          <w:shd w:val="clear" w:color="auto" w:fill="ECF0F5"/>
        </w:rPr>
        <w:t>prvního nezpracovaného znaku</w:t>
      </w:r>
      <w:r>
        <w:rPr>
          <w:rFonts w:ascii="Verdana" w:hAnsi="Verdana"/>
          <w:color w:val="000000"/>
          <w:sz w:val="20"/>
          <w:szCs w:val="20"/>
          <w:shd w:val="clear" w:color="auto" w:fill="ECF0F5"/>
        </w:rPr>
        <w:t>, do kterého dalšího stavu má přejít.</w:t>
      </w:r>
    </w:p>
    <w:p w:rsidR="00691978" w:rsidRDefault="0069197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62C57" w:rsidRDefault="00F62C57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Každá pravá strana začíná terminálním symbolem</w:t>
      </w:r>
    </w:p>
    <w:p w:rsidR="00F62C57" w:rsidRDefault="004B1990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Pokud se levé strany shodují, potom každá pravá strana začíná jiným terminálním symbolem.</w:t>
      </w:r>
    </w:p>
    <w:p w:rsidR="00F62C57" w:rsidRPr="00F62C57" w:rsidRDefault="00F62C57">
      <w:pPr>
        <w:rPr>
          <w:lang w:val="en-US"/>
        </w:rPr>
      </w:pPr>
    </w:p>
    <w:sectPr w:rsidR="00F62C57" w:rsidRPr="00F62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E9"/>
    <w:rsid w:val="00333F31"/>
    <w:rsid w:val="0043716B"/>
    <w:rsid w:val="004648FB"/>
    <w:rsid w:val="004B1990"/>
    <w:rsid w:val="005C79D2"/>
    <w:rsid w:val="00691978"/>
    <w:rsid w:val="00884B20"/>
    <w:rsid w:val="00A06D35"/>
    <w:rsid w:val="00C91699"/>
    <w:rsid w:val="00CF2EB1"/>
    <w:rsid w:val="00D02FC0"/>
    <w:rsid w:val="00D612A2"/>
    <w:rsid w:val="00F06FEB"/>
    <w:rsid w:val="00F40BE9"/>
    <w:rsid w:val="00F6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C9ED"/>
  <w15:chartTrackingRefBased/>
  <w15:docId w15:val="{005070F5-0BEE-4B21-80FF-AE118527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691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691978"/>
  </w:style>
  <w:style w:type="character" w:styleId="Hypertextovodkaz">
    <w:name w:val="Hyperlink"/>
    <w:basedOn w:val="Standardnpsmoodstavce"/>
    <w:uiPriority w:val="99"/>
    <w:unhideWhenUsed/>
    <w:rsid w:val="00691978"/>
    <w:rPr>
      <w:color w:val="0000FF"/>
      <w:u w:val="single"/>
    </w:rPr>
  </w:style>
  <w:style w:type="character" w:customStyle="1" w:styleId="cizojazycne">
    <w:name w:val="cizojazycne"/>
    <w:basedOn w:val="Standardnpsmoodstavce"/>
    <w:rsid w:val="00691978"/>
  </w:style>
  <w:style w:type="character" w:styleId="Zdraznn">
    <w:name w:val="Emphasis"/>
    <w:basedOn w:val="Standardnpsmoodstavce"/>
    <w:uiPriority w:val="20"/>
    <w:qFormat/>
    <w:rsid w:val="00691978"/>
    <w:rPr>
      <w:i/>
      <w:iCs/>
    </w:rPr>
  </w:style>
  <w:style w:type="character" w:customStyle="1" w:styleId="Nadpis4Char">
    <w:name w:val="Nadpis 4 Char"/>
    <w:basedOn w:val="Standardnpsmoodstavce"/>
    <w:link w:val="Nadpis4"/>
    <w:uiPriority w:val="9"/>
    <w:rsid w:val="00691978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69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italics">
    <w:name w:val="italics"/>
    <w:basedOn w:val="Standardnpsmoodstavce"/>
    <w:rsid w:val="00691978"/>
  </w:style>
  <w:style w:type="character" w:styleId="Sledovanodkaz">
    <w:name w:val="FollowedHyperlink"/>
    <w:basedOn w:val="Standardnpsmoodstavce"/>
    <w:uiPriority w:val="99"/>
    <w:semiHidden/>
    <w:unhideWhenUsed/>
    <w:rsid w:val="00CF2E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2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goritmy.net/article/100/Konstrukce-prekladac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LL_syntaktick%C3%BD_analyz%C3%A1tor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cs.wikipedia.org/wiki/Syntaktick%C3%A1_anal%C3%BDza_shora_dol%C5%A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s.wikipedia.org/wiki/Syntaktick%C3%A1_anal%C3%BDza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algoritmy.net/article/69/LL1-gramatika" TargetMode="External"/><Relationship Id="rId4" Type="http://schemas.openxmlformats.org/officeDocument/2006/relationships/hyperlink" Target="https://cs.wikipedia.org/wiki/Angli%C4%8Dtina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DA31CB80</Template>
  <TotalTime>248</TotalTime>
  <Pages>3</Pages>
  <Words>476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vspj</cp:lastModifiedBy>
  <cp:revision>10</cp:revision>
  <dcterms:created xsi:type="dcterms:W3CDTF">2017-04-03T07:18:00Z</dcterms:created>
  <dcterms:modified xsi:type="dcterms:W3CDTF">2017-04-03T13:03:00Z</dcterms:modified>
</cp:coreProperties>
</file>